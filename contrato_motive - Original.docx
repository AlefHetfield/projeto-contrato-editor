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2E98DCC2" w14:textId="57DE248E" w:rsidR="00E87914" w:rsidRDefault="00E87914" w:rsidP="00E87914">
      <w:pPr>
        <w:pStyle w:val="3Text"/>
        <w:ind w:left="1134"/>
      </w:pPr>
      <w:r>
        <w:rPr>
          <w:b/>
          <w:bCs/>
          <w:noProof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NOME_VENDEDOR</w:t>
      </w:r>
      <w:r w:rsidRPr="0006764D">
        <w:t>, inscrito na cédula de identidade RG n°</w:t>
      </w:r>
      <w:r>
        <w:t xml:space="preserve"> RG_VENDEDOR</w:t>
      </w:r>
      <w:r w:rsidRPr="0006764D">
        <w:t xml:space="preserve">, inscrito no CPF sob n° </w:t>
      </w:r>
      <w:r>
        <w:t xml:space="preserve">CPF_VENDEDOR;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>
        <w:t>ENDERECO_VENDEDOR</w:t>
      </w:r>
      <w:r w:rsidRPr="0006764D">
        <w:t>.</w:t>
      </w:r>
      <w:r>
        <w:t xml:space="preserve"> </w:t>
      </w:r>
    </w:p>
    <w:p w14:paraId="5AE58EE9" w14:textId="77777777" w:rsidR="00AC6F1D" w:rsidRDefault="00AC6F1D" w:rsidP="00E87914">
      <w:pPr>
        <w:pStyle w:val="3Text"/>
        <w:ind w:left="1134"/>
      </w:pPr>
    </w:p>
    <w:p w14:paraId="44A485EE" w14:textId="77777777" w:rsidR="00E87914" w:rsidRDefault="00E87914" w:rsidP="00E87914">
      <w:pPr>
        <w:pStyle w:val="3Text"/>
        <w:ind w:left="1134"/>
      </w:pPr>
    </w:p>
    <w:p w14:paraId="43749640" w14:textId="77777777" w:rsidR="00E87914" w:rsidRDefault="00E87914" w:rsidP="00E87914">
      <w:pPr>
        <w:pStyle w:val="3Text"/>
        <w:ind w:left="1134"/>
      </w:pPr>
    </w:p>
    <w:p w14:paraId="2B8780AA" w14:textId="0BA04446" w:rsidR="000F2E00" w:rsidRPr="009E209F" w:rsidRDefault="000F2E00" w:rsidP="000F2E00">
      <w:pPr>
        <w:pStyle w:val="3Text"/>
        <w:ind w:left="1134"/>
        <w:rPr>
          <w:b/>
          <w:bCs/>
          <w:u w:val="single"/>
        </w:rPr>
      </w:pPr>
    </w:p>
    <w:p w14:paraId="7A656D8F" w14:textId="0926DB20" w:rsidR="00AA78B0" w:rsidRDefault="00AA78B0" w:rsidP="000816BD">
      <w:pPr>
        <w:pStyle w:val="3Text"/>
        <w:ind w:left="1134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5BCD2981" w14:textId="0439474B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2303A745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76500"/>
                <wp:effectExtent l="0" t="0" r="25400" b="1905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22E3" id="Colchete Esquerdo 45" o:spid="_x0000_s1026" type="#_x0000_t85" style="position:absolute;margin-left:23.55pt;margin-top:2.75pt;width:34pt;height:19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" adj="314" strokecolor="#02a5b4" strokeweight=".25pt">
                <v:stroke joinstyle="miter"/>
              </v:shape>
            </w:pict>
          </mc:Fallback>
        </mc:AlternateContent>
      </w:r>
    </w:p>
    <w:p w14:paraId="63DFDA80" w14:textId="405CAEB7" w:rsidR="00E87914" w:rsidRDefault="00E87914" w:rsidP="00E87914">
      <w:pPr>
        <w:pStyle w:val="3Text"/>
        <w:ind w:left="1134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NOME_COMPRADOR</w:t>
      </w:r>
      <w:r w:rsidRPr="0006764D">
        <w:t>, inscrito na cédula de identidade RG n°</w:t>
      </w:r>
      <w:r>
        <w:t xml:space="preserve"> RG_COMPRADOR</w:t>
      </w:r>
      <w:r w:rsidRPr="0006764D">
        <w:t xml:space="preserve">, inscrito no CPF sob n° </w:t>
      </w:r>
      <w:r>
        <w:t xml:space="preserve">CPF_COMPRADOR;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>
        <w:t>ENDERECO_COMPRADOR</w:t>
      </w:r>
      <w:r w:rsidRPr="0006764D">
        <w:t>.</w:t>
      </w:r>
      <w:r>
        <w:t xml:space="preserve"> </w:t>
      </w:r>
    </w:p>
    <w:p w14:paraId="401CF128" w14:textId="70AB9E12" w:rsidR="004D6B73" w:rsidRPr="000A11C7" w:rsidRDefault="004D6B73" w:rsidP="0006764D">
      <w:pPr>
        <w:pStyle w:val="3Text"/>
        <w:rPr>
          <w:b/>
          <w:bCs/>
        </w:rPr>
      </w:pP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4CA1756F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4546AE05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5B4514BC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7D00F551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3052325D" w14:textId="2E014F63" w:rsidR="005C1D2B" w:rsidRDefault="005C1D2B" w:rsidP="005C1D2B">
      <w:pPr>
        <w:pStyle w:val="3Text"/>
      </w:pPr>
      <w:r w:rsidRPr="00565709">
        <w:t>Conjuntamente denominadas como 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</w:p>
    <w:p w14:paraId="23F44D38" w14:textId="0A7362D3" w:rsidR="000D6B2F" w:rsidRDefault="000D6B2F" w:rsidP="002C1737">
      <w:pPr>
        <w:pStyle w:val="3Text"/>
        <w:rPr>
          <w:rStyle w:val="jsgrdq"/>
          <w:b/>
          <w:bCs/>
          <w:color w:val="auto"/>
        </w:rPr>
      </w:pP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30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R1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8o5Nz1zvITwiGgW5OrObrCiveMOuemcHBwP5x2N0THoUEzAW9REkJ5uff7r0/8oVW&#10;ShoctIzaHwdmBCXyq0ImZ0NsByczKJPkboSKubXsbi3qUK8AMRjiWmkeRO/v5FksDNSvuBNLnxVN&#10;THHMnVF3FleuG3/cKS6Wy+CEs6iZ26it5j60R9xT8dK+MqN70hzS/QjnkWTpG9o6X/9SwfLgoKgC&#10;px7nDtUefpzjMBr9zvlFudWD1/XPsPgF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ASxJHU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209DE524" w:rsidR="00294412" w:rsidRDefault="009D42EB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667C5C37" w14:textId="7E0F0DFC" w:rsidR="005A439B" w:rsidRDefault="00F115CA" w:rsidP="002C1737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1104" behindDoc="0" locked="0" layoutInCell="1" allowOverlap="1" wp14:anchorId="0269B3B0" wp14:editId="4DD450A2">
                <wp:simplePos x="0" y="0"/>
                <wp:positionH relativeFrom="margin">
                  <wp:posOffset>19050</wp:posOffset>
                </wp:positionH>
                <wp:positionV relativeFrom="paragraph">
                  <wp:posOffset>322580</wp:posOffset>
                </wp:positionV>
                <wp:extent cx="5362575" cy="1175385"/>
                <wp:effectExtent l="0" t="0" r="28575" b="2476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17538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5DBE9290" w14:textId="50CF733A" w:rsidR="007E4A74" w:rsidRPr="007730B7" w:rsidRDefault="007E4A74" w:rsidP="007E4A74">
                            <w:pPr>
                              <w:pStyle w:val="3Text"/>
                              <w:numPr>
                                <w:ilvl w:val="0"/>
                                <w:numId w:val="4"/>
                              </w:numPr>
                            </w:pPr>
                            <w:r w:rsidRPr="00F115CA">
                              <w:rPr>
                                <w:szCs w:val="18"/>
                              </w:rPr>
                              <w:t>Um</w:t>
                            </w:r>
                            <w:r w:rsidR="00F0744B">
                              <w:rPr>
                                <w:szCs w:val="18"/>
                              </w:rPr>
                              <w:t>(a)</w:t>
                            </w:r>
                            <w:r>
                              <w:rPr>
                                <w:szCs w:val="18"/>
                              </w:rPr>
                              <w:t xml:space="preserve"> CATEGORIA_IMOVEL locali</w:t>
                            </w:r>
                            <w:r w:rsidRPr="007730B7">
                              <w:t>zad</w:t>
                            </w:r>
                            <w:r>
                              <w:t>o</w:t>
                            </w:r>
                            <w:r w:rsidR="00F0744B">
                              <w:t>(a)</w:t>
                            </w:r>
                            <w:r w:rsidRPr="007730B7">
                              <w:t xml:space="preserve"> </w:t>
                            </w:r>
                            <w:r w:rsidRPr="00457489">
                              <w:t>na ENDERE</w:t>
                            </w:r>
                            <w:r w:rsidR="00714C7F" w:rsidRPr="00457489">
                              <w:t>C</w:t>
                            </w:r>
                            <w:r w:rsidRPr="00457489">
                              <w:t>O</w:t>
                            </w:r>
                            <w:r>
                              <w:t>_IMOVEL</w:t>
                            </w:r>
                            <w:r w:rsidRPr="007730B7">
                              <w:t xml:space="preserve">, objeto da matrícula nº </w:t>
                            </w:r>
                            <w:r>
                              <w:t>NUM_MATRICULA</w:t>
                            </w:r>
                            <w:r w:rsidRPr="007730B7">
                              <w:t xml:space="preserve">, do Oficial de Registro de Imóveis </w:t>
                            </w:r>
                            <w:r>
                              <w:t>de CARTORIO</w:t>
                            </w:r>
                            <w:r w:rsidRPr="007730B7">
                              <w:t xml:space="preserve">, assim descrito e caracterizado, denominado “imóvel”. </w:t>
                            </w:r>
                          </w:p>
                          <w:p w14:paraId="3037FD07" w14:textId="28DF8ABE" w:rsidR="009E54B5" w:rsidRPr="00CB2925" w:rsidRDefault="009E54B5" w:rsidP="00CB2925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9B3B0" id="Caixa de Texto 2" o:spid="_x0000_s1029" style="position:absolute;left:0;text-align:left;margin-left:1.5pt;margin-top:25.4pt;width:422.25pt;height:92.55pt;z-index:25182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" fillcolor="white [3201]" strokecolor="#d7dbe5" strokeweight=".5pt">
                <v:textbox>
                  <w:txbxContent>
                    <w:p w14:paraId="5DBE9290" w14:textId="50CF733A" w:rsidR="007E4A74" w:rsidRPr="007730B7" w:rsidRDefault="007E4A74" w:rsidP="007E4A74">
                      <w:pPr>
                        <w:pStyle w:val="3Text"/>
                        <w:numPr>
                          <w:ilvl w:val="0"/>
                          <w:numId w:val="4"/>
                        </w:numPr>
                      </w:pPr>
                      <w:r w:rsidRPr="00F115CA">
                        <w:rPr>
                          <w:szCs w:val="18"/>
                        </w:rPr>
                        <w:t>Um</w:t>
                      </w:r>
                      <w:r w:rsidR="00F0744B">
                        <w:rPr>
                          <w:szCs w:val="18"/>
                        </w:rPr>
                        <w:t>(a)</w:t>
                      </w:r>
                      <w:r>
                        <w:rPr>
                          <w:szCs w:val="18"/>
                        </w:rPr>
                        <w:t xml:space="preserve"> CATEGORIA_IMOVEL locali</w:t>
                      </w:r>
                      <w:r w:rsidRPr="007730B7">
                        <w:t>zad</w:t>
                      </w:r>
                      <w:r>
                        <w:t>o</w:t>
                      </w:r>
                      <w:r w:rsidR="00F0744B">
                        <w:t>(a)</w:t>
                      </w:r>
                      <w:r w:rsidRPr="007730B7">
                        <w:t xml:space="preserve"> </w:t>
                      </w:r>
                      <w:r w:rsidRPr="00457489">
                        <w:t>na ENDERE</w:t>
                      </w:r>
                      <w:r w:rsidR="00714C7F" w:rsidRPr="00457489">
                        <w:t>C</w:t>
                      </w:r>
                      <w:r w:rsidRPr="00457489">
                        <w:t>O</w:t>
                      </w:r>
                      <w:r>
                        <w:t>_IMOVEL</w:t>
                      </w:r>
                      <w:r w:rsidRPr="007730B7">
                        <w:t xml:space="preserve">, objeto da matrícula nº </w:t>
                      </w:r>
                      <w:r>
                        <w:t>NUM_MATRICULA</w:t>
                      </w:r>
                      <w:r w:rsidRPr="007730B7">
                        <w:t xml:space="preserve">, do Oficial de Registro de Imóveis </w:t>
                      </w:r>
                      <w:r>
                        <w:t>de CARTORIO</w:t>
                      </w:r>
                      <w:r w:rsidRPr="007730B7">
                        <w:t xml:space="preserve">, assim descrito e caracterizado, denominado “imóvel”. </w:t>
                      </w:r>
                    </w:p>
                    <w:p w14:paraId="3037FD07" w14:textId="28DF8ABE" w:rsidR="009E54B5" w:rsidRPr="00CB2925" w:rsidRDefault="009E54B5" w:rsidP="00CB2925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2650D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17007" behindDoc="0" locked="0" layoutInCell="1" allowOverlap="1" wp14:anchorId="7E8CE395" wp14:editId="286CBD6A">
                <wp:simplePos x="0" y="0"/>
                <wp:positionH relativeFrom="margin">
                  <wp:posOffset>3600722</wp:posOffset>
                </wp:positionH>
                <wp:positionV relativeFrom="paragraph">
                  <wp:posOffset>28847</wp:posOffset>
                </wp:positionV>
                <wp:extent cx="1806212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212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772B4E26" w14:textId="71DB37DA" w:rsidR="00D6565D" w:rsidRPr="009B7527" w:rsidRDefault="004C4ED8" w:rsidP="00D656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CE395" id="Caixa de Texto 8" o:spid="_x0000_s1032" style="position:absolute;left:0;text-align:left;margin-left:283.5pt;margin-top:2.25pt;width:142.2pt;height:58.5pt;z-index:2518170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" fillcolor="#eaecf1" strokecolor="#d7dbe5" strokeweight=".5pt">
                <v:textbox>
                  <w:txbxContent>
                    <w:p w14:paraId="772B4E26" w14:textId="71DB37DA" w:rsidR="00D6565D" w:rsidRPr="009B7527" w:rsidRDefault="004C4ED8" w:rsidP="00D6565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425124" w14:textId="436FED35" w:rsidR="00F115CA" w:rsidRDefault="00F115CA" w:rsidP="00F115CA">
      <w:pPr>
        <w:pStyle w:val="3Text"/>
        <w:ind w:left="426"/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0C69A2B" w14:textId="3E1540E8" w:rsidR="00FB5E7F" w:rsidRPr="006B44DB" w:rsidRDefault="006B44DB" w:rsidP="00FB5E7F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</w:p>
    <w:p w14:paraId="72979D85" w14:textId="77777777" w:rsidR="00FB5E7F" w:rsidRDefault="00FB5E7F" w:rsidP="00B16599">
      <w:pPr>
        <w:pStyle w:val="3Text"/>
      </w:pPr>
    </w:p>
    <w:p w14:paraId="63CBE195" w14:textId="77777777" w:rsidR="00FB5E7F" w:rsidRDefault="00FB5E7F" w:rsidP="00B16599">
      <w:pPr>
        <w:pStyle w:val="3Text"/>
      </w:pPr>
    </w:p>
    <w:p w14:paraId="7186FEDB" w14:textId="77777777" w:rsidR="00FB5E7F" w:rsidRDefault="00FB5E7F" w:rsidP="00B16599">
      <w:pPr>
        <w:pStyle w:val="3Text"/>
      </w:pPr>
    </w:p>
    <w:p w14:paraId="126772E8" w14:textId="77777777" w:rsidR="00FB5E7F" w:rsidRDefault="00FB5E7F" w:rsidP="00B16599">
      <w:pPr>
        <w:pStyle w:val="3Text"/>
      </w:pPr>
    </w:p>
    <w:p w14:paraId="6B71133C" w14:textId="77777777" w:rsidR="00FB5E7F" w:rsidRDefault="00FB5E7F" w:rsidP="00B16599">
      <w:pPr>
        <w:pStyle w:val="3Text"/>
      </w:pP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3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nGG8Q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7F09465F" w:rsidR="00926E18" w:rsidRPr="00926E18" w:rsidRDefault="00926E18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 w:rsidRPr="00DC209C">
        <w:rPr>
          <w:noProof/>
          <w:color w:val="auto"/>
          <w:spacing w:val="0"/>
        </w:rPr>
        <mc:AlternateContent>
          <mc:Choice Requires="wps">
            <w:drawing>
              <wp:anchor distT="0" distB="0" distL="114300" distR="114300" simplePos="0" relativeHeight="251870256" behindDoc="0" locked="0" layoutInCell="1" allowOverlap="1" wp14:anchorId="59A8CCA7" wp14:editId="2FB5858F">
                <wp:simplePos x="0" y="0"/>
                <wp:positionH relativeFrom="margin">
                  <wp:posOffset>958215</wp:posOffset>
                </wp:positionH>
                <wp:positionV relativeFrom="paragraph">
                  <wp:posOffset>1216660</wp:posOffset>
                </wp:positionV>
                <wp:extent cx="3562350" cy="619125"/>
                <wp:effectExtent l="0" t="0" r="19050" b="28575"/>
                <wp:wrapTopAndBottom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1912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A80A1"/>
                          </a:solidFill>
                        </a:ln>
                      </wps:spPr>
                      <wps:txbx>
                        <w:txbxContent>
                          <w:p w14:paraId="711143C3" w14:textId="6F1B16C7" w:rsidR="00926E18" w:rsidRDefault="0044157C" w:rsidP="00926E18">
                            <w:pPr>
                              <w:pStyle w:val="3Tex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R$ </w:t>
                            </w:r>
                            <w:r w:rsidR="00F32FEE">
                              <w:rPr>
                                <w:b/>
                              </w:rPr>
                              <w:t>VALOR_DO_IMOVEL</w:t>
                            </w:r>
                          </w:p>
                          <w:p w14:paraId="37A83AF7" w14:textId="67C927C7" w:rsidR="00926E18" w:rsidRPr="0094067F" w:rsidRDefault="00926E18" w:rsidP="00926E18">
                            <w:pPr>
                              <w:pStyle w:val="3Tex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="008B3E5E">
                              <w:rPr>
                                <w:b/>
                              </w:rPr>
                              <w:t>duzentos</w:t>
                            </w:r>
                            <w:r>
                              <w:rPr>
                                <w:b/>
                              </w:rPr>
                              <w:t xml:space="preserve"> mil reais)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8CCA7" id="Caixa de Texto 48" o:spid="_x0000_s1032" style="position:absolute;left:0;text-align:left;margin-left:75.45pt;margin-top:95.8pt;width:280.5pt;height:48.75pt;z-index:25187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" fillcolor="white [3201]" strokecolor="#5a80a1" strokeweight=".5pt">
                <v:textbox>
                  <w:txbxContent>
                    <w:p w14:paraId="711143C3" w14:textId="6F1B16C7" w:rsidR="00926E18" w:rsidRDefault="0044157C" w:rsidP="00926E18">
                      <w:pPr>
                        <w:pStyle w:val="3Text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R$ </w:t>
                      </w:r>
                      <w:r w:rsidR="00F32FEE">
                        <w:rPr>
                          <w:b/>
                        </w:rPr>
                        <w:t>VALOR_DO_IMOVEL</w:t>
                      </w:r>
                    </w:p>
                    <w:p w14:paraId="37A83AF7" w14:textId="67C927C7" w:rsidR="00926E18" w:rsidRPr="0094067F" w:rsidRDefault="00926E18" w:rsidP="00926E18">
                      <w:pPr>
                        <w:pStyle w:val="3Text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="008B3E5E">
                        <w:rPr>
                          <w:b/>
                        </w:rPr>
                        <w:t>duzentos</w:t>
                      </w:r>
                      <w:r>
                        <w:rPr>
                          <w:b/>
                        </w:rPr>
                        <w:t xml:space="preserve"> mil reais)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A31C4"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>
        <w:t>no valor descrito abaixo:</w:t>
      </w:r>
    </w:p>
    <w:p w14:paraId="091800B1" w14:textId="331EA4F1" w:rsidR="00926E18" w:rsidRDefault="00926E18" w:rsidP="00926E18">
      <w:pPr>
        <w:pStyle w:val="3Text"/>
      </w:pPr>
    </w:p>
    <w:p w14:paraId="0DC06B12" w14:textId="1F6D3D4E" w:rsidR="00BA66CD" w:rsidRPr="00BA66CD" w:rsidRDefault="00926E18" w:rsidP="00926E18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DA1AA2D" w14:textId="0A4BF6EC" w:rsidR="0065192A" w:rsidRDefault="0065192A" w:rsidP="00B16599">
      <w:pPr>
        <w:pStyle w:val="3Text"/>
        <w:rPr>
          <w:spacing w:val="0"/>
        </w:rPr>
      </w:pP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>
        <w:rPr>
          <w:b w:val="0"/>
          <w:bCs w:val="0"/>
        </w:rPr>
        <w:t>VALOR_SINAL</w:t>
      </w:r>
      <w:r w:rsidRPr="00A34579">
        <w:rPr>
          <w:b w:val="0"/>
          <w:bCs w:val="0"/>
        </w:rPr>
        <w:t xml:space="preserve"> 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>
        <w:rPr>
          <w:b w:val="0"/>
          <w:bCs w:val="0"/>
        </w:rPr>
        <w:t>VALOR_FGTS</w:t>
      </w:r>
      <w:r w:rsidRPr="00A34579">
        <w:rPr>
          <w:b w:val="0"/>
          <w:bCs w:val="0"/>
        </w:rPr>
        <w:t xml:space="preserve"> 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>
        <w:rPr>
          <w:b w:val="0"/>
          <w:bCs w:val="0"/>
        </w:rPr>
        <w:t>VALOR_RECURSOS</w:t>
      </w:r>
      <w:r w:rsidR="00E320B5">
        <w:rPr>
          <w:b w:val="0"/>
          <w:bCs w:val="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7551FEE7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>
        <w:rPr>
          <w:b w:val="0"/>
          <w:bCs w:val="0"/>
        </w:rPr>
        <w:t>VALOR_FINANCIAMENTO</w:t>
      </w:r>
      <w:r w:rsidR="00202BDA" w:rsidRPr="00202BDA">
        <w:rPr>
          <w:b w:val="0"/>
          <w:bCs w:val="0"/>
        </w:rPr>
        <w:t xml:space="preserve"> 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723FB782" w14:textId="069A2291" w:rsidR="003C20AD" w:rsidRDefault="009472A6" w:rsidP="00907EE5">
      <w:pPr>
        <w:spacing w:before="240" w:after="240" w:line="360" w:lineRule="auto"/>
        <w:ind w:left="284"/>
        <w:jc w:val="both"/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3E792910" w14:textId="77777777" w:rsidR="00AA1545" w:rsidRDefault="00AA1545" w:rsidP="00B16599">
      <w:pPr>
        <w:pStyle w:val="3Text"/>
        <w:rPr>
          <w:spacing w:val="0"/>
        </w:rPr>
      </w:pPr>
    </w:p>
    <w:p w14:paraId="4B502241" w14:textId="77777777" w:rsidR="00AA1545" w:rsidRDefault="00AA1545" w:rsidP="00B16599">
      <w:pPr>
        <w:pStyle w:val="3Text"/>
        <w:rPr>
          <w:spacing w:val="0"/>
        </w:rPr>
      </w:pPr>
    </w:p>
    <w:p w14:paraId="7382DAAD" w14:textId="77777777" w:rsidR="00AA1545" w:rsidRDefault="00AA1545" w:rsidP="00B16599">
      <w:pPr>
        <w:pStyle w:val="3Text"/>
        <w:rPr>
          <w:spacing w:val="0"/>
        </w:rPr>
      </w:pPr>
    </w:p>
    <w:p w14:paraId="2F07EA64" w14:textId="77777777" w:rsidR="00AA1545" w:rsidRDefault="00AA1545" w:rsidP="00B16599">
      <w:pPr>
        <w:pStyle w:val="3Text"/>
        <w:rPr>
          <w:spacing w:val="0"/>
        </w:rPr>
      </w:pPr>
    </w:p>
    <w:p w14:paraId="6C2FB1DE" w14:textId="77777777" w:rsidR="00AA1545" w:rsidRDefault="00AA1545" w:rsidP="00B16599">
      <w:pPr>
        <w:pStyle w:val="3Text"/>
        <w:rPr>
          <w:spacing w:val="0"/>
        </w:rPr>
      </w:pPr>
    </w:p>
    <w:p w14:paraId="0B4AD6F3" w14:textId="77777777" w:rsidR="00AA1545" w:rsidRDefault="00AA1545" w:rsidP="00B16599">
      <w:pPr>
        <w:pStyle w:val="3Text"/>
        <w:rPr>
          <w:spacing w:val="0"/>
        </w:rPr>
      </w:pPr>
    </w:p>
    <w:p w14:paraId="0A92F816" w14:textId="7CC777C6" w:rsidR="0065192A" w:rsidRDefault="001B41FD" w:rsidP="00B16599">
      <w:pPr>
        <w:pStyle w:val="3Text"/>
        <w:rPr>
          <w:spacing w:val="0"/>
        </w:rPr>
      </w:pPr>
      <w:r>
        <w:rPr>
          <w:noProof/>
        </w:rPr>
        <w:lastRenderedPageBreak/>
        <w:drawing>
          <wp:anchor distT="0" distB="0" distL="114300" distR="114300" simplePos="0" relativeHeight="251886640" behindDoc="0" locked="0" layoutInCell="1" allowOverlap="1" wp14:anchorId="48156469" wp14:editId="58067873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5B20D26F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5" style="position:absolute;left:0;text-align:left;margin-left:0;margin-top:20.5pt;width:157.8pt;height:26.75pt;z-index:25187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66AC7F8" w14:textId="77777777" w:rsidR="009472A6" w:rsidRDefault="009472A6" w:rsidP="00B16599">
      <w:pPr>
        <w:pStyle w:val="3Text"/>
        <w:rPr>
          <w:spacing w:val="0"/>
        </w:rPr>
      </w:pP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41F49D76" w14:textId="4C6C2B26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264A29EC" w14:textId="77777777" w:rsidR="00E40D85" w:rsidRDefault="00E40D85" w:rsidP="00E40D85">
      <w:pPr>
        <w:pStyle w:val="3Text"/>
        <w:rPr>
          <w:sz w:val="22"/>
          <w:szCs w:val="20"/>
        </w:rPr>
      </w:pPr>
    </w:p>
    <w:p w14:paraId="5AC410AE" w14:textId="6914119D" w:rsidR="002F20D4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9C124AB" w14:textId="77777777" w:rsidR="00E9572E" w:rsidRPr="00CA00F5" w:rsidRDefault="00E9572E" w:rsidP="00E9572E">
      <w:pPr>
        <w:pStyle w:val="3Text"/>
        <w:rPr>
          <w:sz w:val="22"/>
          <w:szCs w:val="20"/>
        </w:rPr>
      </w:pPr>
    </w:p>
    <w:p w14:paraId="3429E17F" w14:textId="59A02335" w:rsidR="002F20D4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5B748807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078A3088" w14:textId="7F8F0EB3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431330B7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18FD28CE" w14:textId="08326461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6ADE083D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7B14455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  <w:r w:rsidR="00DA7BCB">
        <w:rPr>
          <w:b w:val="0"/>
          <w:bCs w:val="0"/>
        </w:rPr>
        <w:br/>
      </w:r>
    </w:p>
    <w:p w14:paraId="50412BD3" w14:textId="13673D6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  <w:r w:rsidR="00DA7BCB">
        <w:rPr>
          <w:b w:val="0"/>
          <w:bCs w:val="0"/>
        </w:rPr>
        <w:br/>
      </w:r>
    </w:p>
    <w:p w14:paraId="64FAF807" w14:textId="20479A3C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  <w:r w:rsidR="00DA7BCB">
        <w:rPr>
          <w:b w:val="0"/>
          <w:bCs w:val="0"/>
        </w:rPr>
        <w:br/>
      </w:r>
    </w:p>
    <w:p w14:paraId="74F255C3" w14:textId="35E35AA6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  <w:r w:rsidR="00DA7BCB" w:rsidRPr="00DA7BCB">
        <w:rPr>
          <w:b w:val="0"/>
          <w:bCs w:val="0"/>
        </w:rPr>
        <w:br/>
      </w:r>
    </w:p>
    <w:p w14:paraId="7A9D05BE" w14:textId="38E587B9" w:rsidR="007A2FF3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157019F9" w14:textId="77777777" w:rsidR="007A2FF3" w:rsidRDefault="007A2FF3" w:rsidP="00310BD0">
      <w:pPr>
        <w:pStyle w:val="PargrafodaLista"/>
        <w:ind w:left="1985" w:hanging="360"/>
        <w:rPr>
          <w:b/>
          <w:bCs/>
        </w:rPr>
      </w:pPr>
    </w:p>
    <w:p w14:paraId="76F1E88A" w14:textId="3B62D169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lastRenderedPageBreak/>
        <w:t>Certidão negativa da Justiça do Trabalho</w:t>
      </w:r>
      <w:r w:rsidR="00DA7BCB">
        <w:rPr>
          <w:b w:val="0"/>
          <w:bCs w:val="0"/>
        </w:rPr>
        <w:br/>
      </w:r>
    </w:p>
    <w:p w14:paraId="1E0ACC14" w14:textId="7C94F95D" w:rsidR="007A2FF3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</w:p>
    <w:p w14:paraId="6DAE41BF" w14:textId="37842608" w:rsid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0C20F1D2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3E7EB065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6" style="position:absolute;left:0;text-align:left;margin-left:0;margin-top:19.35pt;width:157.8pt;height:26.75pt;z-index:25189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77777777" w:rsid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1E265F47" w14:textId="3759738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 w:rsidR="0006764D"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 xml:space="preserve">, inscrita no CNPJ 48.503.810/0001-97, que fará jus ao recebimento da comissão total da negociação, a serem pagos através de TED na </w:t>
      </w:r>
      <w:r w:rsidR="00842339"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310AD1">
        <w:rPr>
          <w:b w:val="0"/>
          <w:bCs w:val="0"/>
          <w:spacing w:val="0"/>
          <w:sz w:val="24"/>
          <w:szCs w:val="24"/>
        </w:rPr>
        <w:t>578905242-4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6F0749">
        <w:rPr>
          <w:b w:val="0"/>
          <w:bCs w:val="0"/>
          <w:spacing w:val="0"/>
          <w:sz w:val="24"/>
          <w:szCs w:val="24"/>
        </w:rPr>
        <w:t xml:space="preserve">da AG </w:t>
      </w:r>
      <w:r w:rsidR="00B4575B" w:rsidRPr="00FA4E91">
        <w:rPr>
          <w:b w:val="0"/>
          <w:bCs w:val="0"/>
          <w:spacing w:val="0"/>
          <w:sz w:val="24"/>
          <w:szCs w:val="24"/>
        </w:rPr>
        <w:t>0860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842339" w:rsidRPr="00842339">
        <w:rPr>
          <w:b w:val="0"/>
          <w:bCs w:val="0"/>
          <w:spacing w:val="0"/>
          <w:sz w:val="24"/>
          <w:szCs w:val="24"/>
        </w:rPr>
        <w:t>Caixa Econômica Federal</w:t>
      </w:r>
      <w:r w:rsidRPr="006F0749">
        <w:rPr>
          <w:b w:val="0"/>
          <w:bCs w:val="0"/>
          <w:spacing w:val="0"/>
          <w:sz w:val="24"/>
          <w:szCs w:val="24"/>
        </w:rPr>
        <w:t xml:space="preserve">, de titularidade do INTERMEDIÁRIO, inscrito no C.N.P.J. sob nº 48.503.810/0001-97, o vencimento se dará em até 02 (dois) dias úteis a contar do recebimento do pagamento total descrito na </w:t>
      </w:r>
      <w:r w:rsidR="00877079" w:rsidRPr="006F0749">
        <w:rPr>
          <w:b w:val="0"/>
          <w:bCs w:val="0"/>
          <w:sz w:val="24"/>
          <w:szCs w:val="24"/>
        </w:rPr>
        <w:t>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4A23CD2E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I retro, em favor dos </w:t>
      </w:r>
      <w:r w:rsidRPr="005B2899">
        <w:rPr>
          <w:b/>
          <w:bCs/>
        </w:rPr>
        <w:t>COMPRADORES</w:t>
      </w:r>
      <w:r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</w:t>
      </w:r>
      <w:r w:rsidRPr="00FA1E9B">
        <w:lastRenderedPageBreak/>
        <w:t>a partir da transmissão da posse do imóvel, serão de 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6D47A261" w14:textId="4CCF64A6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   </w:t>
      </w:r>
    </w:p>
    <w:p w14:paraId="0D963C81" w14:textId="77777777" w:rsidR="005B2899" w:rsidRDefault="005B2899" w:rsidP="00B16599">
      <w:pPr>
        <w:pStyle w:val="3Text"/>
        <w:rPr>
          <w:spacing w:val="0"/>
        </w:rPr>
      </w:pPr>
    </w:p>
    <w:p w14:paraId="113FA80F" w14:textId="77777777" w:rsidR="00AA1545" w:rsidRDefault="00AA1545" w:rsidP="00B16599">
      <w:pPr>
        <w:pStyle w:val="3Text"/>
        <w:rPr>
          <w:spacing w:val="0"/>
        </w:rPr>
      </w:pPr>
    </w:p>
    <w:p w14:paraId="0C5047F5" w14:textId="77777777" w:rsidR="00AA1545" w:rsidRDefault="00AA1545" w:rsidP="00B16599">
      <w:pPr>
        <w:pStyle w:val="3Text"/>
        <w:rPr>
          <w:spacing w:val="0"/>
        </w:rPr>
      </w:pPr>
    </w:p>
    <w:p w14:paraId="3D7D5C1C" w14:textId="77777777" w:rsidR="00AA1545" w:rsidRDefault="00AA1545" w:rsidP="00B16599">
      <w:pPr>
        <w:pStyle w:val="3Text"/>
        <w:rPr>
          <w:spacing w:val="0"/>
        </w:rPr>
      </w:pPr>
    </w:p>
    <w:p w14:paraId="70B05923" w14:textId="77777777" w:rsidR="00AA1545" w:rsidRDefault="00AA1545" w:rsidP="00B16599">
      <w:pPr>
        <w:pStyle w:val="3Text"/>
        <w:rPr>
          <w:spacing w:val="0"/>
        </w:rPr>
      </w:pPr>
    </w:p>
    <w:p w14:paraId="3A2B955E" w14:textId="0D437A1D" w:rsidR="00E52A99" w:rsidRDefault="001B41FD" w:rsidP="00B16599">
      <w:pPr>
        <w:pStyle w:val="3Text"/>
        <w:rPr>
          <w:spacing w:val="0"/>
        </w:rPr>
      </w:pPr>
      <w:r>
        <w:rPr>
          <w:noProof/>
        </w:rPr>
        <w:lastRenderedPageBreak/>
        <w:drawing>
          <wp:anchor distT="0" distB="0" distL="114300" distR="114300" simplePos="0" relativeHeight="251887664" behindDoc="0" locked="0" layoutInCell="1" allowOverlap="1" wp14:anchorId="70855A0A" wp14:editId="586A8E73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019EEED2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7" style="position:absolute;left:0;text-align:left;margin-left:0;margin-top:22.5pt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FB5EE4B" w14:textId="47E8D037" w:rsidR="002F20D4" w:rsidRDefault="002F20D4" w:rsidP="00B16599">
      <w:pPr>
        <w:pStyle w:val="3Text"/>
        <w:rPr>
          <w:spacing w:val="0"/>
        </w:rPr>
      </w:pP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8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DkoL/s4AgAAYg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A1CF41A" w14:textId="153F4E7E" w:rsidR="00343C98" w:rsidRPr="00770182" w:rsidRDefault="00343C98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</w:p>
    <w:p w14:paraId="13CD3F66" w14:textId="4E2950B1" w:rsidR="00343C98" w:rsidRPr="00770182" w:rsidRDefault="00343C98" w:rsidP="00343C98">
      <w:pPr>
        <w:pStyle w:val="3Text"/>
      </w:pPr>
    </w:p>
    <w:p w14:paraId="3912B169" w14:textId="77777777" w:rsidR="00AA1545" w:rsidRDefault="00AA1545" w:rsidP="00E464A8">
      <w:pPr>
        <w:pStyle w:val="3Text"/>
        <w:ind w:left="284"/>
      </w:pPr>
    </w:p>
    <w:p w14:paraId="5F73FF0D" w14:textId="77777777" w:rsidR="00AA1545" w:rsidRDefault="00AA1545" w:rsidP="00E464A8">
      <w:pPr>
        <w:pStyle w:val="3Text"/>
        <w:ind w:left="284"/>
      </w:pPr>
    </w:p>
    <w:p w14:paraId="7B59B3DD" w14:textId="77777777" w:rsidR="00AA1545" w:rsidRDefault="00AA1545" w:rsidP="00E464A8">
      <w:pPr>
        <w:pStyle w:val="3Text"/>
        <w:ind w:left="284"/>
      </w:pPr>
    </w:p>
    <w:p w14:paraId="73D1E164" w14:textId="77777777" w:rsidR="00AA1545" w:rsidRDefault="00AA1545" w:rsidP="00E464A8">
      <w:pPr>
        <w:pStyle w:val="3Text"/>
        <w:ind w:left="284"/>
      </w:pPr>
    </w:p>
    <w:p w14:paraId="5BEE1B7F" w14:textId="77777777" w:rsidR="00AA1545" w:rsidRDefault="00AA1545" w:rsidP="00E464A8">
      <w:pPr>
        <w:pStyle w:val="3Text"/>
        <w:ind w:left="284"/>
      </w:pPr>
    </w:p>
    <w:p w14:paraId="501D40D3" w14:textId="77777777" w:rsidR="00AA1545" w:rsidRDefault="00AA1545" w:rsidP="00E464A8">
      <w:pPr>
        <w:pStyle w:val="3Text"/>
        <w:ind w:left="284"/>
      </w:pPr>
    </w:p>
    <w:p w14:paraId="55345597" w14:textId="77777777" w:rsidR="00AA1545" w:rsidRDefault="00AA1545" w:rsidP="00E464A8">
      <w:pPr>
        <w:pStyle w:val="3Text"/>
        <w:ind w:left="284"/>
      </w:pPr>
    </w:p>
    <w:p w14:paraId="2E0A3854" w14:textId="77777777" w:rsidR="00AA1545" w:rsidRDefault="00AA1545" w:rsidP="00E464A8">
      <w:pPr>
        <w:pStyle w:val="3Text"/>
        <w:ind w:left="284"/>
      </w:pPr>
    </w:p>
    <w:p w14:paraId="340574D8" w14:textId="77777777" w:rsidR="00AA1545" w:rsidRDefault="00AA1545" w:rsidP="00E464A8">
      <w:pPr>
        <w:pStyle w:val="3Text"/>
        <w:ind w:left="284"/>
      </w:pPr>
    </w:p>
    <w:p w14:paraId="188359C0" w14:textId="77777777" w:rsidR="00AA1545" w:rsidRDefault="00AA1545" w:rsidP="00E464A8">
      <w:pPr>
        <w:pStyle w:val="3Text"/>
        <w:ind w:left="284"/>
      </w:pPr>
    </w:p>
    <w:p w14:paraId="4023368B" w14:textId="77777777" w:rsidR="00AA1545" w:rsidRDefault="00AA1545" w:rsidP="00E464A8">
      <w:pPr>
        <w:pStyle w:val="3Text"/>
        <w:ind w:left="284"/>
      </w:pPr>
    </w:p>
    <w:p w14:paraId="1B9BFD2F" w14:textId="77777777" w:rsidR="00AA1545" w:rsidRDefault="00AA1545" w:rsidP="00E464A8">
      <w:pPr>
        <w:pStyle w:val="3Text"/>
        <w:ind w:left="284"/>
      </w:pPr>
    </w:p>
    <w:p w14:paraId="7E92E68A" w14:textId="77777777" w:rsidR="00AA1545" w:rsidRDefault="00AA1545" w:rsidP="00E464A8">
      <w:pPr>
        <w:pStyle w:val="3Text"/>
        <w:ind w:left="284"/>
      </w:pPr>
    </w:p>
    <w:p w14:paraId="655FC036" w14:textId="77777777" w:rsidR="00AA1545" w:rsidRDefault="00AA1545" w:rsidP="00E464A8">
      <w:pPr>
        <w:pStyle w:val="3Text"/>
        <w:ind w:left="284"/>
      </w:pPr>
    </w:p>
    <w:p w14:paraId="1972E464" w14:textId="77777777" w:rsidR="00AA1545" w:rsidRDefault="00AA1545" w:rsidP="00E464A8">
      <w:pPr>
        <w:pStyle w:val="3Text"/>
        <w:ind w:left="284"/>
      </w:pPr>
    </w:p>
    <w:p w14:paraId="7A44616D" w14:textId="77777777" w:rsidR="00AA1545" w:rsidRDefault="00AA1545" w:rsidP="00E464A8">
      <w:pPr>
        <w:pStyle w:val="3Text"/>
        <w:ind w:left="284"/>
      </w:pPr>
    </w:p>
    <w:p w14:paraId="29657828" w14:textId="77777777" w:rsidR="00AA1545" w:rsidRDefault="00AA1545" w:rsidP="00E464A8">
      <w:pPr>
        <w:pStyle w:val="3Text"/>
        <w:ind w:left="284"/>
      </w:pPr>
    </w:p>
    <w:p w14:paraId="2B5B8B52" w14:textId="77777777" w:rsidR="00AA1545" w:rsidRDefault="00AA1545" w:rsidP="00E464A8">
      <w:pPr>
        <w:pStyle w:val="3Text"/>
        <w:ind w:left="284"/>
      </w:pPr>
    </w:p>
    <w:p w14:paraId="00F84EB2" w14:textId="77777777" w:rsidR="00AA1545" w:rsidRDefault="00AA1545" w:rsidP="00E464A8">
      <w:pPr>
        <w:pStyle w:val="3Text"/>
        <w:ind w:left="284"/>
      </w:pPr>
    </w:p>
    <w:p w14:paraId="15486A7B" w14:textId="77777777" w:rsidR="00AA1545" w:rsidRDefault="00AA1545" w:rsidP="00E464A8">
      <w:pPr>
        <w:pStyle w:val="3Text"/>
        <w:ind w:left="284"/>
      </w:pP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7B15E5" w:rsidRDefault="007B15E5" w:rsidP="00743802">
      <w:pPr>
        <w:pStyle w:val="3Text"/>
        <w:rPr>
          <w:b/>
          <w:bCs/>
        </w:rPr>
        <w:sectPr w:rsidR="007B15E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152A5347" w14:textId="6689D2AF" w:rsidR="007B15E5" w:rsidRPr="00C31A8F" w:rsidRDefault="00DC1D90" w:rsidP="00C31A8F">
      <w:pPr>
        <w:pStyle w:val="3Text"/>
        <w:spacing w:line="240" w:lineRule="auto"/>
        <w:rPr>
          <w:b/>
          <w:bCs/>
          <w:color w:val="02A5B4"/>
        </w:rPr>
        <w:sectPr w:rsidR="007B15E5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                </w:t>
      </w:r>
    </w:p>
    <w:p w14:paraId="662D37E6" w14:textId="77777777" w:rsidR="00C31A8F" w:rsidRDefault="00C31A8F" w:rsidP="00C31A8F">
      <w:pPr>
        <w:pStyle w:val="3Text"/>
        <w:spacing w:line="240" w:lineRule="auto"/>
        <w:rPr>
          <w:b/>
          <w:bCs/>
        </w:rPr>
      </w:pPr>
    </w:p>
    <w:p w14:paraId="399FBBD0" w14:textId="7344EC6F" w:rsidR="00A8332A" w:rsidRPr="00AE1AF1" w:rsidRDefault="00AE1AF1" w:rsidP="00743802">
      <w:pPr>
        <w:pStyle w:val="3Text"/>
      </w:pPr>
      <w:r w:rsidRPr="00AE1AF1">
        <w:t>NOME_VENDEDOR</w:t>
      </w:r>
    </w:p>
    <w:p w14:paraId="1A32E17E" w14:textId="77777777" w:rsidR="00896BF6" w:rsidRDefault="00896BF6" w:rsidP="00743802">
      <w:pPr>
        <w:pStyle w:val="3Text"/>
        <w:rPr>
          <w:b/>
          <w:bCs/>
        </w:rPr>
      </w:pPr>
    </w:p>
    <w:p w14:paraId="30855241" w14:textId="77777777" w:rsidR="00B46B4E" w:rsidRDefault="00B46B4E" w:rsidP="00743802">
      <w:pPr>
        <w:pStyle w:val="3Text"/>
        <w:rPr>
          <w:b/>
          <w:bCs/>
        </w:rPr>
      </w:pP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4293193A" w14:textId="5B3E8D15" w:rsidR="00A8332A" w:rsidRPr="00C31A8F" w:rsidRDefault="00A8332A" w:rsidP="00A8332A">
      <w:pPr>
        <w:pStyle w:val="3Text"/>
        <w:spacing w:line="240" w:lineRule="auto"/>
        <w:rPr>
          <w:b/>
          <w:bCs/>
          <w:color w:val="02A5B4"/>
        </w:rPr>
        <w:sectPr w:rsidR="00A8332A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203B9BDE" w14:textId="77777777" w:rsidR="00A8332A" w:rsidRDefault="00A8332A" w:rsidP="00A8332A">
      <w:pPr>
        <w:pStyle w:val="3Text"/>
        <w:spacing w:line="240" w:lineRule="auto"/>
        <w:rPr>
          <w:b/>
          <w:bCs/>
        </w:rPr>
      </w:pPr>
    </w:p>
    <w:p w14:paraId="2E4E4041" w14:textId="3D54AD31" w:rsidR="00FB5E7F" w:rsidRPr="00AE1AF1" w:rsidRDefault="00AE1AF1" w:rsidP="00896BF6">
      <w:pPr>
        <w:pStyle w:val="3Text"/>
        <w:spacing w:line="240" w:lineRule="auto"/>
      </w:pPr>
      <w:r w:rsidRPr="00AE1AF1">
        <w:t>NOME_COMPRADOR</w:t>
      </w:r>
      <w:r w:rsidR="00FB5E7F" w:rsidRPr="00AE1AF1">
        <w:rPr>
          <w:color w:val="02A5B4"/>
        </w:rPr>
        <w:br/>
      </w:r>
    </w:p>
    <w:p w14:paraId="4C919A50" w14:textId="1E36DDD3" w:rsidR="00FB5E7F" w:rsidRDefault="00FB5E7F" w:rsidP="00743802">
      <w:pPr>
        <w:pStyle w:val="3Text"/>
      </w:pPr>
      <w:r>
        <w:br/>
      </w:r>
    </w:p>
    <w:p w14:paraId="613D645A" w14:textId="77777777" w:rsidR="007242F6" w:rsidRPr="00033040" w:rsidRDefault="007242F6" w:rsidP="00743802">
      <w:pPr>
        <w:pStyle w:val="3Text"/>
      </w:pP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65FAEB99" w14:textId="0C30674C" w:rsidR="00E84948" w:rsidRPr="00842549" w:rsidRDefault="00033040" w:rsidP="00033040">
      <w:pPr>
        <w:tabs>
          <w:tab w:val="left" w:pos="5280"/>
        </w:tabs>
        <w:spacing w:line="240" w:lineRule="auto"/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E84948" w:rsidRPr="00842549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42003" w14:textId="77777777" w:rsidR="000F7DC4" w:rsidRDefault="000F7DC4" w:rsidP="00FB2C45">
      <w:pPr>
        <w:spacing w:after="0" w:line="240" w:lineRule="auto"/>
      </w:pPr>
      <w:r>
        <w:separator/>
      </w:r>
    </w:p>
  </w:endnote>
  <w:endnote w:type="continuationSeparator" w:id="0">
    <w:p w14:paraId="70E3EFC8" w14:textId="77777777" w:rsidR="000F7DC4" w:rsidRDefault="000F7DC4" w:rsidP="00FB2C45">
      <w:pPr>
        <w:spacing w:after="0" w:line="240" w:lineRule="auto"/>
      </w:pPr>
      <w:r>
        <w:continuationSeparator/>
      </w:r>
    </w:p>
  </w:endnote>
  <w:endnote w:type="continuationNotice" w:id="1">
    <w:p w14:paraId="1617A7D7" w14:textId="77777777" w:rsidR="000F7DC4" w:rsidRDefault="000F7D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9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40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41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42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43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54E35" w14:textId="77777777" w:rsidR="000F7DC4" w:rsidRDefault="000F7DC4" w:rsidP="00FB2C45">
      <w:pPr>
        <w:spacing w:after="0" w:line="240" w:lineRule="auto"/>
      </w:pPr>
      <w:r>
        <w:separator/>
      </w:r>
    </w:p>
  </w:footnote>
  <w:footnote w:type="continuationSeparator" w:id="0">
    <w:p w14:paraId="54BAB3F3" w14:textId="77777777" w:rsidR="000F7DC4" w:rsidRDefault="000F7DC4" w:rsidP="00FB2C45">
      <w:pPr>
        <w:spacing w:after="0" w:line="240" w:lineRule="auto"/>
      </w:pPr>
      <w:r>
        <w:continuationSeparator/>
      </w:r>
    </w:p>
  </w:footnote>
  <w:footnote w:type="continuationNotice" w:id="1">
    <w:p w14:paraId="392AE8C6" w14:textId="77777777" w:rsidR="000F7DC4" w:rsidRDefault="000F7D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341595231" name="Imagem 34159523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6971"/>
    <w:rsid w:val="000B477C"/>
    <w:rsid w:val="000B4CBC"/>
    <w:rsid w:val="000B72C8"/>
    <w:rsid w:val="000C0142"/>
    <w:rsid w:val="000C60B7"/>
    <w:rsid w:val="000D6B2F"/>
    <w:rsid w:val="000E3D94"/>
    <w:rsid w:val="000F141B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FA7"/>
    <w:rsid w:val="00196E21"/>
    <w:rsid w:val="00197C38"/>
    <w:rsid w:val="001A4253"/>
    <w:rsid w:val="001B01A1"/>
    <w:rsid w:val="001B41FD"/>
    <w:rsid w:val="001B50D0"/>
    <w:rsid w:val="001B648B"/>
    <w:rsid w:val="001C107D"/>
    <w:rsid w:val="001C2065"/>
    <w:rsid w:val="001D12F9"/>
    <w:rsid w:val="001D211A"/>
    <w:rsid w:val="001D2436"/>
    <w:rsid w:val="001D5E22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10612"/>
    <w:rsid w:val="00212EFB"/>
    <w:rsid w:val="00213181"/>
    <w:rsid w:val="002132F3"/>
    <w:rsid w:val="002133D9"/>
    <w:rsid w:val="00217F62"/>
    <w:rsid w:val="00231D38"/>
    <w:rsid w:val="00235595"/>
    <w:rsid w:val="00235D54"/>
    <w:rsid w:val="00236516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62B4"/>
    <w:rsid w:val="00271028"/>
    <w:rsid w:val="0027181B"/>
    <w:rsid w:val="002777A5"/>
    <w:rsid w:val="00277A30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37"/>
    <w:rsid w:val="002C264A"/>
    <w:rsid w:val="002C61AB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33D8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738"/>
    <w:rsid w:val="004467BE"/>
    <w:rsid w:val="00452704"/>
    <w:rsid w:val="004528F7"/>
    <w:rsid w:val="004534DB"/>
    <w:rsid w:val="00455870"/>
    <w:rsid w:val="00457489"/>
    <w:rsid w:val="00461FFF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A18"/>
    <w:rsid w:val="005214B7"/>
    <w:rsid w:val="0052650D"/>
    <w:rsid w:val="00527455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3E5C"/>
    <w:rsid w:val="005859FA"/>
    <w:rsid w:val="005901E0"/>
    <w:rsid w:val="0059020E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1D0A"/>
    <w:rsid w:val="005D510E"/>
    <w:rsid w:val="005D5ED6"/>
    <w:rsid w:val="005E3576"/>
    <w:rsid w:val="005E443C"/>
    <w:rsid w:val="005E5780"/>
    <w:rsid w:val="005F19F5"/>
    <w:rsid w:val="005F3903"/>
    <w:rsid w:val="005F6094"/>
    <w:rsid w:val="0060017B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2F25"/>
    <w:rsid w:val="006A3873"/>
    <w:rsid w:val="006A5820"/>
    <w:rsid w:val="006A761E"/>
    <w:rsid w:val="006B2AC8"/>
    <w:rsid w:val="006B436F"/>
    <w:rsid w:val="006B44DB"/>
    <w:rsid w:val="006B469B"/>
    <w:rsid w:val="006C342B"/>
    <w:rsid w:val="006C42F3"/>
    <w:rsid w:val="006C5065"/>
    <w:rsid w:val="006C5E88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6C15"/>
    <w:rsid w:val="00760A2C"/>
    <w:rsid w:val="00761812"/>
    <w:rsid w:val="00762CE6"/>
    <w:rsid w:val="00763C9F"/>
    <w:rsid w:val="00770317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7430"/>
    <w:rsid w:val="007B15E5"/>
    <w:rsid w:val="007B499C"/>
    <w:rsid w:val="007B7475"/>
    <w:rsid w:val="007C41DA"/>
    <w:rsid w:val="007C6FC0"/>
    <w:rsid w:val="007C7C09"/>
    <w:rsid w:val="007D45C8"/>
    <w:rsid w:val="007D5D71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6E10"/>
    <w:rsid w:val="008915A9"/>
    <w:rsid w:val="00892635"/>
    <w:rsid w:val="00896A7E"/>
    <w:rsid w:val="00896BF6"/>
    <w:rsid w:val="00896F9E"/>
    <w:rsid w:val="008977B6"/>
    <w:rsid w:val="008B15C6"/>
    <w:rsid w:val="008B3E5E"/>
    <w:rsid w:val="008B42A1"/>
    <w:rsid w:val="008B7A01"/>
    <w:rsid w:val="008C1EC3"/>
    <w:rsid w:val="008C28EF"/>
    <w:rsid w:val="008C6E54"/>
    <w:rsid w:val="008D131C"/>
    <w:rsid w:val="008D2F44"/>
    <w:rsid w:val="008D69C2"/>
    <w:rsid w:val="008E10D1"/>
    <w:rsid w:val="008E2C6F"/>
    <w:rsid w:val="008F3C7F"/>
    <w:rsid w:val="008F4A24"/>
    <w:rsid w:val="008F718A"/>
    <w:rsid w:val="008F72F7"/>
    <w:rsid w:val="008F7A7E"/>
    <w:rsid w:val="00901C77"/>
    <w:rsid w:val="009057C1"/>
    <w:rsid w:val="00907EE5"/>
    <w:rsid w:val="009136A1"/>
    <w:rsid w:val="009137D3"/>
    <w:rsid w:val="00921ED0"/>
    <w:rsid w:val="009227A9"/>
    <w:rsid w:val="00926E18"/>
    <w:rsid w:val="00932D87"/>
    <w:rsid w:val="0093679F"/>
    <w:rsid w:val="00940162"/>
    <w:rsid w:val="0094067F"/>
    <w:rsid w:val="00940F48"/>
    <w:rsid w:val="00943D68"/>
    <w:rsid w:val="00944670"/>
    <w:rsid w:val="009472A6"/>
    <w:rsid w:val="009479B0"/>
    <w:rsid w:val="009514FB"/>
    <w:rsid w:val="00951890"/>
    <w:rsid w:val="00954281"/>
    <w:rsid w:val="00960319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3AAF"/>
    <w:rsid w:val="009A3DB8"/>
    <w:rsid w:val="009A6BDC"/>
    <w:rsid w:val="009B05CB"/>
    <w:rsid w:val="009B3315"/>
    <w:rsid w:val="009B554E"/>
    <w:rsid w:val="009C12A1"/>
    <w:rsid w:val="009D22EC"/>
    <w:rsid w:val="009D3C92"/>
    <w:rsid w:val="009D42EB"/>
    <w:rsid w:val="009D4AC6"/>
    <w:rsid w:val="009D5FD0"/>
    <w:rsid w:val="009D7747"/>
    <w:rsid w:val="009D7804"/>
    <w:rsid w:val="009E186F"/>
    <w:rsid w:val="009E209F"/>
    <w:rsid w:val="009E30C5"/>
    <w:rsid w:val="009E54B5"/>
    <w:rsid w:val="009E7F34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30F03"/>
    <w:rsid w:val="00A34579"/>
    <w:rsid w:val="00A358BD"/>
    <w:rsid w:val="00A37809"/>
    <w:rsid w:val="00A37E7C"/>
    <w:rsid w:val="00A4396B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81009"/>
    <w:rsid w:val="00A8122C"/>
    <w:rsid w:val="00A8332A"/>
    <w:rsid w:val="00A860D1"/>
    <w:rsid w:val="00A9197C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2E88"/>
    <w:rsid w:val="00AC37B3"/>
    <w:rsid w:val="00AC4B3B"/>
    <w:rsid w:val="00AC6DFF"/>
    <w:rsid w:val="00AC6F1D"/>
    <w:rsid w:val="00AC70C4"/>
    <w:rsid w:val="00AE0F0B"/>
    <w:rsid w:val="00AE1AF1"/>
    <w:rsid w:val="00AE2E26"/>
    <w:rsid w:val="00AE3E06"/>
    <w:rsid w:val="00AF0EB1"/>
    <w:rsid w:val="00AF322E"/>
    <w:rsid w:val="00AF5BF8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E7D"/>
    <w:rsid w:val="00B8371D"/>
    <w:rsid w:val="00B838F0"/>
    <w:rsid w:val="00B83ACA"/>
    <w:rsid w:val="00B849B8"/>
    <w:rsid w:val="00B850B7"/>
    <w:rsid w:val="00B928FB"/>
    <w:rsid w:val="00B92AE5"/>
    <w:rsid w:val="00B948ED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AC6"/>
    <w:rsid w:val="00C45483"/>
    <w:rsid w:val="00C505DC"/>
    <w:rsid w:val="00C53CE3"/>
    <w:rsid w:val="00C60D68"/>
    <w:rsid w:val="00C6229F"/>
    <w:rsid w:val="00C63DF6"/>
    <w:rsid w:val="00C67BC4"/>
    <w:rsid w:val="00C70D41"/>
    <w:rsid w:val="00C71429"/>
    <w:rsid w:val="00C723DF"/>
    <w:rsid w:val="00C7604C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C6E"/>
    <w:rsid w:val="00D468AE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328D"/>
    <w:rsid w:val="00D933C3"/>
    <w:rsid w:val="00D94EBB"/>
    <w:rsid w:val="00D9516A"/>
    <w:rsid w:val="00DA4105"/>
    <w:rsid w:val="00DA7BCB"/>
    <w:rsid w:val="00DB43D8"/>
    <w:rsid w:val="00DB5020"/>
    <w:rsid w:val="00DC1D90"/>
    <w:rsid w:val="00DC1ECA"/>
    <w:rsid w:val="00DC209C"/>
    <w:rsid w:val="00DC211F"/>
    <w:rsid w:val="00DC6B1A"/>
    <w:rsid w:val="00DD16FE"/>
    <w:rsid w:val="00DD1A26"/>
    <w:rsid w:val="00DD4E2B"/>
    <w:rsid w:val="00DD6AB1"/>
    <w:rsid w:val="00DE4313"/>
    <w:rsid w:val="00DE4AC1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773E"/>
    <w:rsid w:val="00E20083"/>
    <w:rsid w:val="00E25D6A"/>
    <w:rsid w:val="00E27D27"/>
    <w:rsid w:val="00E31787"/>
    <w:rsid w:val="00E320B5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807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4264B"/>
    <w:rsid w:val="00F42B66"/>
    <w:rsid w:val="00F52940"/>
    <w:rsid w:val="00F568B9"/>
    <w:rsid w:val="00F605DC"/>
    <w:rsid w:val="00F61F26"/>
    <w:rsid w:val="00F649DE"/>
    <w:rsid w:val="00F70631"/>
    <w:rsid w:val="00F745F1"/>
    <w:rsid w:val="00F74E45"/>
    <w:rsid w:val="00F75953"/>
    <w:rsid w:val="00F75FD5"/>
    <w:rsid w:val="00F768FB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4102"/>
    <w:rsid w:val="00FB51F5"/>
    <w:rsid w:val="00FB5E7F"/>
    <w:rsid w:val="00FB78B9"/>
    <w:rsid w:val="00FD2DFE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Sans.dotx</Template>
  <TotalTime>39</TotalTime>
  <Pages>10</Pages>
  <Words>1495</Words>
  <Characters>8076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Adriano Silva</cp:lastModifiedBy>
  <cp:revision>30</cp:revision>
  <cp:lastPrinted>2023-10-23T20:09:00Z</cp:lastPrinted>
  <dcterms:created xsi:type="dcterms:W3CDTF">2025-04-14T20:00:00Z</dcterms:created>
  <dcterms:modified xsi:type="dcterms:W3CDTF">2025-04-25T17:08:00Z</dcterms:modified>
</cp:coreProperties>
</file>