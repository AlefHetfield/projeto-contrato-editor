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2E98DCC2" w14:textId="60DFAB8F" w:rsidR="00E87914" w:rsidRDefault="00E87914" w:rsidP="00E87914">
      <w:pPr>
        <w:pStyle w:val="3Text"/>
        <w:ind w:left="1134"/>
      </w:pP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BD2">
        <w:rPr>
          <w:b/>
          <w:bCs/>
          <w:color w:val="002060"/>
        </w:rPr>
        <w:t>NOME_VENDEDOR</w:t>
      </w:r>
      <w:r w:rsidR="004F12A3">
        <w:rPr>
          <w:b/>
          <w:bCs/>
          <w:color w:val="002060"/>
        </w:rPr>
        <w:t>_1</w:t>
      </w:r>
      <w:r w:rsidRPr="0006764D">
        <w:t>, inscrito</w:t>
      </w:r>
      <w:r w:rsidR="0060201D">
        <w:t>(a)</w:t>
      </w:r>
      <w:r w:rsidRPr="0006764D">
        <w:t xml:space="preserve"> na cédula de identidade RG n°</w:t>
      </w:r>
      <w:r>
        <w:t xml:space="preserve"> </w:t>
      </w:r>
      <w:r w:rsidRPr="004F2BD2">
        <w:rPr>
          <w:color w:val="002060"/>
        </w:rPr>
        <w:t>RG_VENDEDOR</w:t>
      </w:r>
      <w:r w:rsidR="00F819A7">
        <w:rPr>
          <w:color w:val="002060"/>
        </w:rPr>
        <w:t>_1</w:t>
      </w:r>
      <w:r w:rsidRPr="0006764D">
        <w:t>, inscrito</w:t>
      </w:r>
      <w:r w:rsidR="0060201D">
        <w:t>(a)</w:t>
      </w:r>
      <w:r w:rsidRPr="0006764D">
        <w:t xml:space="preserve"> no CPF sob n° </w:t>
      </w:r>
      <w:r w:rsidRPr="004F2BD2">
        <w:rPr>
          <w:color w:val="002060"/>
        </w:rPr>
        <w:t>CPF_VENDEDOR</w:t>
      </w:r>
      <w:r w:rsidR="00F819A7">
        <w:rPr>
          <w:color w:val="002060"/>
        </w:rPr>
        <w:t>_1</w:t>
      </w:r>
      <w:r>
        <w:t>;</w:t>
      </w:r>
      <w:r w:rsidR="0060201D">
        <w:t xml:space="preserve"> </w:t>
      </w:r>
      <w:r w:rsidR="0060201D" w:rsidRPr="004F2BD2">
        <w:rPr>
          <w:b/>
          <w:bCs/>
          <w:color w:val="002060"/>
        </w:rPr>
        <w:t>NOME_VENDEDOR</w:t>
      </w:r>
      <w:r w:rsidR="0060201D">
        <w:rPr>
          <w:b/>
          <w:bCs/>
          <w:color w:val="002060"/>
        </w:rPr>
        <w:t>_2</w:t>
      </w:r>
      <w:r w:rsidR="0060201D" w:rsidRPr="0006764D">
        <w:t>, inscrito</w:t>
      </w:r>
      <w:r w:rsidR="0060201D">
        <w:t>(a)</w:t>
      </w:r>
      <w:r w:rsidR="0060201D" w:rsidRPr="0006764D">
        <w:t xml:space="preserve"> na cédula de identidade RG n°</w:t>
      </w:r>
      <w:r w:rsidR="0060201D">
        <w:t xml:space="preserve"> </w:t>
      </w:r>
      <w:r w:rsidR="0060201D" w:rsidRPr="004F2BD2">
        <w:rPr>
          <w:color w:val="002060"/>
        </w:rPr>
        <w:t>RG_VENDEDOR</w:t>
      </w:r>
      <w:r w:rsidR="0060201D">
        <w:rPr>
          <w:color w:val="002060"/>
        </w:rPr>
        <w:t>_2</w:t>
      </w:r>
      <w:r w:rsidR="0060201D" w:rsidRPr="0006764D">
        <w:t>, inscrito</w:t>
      </w:r>
      <w:r w:rsidR="0060201D">
        <w:t>(a)</w:t>
      </w:r>
      <w:r w:rsidR="0060201D" w:rsidRPr="0006764D">
        <w:t xml:space="preserve"> no CPF sob n° </w:t>
      </w:r>
      <w:r w:rsidR="0060201D" w:rsidRPr="004F2BD2">
        <w:rPr>
          <w:color w:val="002060"/>
        </w:rPr>
        <w:t>CPF_VENDEDOR</w:t>
      </w:r>
      <w:r w:rsidR="0060201D">
        <w:rPr>
          <w:color w:val="002060"/>
        </w:rPr>
        <w:t>_2</w:t>
      </w:r>
      <w:r w:rsidR="00A439E6">
        <w:rPr>
          <w:color w:val="002060"/>
        </w:rPr>
        <w:t>,</w:t>
      </w:r>
      <w:r>
        <w:t xml:space="preserve">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ENDERECO_VENDEDOR</w:t>
      </w:r>
      <w:r w:rsidRPr="0006764D">
        <w:t>.</w:t>
      </w:r>
      <w:r>
        <w:t xml:space="preserve"> </w:t>
      </w:r>
    </w:p>
    <w:p w14:paraId="7A656D8F" w14:textId="0926DB20" w:rsidR="00AA78B0" w:rsidRDefault="00AA78B0" w:rsidP="00D470FA">
      <w:pPr>
        <w:pStyle w:val="3Text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3490C79E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02671D95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4E85F028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859BF4B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BCD2981" w14:textId="035B15A3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30B24539">
                <wp:simplePos x="0" y="0"/>
                <wp:positionH relativeFrom="column">
                  <wp:posOffset>297815</wp:posOffset>
                </wp:positionH>
                <wp:positionV relativeFrom="paragraph">
                  <wp:posOffset>34290</wp:posOffset>
                </wp:positionV>
                <wp:extent cx="431800" cy="1987550"/>
                <wp:effectExtent l="0" t="0" r="25400" b="1270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98755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F8D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45" o:spid="_x0000_s1026" type="#_x0000_t85" style="position:absolute;margin-left:23.45pt;margin-top:2.7pt;width:34pt;height:156.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" adj="391" strokecolor="#02a5b4" strokeweight=".25pt">
                <v:stroke joinstyle="miter"/>
              </v:shape>
            </w:pict>
          </mc:Fallback>
        </mc:AlternateContent>
      </w:r>
    </w:p>
    <w:p w14:paraId="63DFDA80" w14:textId="211F3952" w:rsidR="00E87914" w:rsidRPr="00A439E6" w:rsidRDefault="00E87914" w:rsidP="00E87914">
      <w:pPr>
        <w:pStyle w:val="3Text"/>
        <w:ind w:left="1134"/>
        <w:rPr>
          <w:u w:val="single"/>
        </w:rPr>
      </w:pPr>
      <w:r w:rsidRPr="004F2BD2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BD2">
        <w:rPr>
          <w:b/>
          <w:bCs/>
          <w:color w:val="002060"/>
        </w:rPr>
        <w:t>NOME_COMPRADOR</w:t>
      </w:r>
      <w:r w:rsidRPr="0006764D">
        <w:t>, inscrito</w:t>
      </w:r>
      <w:r w:rsidR="00AC1BE1">
        <w:t>(a)</w:t>
      </w:r>
      <w:r w:rsidRPr="0006764D">
        <w:t xml:space="preserve"> na cédula de identidade RG n°</w:t>
      </w:r>
      <w:r>
        <w:t xml:space="preserve"> </w:t>
      </w:r>
      <w:r w:rsidRPr="004F2BD2">
        <w:rPr>
          <w:color w:val="002060"/>
        </w:rPr>
        <w:t>RG_COMPRADOR</w:t>
      </w:r>
      <w:r w:rsidRPr="0006764D">
        <w:t xml:space="preserve">, inscrito no CPF sob n° </w:t>
      </w:r>
      <w:r w:rsidRPr="004F2BD2">
        <w:rPr>
          <w:color w:val="002060"/>
        </w:rPr>
        <w:t>CPF_COMPRADOR</w:t>
      </w:r>
      <w:r>
        <w:t xml:space="preserve">; </w:t>
      </w:r>
      <w:r w:rsidR="00A439E6" w:rsidRPr="004F2BD2">
        <w:rPr>
          <w:b/>
          <w:bCs/>
          <w:color w:val="002060"/>
        </w:rPr>
        <w:t>NOME_COMPRADOR</w:t>
      </w:r>
      <w:r w:rsidR="00A439E6">
        <w:rPr>
          <w:b/>
          <w:bCs/>
          <w:color w:val="002060"/>
        </w:rPr>
        <w:t>_2</w:t>
      </w:r>
      <w:r w:rsidR="00A439E6" w:rsidRPr="0006764D">
        <w:t>, inscrito</w:t>
      </w:r>
      <w:r w:rsidR="00A439E6">
        <w:t>(a)</w:t>
      </w:r>
      <w:r w:rsidR="00A439E6" w:rsidRPr="0006764D">
        <w:t xml:space="preserve"> na cédula de identidade RG n°</w:t>
      </w:r>
      <w:r w:rsidR="00A439E6">
        <w:t xml:space="preserve"> </w:t>
      </w:r>
      <w:r w:rsidR="00A439E6" w:rsidRPr="004F2BD2">
        <w:rPr>
          <w:color w:val="002060"/>
        </w:rPr>
        <w:t>RG_COMPRADOR</w:t>
      </w:r>
      <w:r w:rsidR="00A439E6">
        <w:rPr>
          <w:color w:val="002060"/>
        </w:rPr>
        <w:t>_2</w:t>
      </w:r>
      <w:r w:rsidR="00A439E6" w:rsidRPr="0006764D">
        <w:t xml:space="preserve">, inscrito no CPF sob n° </w:t>
      </w:r>
      <w:r w:rsidR="00A439E6" w:rsidRPr="004F2BD2">
        <w:rPr>
          <w:color w:val="002060"/>
        </w:rPr>
        <w:t>CPF_COMPRADOR</w:t>
      </w:r>
      <w:r w:rsidR="00A439E6">
        <w:rPr>
          <w:color w:val="002060"/>
        </w:rPr>
        <w:t>_2,</w:t>
      </w:r>
      <w:r w:rsidR="00A439E6" w:rsidRPr="0006764D">
        <w:t xml:space="preserve">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ENDERECO_COMPRADOR</w:t>
      </w:r>
      <w:r w:rsidRPr="0006764D">
        <w:t>.</w:t>
      </w:r>
      <w:r>
        <w:t xml:space="preserve"> </w:t>
      </w:r>
    </w:p>
    <w:p w14:paraId="2B85A458" w14:textId="77777777" w:rsidR="001B6D51" w:rsidRDefault="001B6D51" w:rsidP="00D470FA">
      <w:pPr>
        <w:pStyle w:val="3Text"/>
      </w:pPr>
    </w:p>
    <w:p w14:paraId="401CF128" w14:textId="70AB9E12" w:rsidR="004D6B73" w:rsidRPr="000A11C7" w:rsidRDefault="004D6B73" w:rsidP="0006764D">
      <w:pPr>
        <w:pStyle w:val="3Text"/>
        <w:rPr>
          <w:b/>
          <w:bCs/>
        </w:rPr>
      </w:pP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54898957" w14:textId="7C999983" w:rsidR="000D6B2F" w:rsidRPr="009052C2" w:rsidRDefault="005C1D2B" w:rsidP="002C1737">
      <w:pPr>
        <w:pStyle w:val="3Text"/>
        <w:rPr>
          <w:rStyle w:val="jsgrdq"/>
        </w:rPr>
      </w:pPr>
      <w:r w:rsidRPr="00565709">
        <w:t>Conjuntamente denominadas como</w:t>
      </w:r>
      <w:r w:rsidR="003215C0">
        <w:t xml:space="preserve"> </w:t>
      </w:r>
      <w:r w:rsidRPr="00565709">
        <w:t>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  <w:r w:rsidR="00D470FA">
        <w:br w:type="page"/>
      </w: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28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bn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cGzh3vYP8hGAY6ObEar6usOINs+6ZGRwM7B+H3T3hUUjAXNBLlJRgfv7t3vsjX2il&#10;pMFBy6j9cWBGUCK/KmRyNsR2cDKDMknuRqiYW8vu1qIO9QoQgyGuleZB9P5OnsXCQP2KO7H0WdHE&#10;FMfcGXVnceW68ced4mK5DE44i5q5jdpq7kN7xD0VL+0rM7onzSHdj3AeSZa+oa3z9S8VLA8Oiipw&#10;6nHuUO3hxzkOo9HvnF+UWz14Xf8Mi18A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MUWFuc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364C5585" w:rsidR="00294412" w:rsidRDefault="000A48BC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17323" behindDoc="1" locked="0" layoutInCell="1" allowOverlap="1" wp14:anchorId="02289EB2" wp14:editId="656B28A6">
                <wp:simplePos x="0" y="0"/>
                <wp:positionH relativeFrom="margin">
                  <wp:posOffset>3879850</wp:posOffset>
                </wp:positionH>
                <wp:positionV relativeFrom="paragraph">
                  <wp:posOffset>243205</wp:posOffset>
                </wp:positionV>
                <wp:extent cx="1805940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6EFF591A" w14:textId="77777777" w:rsidR="00A942D0" w:rsidRPr="009B7527" w:rsidRDefault="00A942D0" w:rsidP="00A942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89EB2" id="Caixa de Texto 8" o:spid="_x0000_s1029" style="position:absolute;left:0;text-align:left;margin-left:305.5pt;margin-top:19.15pt;width:142.2pt;height:58.5pt;z-index:-2516991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" fillcolor="#eaecf1" strokecolor="#d7dbe5" strokeweight=".5pt">
                <v:textbox>
                  <w:txbxContent>
                    <w:p w14:paraId="6EFF591A" w14:textId="77777777" w:rsidR="00A942D0" w:rsidRPr="009B7527" w:rsidRDefault="00A942D0" w:rsidP="00A942D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42EB"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 w:rsidR="009D42EB"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1726CE19" w14:textId="33574705" w:rsidR="000F1A13" w:rsidRDefault="000A48BC" w:rsidP="000F1A13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18348" behindDoc="1" locked="0" layoutInCell="1" allowOverlap="1" wp14:anchorId="09F366C1" wp14:editId="047A27FD">
                <wp:simplePos x="0" y="0"/>
                <wp:positionH relativeFrom="column">
                  <wp:posOffset>-140335</wp:posOffset>
                </wp:positionH>
                <wp:positionV relativeFrom="paragraph">
                  <wp:posOffset>290830</wp:posOffset>
                </wp:positionV>
                <wp:extent cx="5803900" cy="1371600"/>
                <wp:effectExtent l="0" t="0" r="25400" b="19050"/>
                <wp:wrapNone/>
                <wp:docPr id="2142231821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37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D330E" id="Retângulo: Cantos Arredondados 29" o:spid="_x0000_s1026" style="position:absolute;margin-left:-11.05pt;margin-top:22.9pt;width:457pt;height:108pt;z-index:-2516981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" fillcolor="white [3212]" strokecolor="#d9e2f3 [660]" strokeweight=".5pt">
                <v:stroke joinstyle="miter"/>
              </v:roundrect>
            </w:pict>
          </mc:Fallback>
        </mc:AlternateContent>
      </w:r>
    </w:p>
    <w:p w14:paraId="769682D8" w14:textId="38381801" w:rsidR="001A0E1C" w:rsidRDefault="001A0E1C" w:rsidP="002C1737">
      <w:pPr>
        <w:pStyle w:val="3Text"/>
        <w:rPr>
          <w:rStyle w:val="jsgrdq"/>
          <w:b/>
          <w:bCs/>
          <w:color w:val="auto"/>
        </w:rPr>
      </w:pPr>
    </w:p>
    <w:p w14:paraId="667C5C37" w14:textId="146669BB" w:rsidR="005A439B" w:rsidRDefault="00E15CD1" w:rsidP="002C1737">
      <w:pPr>
        <w:pStyle w:val="3Text"/>
        <w:rPr>
          <w:szCs w:val="18"/>
        </w:rPr>
      </w:pPr>
      <w:r w:rsidRPr="00E15CD1">
        <w:rPr>
          <w:szCs w:val="18"/>
        </w:rPr>
        <w:t xml:space="preserve">Um(a) </w:t>
      </w:r>
      <w:r w:rsidRPr="00E15CD1">
        <w:rPr>
          <w:color w:val="1F3864" w:themeColor="accent1" w:themeShade="80"/>
          <w:szCs w:val="18"/>
        </w:rPr>
        <w:t>CATEGORIA_IMOVEL</w:t>
      </w:r>
      <w:r w:rsidRPr="00E15CD1">
        <w:rPr>
          <w:szCs w:val="18"/>
        </w:rPr>
        <w:t xml:space="preserve"> localizado(a) na </w:t>
      </w:r>
      <w:r w:rsidRPr="00E15CD1">
        <w:rPr>
          <w:color w:val="1F3864" w:themeColor="accent1" w:themeShade="80"/>
          <w:szCs w:val="18"/>
        </w:rPr>
        <w:t>ENDERECO_IMOVEL</w:t>
      </w:r>
      <w:r w:rsidRPr="00E15CD1">
        <w:rPr>
          <w:szCs w:val="18"/>
        </w:rPr>
        <w:t xml:space="preserve">, objeto da matrícula nº </w:t>
      </w:r>
      <w:r w:rsidRPr="00E15CD1">
        <w:rPr>
          <w:color w:val="1F3864" w:themeColor="accent1" w:themeShade="80"/>
          <w:szCs w:val="18"/>
        </w:rPr>
        <w:t>NUM_DA_MATRICULA</w:t>
      </w:r>
      <w:r w:rsidRPr="00E15CD1">
        <w:rPr>
          <w:szCs w:val="18"/>
        </w:rPr>
        <w:t xml:space="preserve">, do Oficial de Registro de Imóveis de </w:t>
      </w:r>
      <w:r w:rsidRPr="00E15CD1">
        <w:rPr>
          <w:color w:val="1F3864" w:themeColor="accent1" w:themeShade="80"/>
          <w:szCs w:val="18"/>
        </w:rPr>
        <w:t>CARTORIO</w:t>
      </w:r>
      <w:r w:rsidRPr="00E15CD1">
        <w:rPr>
          <w:szCs w:val="18"/>
        </w:rPr>
        <w:t>, assim descrito e caracterizado, denominado “imóvel”.</w:t>
      </w:r>
    </w:p>
    <w:p w14:paraId="2D1D198C" w14:textId="77777777" w:rsidR="00E15CD1" w:rsidRPr="005E2216" w:rsidRDefault="00E15CD1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04425124" w14:textId="436FED35" w:rsidR="00F115CA" w:rsidRPr="007B7F04" w:rsidRDefault="00F115CA" w:rsidP="00F115CA">
      <w:pPr>
        <w:pStyle w:val="3Text"/>
        <w:ind w:left="426"/>
        <w:rPr>
          <w:u w:val="single"/>
        </w:rPr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B71133C" w14:textId="27369289" w:rsidR="00FB5E7F" w:rsidRPr="009207FC" w:rsidRDefault="006B44DB" w:rsidP="009207FC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  <w:r w:rsidR="009207FC">
        <w:rPr>
          <w:b w:val="0"/>
          <w:bCs w:val="0"/>
        </w:rPr>
        <w:br w:type="page"/>
      </w: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0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XLEd5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522DF16B" w:rsidR="00926E18" w:rsidRPr="00EE4A1B" w:rsidRDefault="00EA31C4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 w:rsidR="00926E18">
        <w:t>no valor descrito abaixo:</w:t>
      </w:r>
    </w:p>
    <w:p w14:paraId="7CE3F9CA" w14:textId="4AA69054" w:rsidR="00EE4A1B" w:rsidRDefault="00C703EA" w:rsidP="00EE4A1B">
      <w:pPr>
        <w:pStyle w:val="3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56" behindDoc="0" locked="0" layoutInCell="1" allowOverlap="1" wp14:anchorId="72FBC7EB" wp14:editId="1212C9E1">
                <wp:simplePos x="0" y="0"/>
                <wp:positionH relativeFrom="column">
                  <wp:posOffset>1256665</wp:posOffset>
                </wp:positionH>
                <wp:positionV relativeFrom="paragraph">
                  <wp:posOffset>71755</wp:posOffset>
                </wp:positionV>
                <wp:extent cx="2844800" cy="844550"/>
                <wp:effectExtent l="0" t="0" r="12700" b="12700"/>
                <wp:wrapNone/>
                <wp:docPr id="1309020802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44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2B83A" id="Retângulo: Cantos Arredondados 28" o:spid="_x0000_s1026" style="position:absolute;margin-left:98.95pt;margin-top:5.65pt;width:224pt;height:66.5pt;z-index:25189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" filled="f" strokecolor="#d9e2f3 [660]">
                <v:stroke joinstyle="miter"/>
              </v:roundrect>
            </w:pict>
          </mc:Fallback>
        </mc:AlternateContent>
      </w:r>
    </w:p>
    <w:p w14:paraId="7699B83E" w14:textId="77777777" w:rsidR="00EE4A1B" w:rsidRDefault="00EE4A1B" w:rsidP="00EE4A1B">
      <w:pPr>
        <w:pStyle w:val="3Text"/>
        <w:jc w:val="center"/>
        <w:rPr>
          <w:b/>
        </w:rPr>
      </w:pPr>
      <w:r>
        <w:rPr>
          <w:b/>
        </w:rPr>
        <w:t xml:space="preserve">R$ </w:t>
      </w:r>
      <w:r w:rsidRPr="004F2BD2">
        <w:rPr>
          <w:b/>
          <w:color w:val="002060"/>
        </w:rPr>
        <w:t>VALOR_DO_IMOVEL</w:t>
      </w:r>
    </w:p>
    <w:p w14:paraId="023E098E" w14:textId="77777777" w:rsidR="00EE4A1B" w:rsidRPr="0094067F" w:rsidRDefault="00EE4A1B" w:rsidP="00EE4A1B">
      <w:pPr>
        <w:pStyle w:val="3Text"/>
        <w:jc w:val="center"/>
        <w:rPr>
          <w:b/>
          <w:bCs/>
        </w:rPr>
      </w:pPr>
      <w:r>
        <w:rPr>
          <w:b/>
        </w:rPr>
        <w:t xml:space="preserve">(duzentos mil reais) </w:t>
      </w:r>
    </w:p>
    <w:p w14:paraId="091800B1" w14:textId="331EA4F1" w:rsidR="00926E18" w:rsidRPr="00EE4A1B" w:rsidRDefault="00926E18" w:rsidP="00926E18">
      <w:pPr>
        <w:pStyle w:val="3Text"/>
        <w:rPr>
          <w:u w:val="single"/>
        </w:rPr>
      </w:pPr>
    </w:p>
    <w:p w14:paraId="1DA1AA2D" w14:textId="2699E8AC" w:rsidR="0065192A" w:rsidRDefault="00926E18" w:rsidP="00216B6C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 w:rsidRPr="004F2BD2">
        <w:rPr>
          <w:b w:val="0"/>
          <w:bCs w:val="0"/>
          <w:color w:val="002060"/>
        </w:rPr>
        <w:t>VALOR_SINAL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 w:rsidRPr="004F2BD2">
        <w:rPr>
          <w:b w:val="0"/>
          <w:bCs w:val="0"/>
          <w:color w:val="002060"/>
        </w:rPr>
        <w:t>VALOR_FGTS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 w:rsidRPr="004F2BD2">
        <w:rPr>
          <w:b w:val="0"/>
          <w:bCs w:val="0"/>
          <w:color w:val="002060"/>
        </w:rPr>
        <w:t>VALOR_RECURSOS</w:t>
      </w:r>
      <w:r w:rsidR="00E320B5" w:rsidRPr="004F2BD2">
        <w:rPr>
          <w:b w:val="0"/>
          <w:bCs w:val="0"/>
          <w:color w:val="00206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10907729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 w:rsidRPr="004F2BD2">
        <w:rPr>
          <w:b w:val="0"/>
          <w:bCs w:val="0"/>
          <w:color w:val="002060"/>
        </w:rPr>
        <w:t>VALOR_FINANCIAMENTO</w:t>
      </w:r>
      <w:r w:rsidR="00202BDA" w:rsidRPr="004F2BD2">
        <w:rPr>
          <w:b w:val="0"/>
          <w:bCs w:val="0"/>
          <w:color w:val="002060"/>
        </w:rPr>
        <w:t xml:space="preserve"> </w:t>
      </w:r>
      <w:r w:rsidR="00202BDA" w:rsidRPr="00202BDA">
        <w:rPr>
          <w:b w:val="0"/>
          <w:bCs w:val="0"/>
        </w:rPr>
        <w:t>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2D62064B" w14:textId="7ADFE297" w:rsidR="00216B6C" w:rsidRDefault="009472A6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>).</w:t>
      </w:r>
    </w:p>
    <w:p w14:paraId="0A92F816" w14:textId="2A032809" w:rsidR="0065192A" w:rsidRPr="00EA1141" w:rsidRDefault="00216B6C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DB6446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No contrato de compra e venda do</w:t>
      </w:r>
      <w:r w:rsidR="004F2BD2">
        <w:rPr>
          <w:rFonts w:ascii="Arial" w:hAnsi="Arial" w:cs="Arial"/>
          <w:sz w:val="24"/>
          <w:szCs w:val="24"/>
        </w:rPr>
        <w:t xml:space="preserve"> banco</w:t>
      </w:r>
      <w:r>
        <w:rPr>
          <w:rFonts w:ascii="Arial" w:hAnsi="Arial" w:cs="Arial"/>
          <w:sz w:val="24"/>
          <w:szCs w:val="24"/>
        </w:rPr>
        <w:t xml:space="preserve">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o valor do imóvel será apresentado pelo valor de avaliação atribuído pelo credenciado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sendo neste caso o valor de </w:t>
      </w:r>
      <w:r w:rsidRPr="0014637F">
        <w:rPr>
          <w:rFonts w:ascii="Arial" w:hAnsi="Arial" w:cs="Arial"/>
          <w:b/>
          <w:bCs/>
          <w:sz w:val="24"/>
          <w:szCs w:val="24"/>
        </w:rPr>
        <w:t>R$</w:t>
      </w:r>
      <w:r w:rsidR="002C172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340</w:t>
      </w:r>
      <w:r w:rsidRPr="0014637F">
        <w:rPr>
          <w:rFonts w:ascii="Arial" w:hAnsi="Arial" w:cs="Arial"/>
          <w:b/>
          <w:bCs/>
          <w:sz w:val="24"/>
          <w:szCs w:val="24"/>
        </w:rPr>
        <w:t>.000,00 (</w:t>
      </w:r>
      <w:r>
        <w:rPr>
          <w:rFonts w:ascii="Arial" w:hAnsi="Arial" w:cs="Arial"/>
          <w:b/>
          <w:bCs/>
          <w:sz w:val="24"/>
          <w:szCs w:val="24"/>
        </w:rPr>
        <w:t>Trezentos e quarenta</w:t>
      </w:r>
      <w:r w:rsidRPr="0014637F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, sendo isto necessário para que o compromissário comprador atinja os valores de financiamento citados no item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dessa cláusula, entretanto o preço certo e ajustado da negociação é o que consta detalhado no item </w:t>
      </w:r>
      <w:r w:rsidRPr="00333BE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conforme descrito acima.</w:t>
      </w:r>
      <w:r w:rsidR="00591230">
        <w:rPr>
          <w:rFonts w:ascii="Arial" w:hAnsi="Arial" w:cs="Arial"/>
          <w:sz w:val="24"/>
          <w:szCs w:val="24"/>
        </w:rPr>
        <w:br w:type="page"/>
      </w:r>
      <w:r w:rsidR="001B41FD">
        <w:rPr>
          <w:noProof/>
        </w:rPr>
        <w:drawing>
          <wp:anchor distT="0" distB="0" distL="114300" distR="114300" simplePos="0" relativeHeight="251886640" behindDoc="0" locked="0" layoutInCell="1" allowOverlap="1" wp14:anchorId="48156469" wp14:editId="38992DA7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C7F8" w14:textId="1EC55986" w:rsidR="009472A6" w:rsidRDefault="00EA1141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0F78DF08">
                <wp:simplePos x="0" y="0"/>
                <wp:positionH relativeFrom="margin">
                  <wp:posOffset>-139700</wp:posOffset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1" style="position:absolute;left:0;text-align:left;margin-left:-11pt;margin-top:0;width:157.8pt;height:26.75pt;z-index:25187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D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264A29EC" w14:textId="140EEAE7" w:rsidR="00E40D85" w:rsidRPr="002062EA" w:rsidRDefault="00E40D85" w:rsidP="00E40D85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59C124AB" w14:textId="26A6D366" w:rsidR="00E9572E" w:rsidRPr="002062EA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B748807" w14:textId="26B99D25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431330B7" w14:textId="0557F782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6ADE083D" w14:textId="6EDD9F0C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1AB82E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</w:p>
    <w:p w14:paraId="50412BD3" w14:textId="5BCAD7ED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</w:p>
    <w:p w14:paraId="64FAF807" w14:textId="0FCA757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</w:p>
    <w:p w14:paraId="74F255C3" w14:textId="650A26C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</w:p>
    <w:p w14:paraId="157019F9" w14:textId="68928442" w:rsidR="007A2FF3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76F1E88A" w14:textId="57E8CBE4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do Trabalho</w:t>
      </w:r>
    </w:p>
    <w:p w14:paraId="6DAE41BF" w14:textId="3D650C52" w:rsidR="006F0749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  <w:r w:rsidR="002062EA" w:rsidRPr="002062EA">
        <w:br w:type="page"/>
      </w:r>
      <w:r w:rsidR="006F0749"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7930915A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49"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68968339" w:rsidR="006F0749" w:rsidRDefault="002062EA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534C27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2" style="position:absolute;left:0;text-align:left;margin-left:0;margin-top:0;width:157.8pt;height:26.75pt;z-index:25189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Kn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E265F47" w14:textId="796113E9" w:rsidR="006F0749" w:rsidRPr="00046404" w:rsidRDefault="006D3AFE" w:rsidP="00046404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>, inscrita no CNPJ 48.503.810/0001-97, que fará jus ao recebimento da comissão total da negociação, a serem pagos através de TED</w:t>
      </w:r>
      <w:r>
        <w:rPr>
          <w:b w:val="0"/>
          <w:bCs w:val="0"/>
          <w:spacing w:val="0"/>
          <w:sz w:val="24"/>
          <w:szCs w:val="24"/>
        </w:rPr>
        <w:t xml:space="preserve"> ou PIX</w:t>
      </w:r>
      <w:r w:rsidRPr="006F0749">
        <w:rPr>
          <w:b w:val="0"/>
          <w:bCs w:val="0"/>
          <w:spacing w:val="0"/>
          <w:sz w:val="24"/>
          <w:szCs w:val="24"/>
        </w:rPr>
        <w:t xml:space="preserve"> na </w:t>
      </w:r>
      <w:r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Pr="00C11C1F">
        <w:rPr>
          <w:b w:val="0"/>
          <w:bCs w:val="0"/>
          <w:spacing w:val="0"/>
          <w:sz w:val="24"/>
          <w:szCs w:val="24"/>
        </w:rPr>
        <w:t>40632480-8</w:t>
      </w:r>
      <w:r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Pr="00C11C1F">
        <w:rPr>
          <w:b w:val="0"/>
          <w:bCs w:val="0"/>
          <w:spacing w:val="0"/>
          <w:sz w:val="24"/>
          <w:szCs w:val="24"/>
        </w:rPr>
        <w:t>AGENCIA 0001 - Banco Inter (077),</w:t>
      </w:r>
      <w:r w:rsidRPr="006F0749">
        <w:rPr>
          <w:b w:val="0"/>
          <w:bCs w:val="0"/>
          <w:spacing w:val="0"/>
          <w:sz w:val="24"/>
          <w:szCs w:val="24"/>
        </w:rPr>
        <w:t xml:space="preserve"> de titularidade do INTERMEDIÁRIO, o vencimento se dará em até 02 (dois) dias úteis a contar do recebimento do pagamento total descrito na </w:t>
      </w:r>
      <w:r w:rsidRPr="006F0749">
        <w:rPr>
          <w:b w:val="0"/>
          <w:bCs w:val="0"/>
          <w:sz w:val="24"/>
          <w:szCs w:val="24"/>
        </w:rPr>
        <w:t>Cláusula</w:t>
      </w:r>
      <w:r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</w:t>
      </w:r>
      <w:r w:rsidR="006F0749" w:rsidRPr="00046404">
        <w:rPr>
          <w:b w:val="0"/>
          <w:bCs w:val="0"/>
          <w:spacing w:val="0"/>
          <w:sz w:val="24"/>
          <w:szCs w:val="24"/>
        </w:rPr>
        <w:t>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</w:t>
      </w:r>
      <w:r w:rsidRPr="00FA1E9B">
        <w:lastRenderedPageBreak/>
        <w:t>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69650C70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</w:t>
      </w:r>
      <w:r w:rsidR="009E0999">
        <w:t>I</w:t>
      </w:r>
      <w:r w:rsidRPr="005B2899">
        <w:t xml:space="preserve">I retro, em favor dos </w:t>
      </w:r>
      <w:r w:rsidRPr="005B2899">
        <w:rPr>
          <w:b/>
          <w:bCs/>
        </w:rPr>
        <w:t>COMPRADORES</w:t>
      </w:r>
      <w:r w:rsidRPr="005B2899">
        <w:t>.</w:t>
      </w:r>
      <w:r w:rsidR="008813A2">
        <w:t xml:space="preserve"> Caso tenha sido feito pagamento de sinal aos </w:t>
      </w:r>
      <w:r w:rsidR="008813A2" w:rsidRPr="0094141F">
        <w:rPr>
          <w:b/>
          <w:bCs/>
        </w:rPr>
        <w:t>VENDEDORES</w:t>
      </w:r>
      <w:r w:rsidR="008813A2">
        <w:t xml:space="preserve">, o mesmo deverá ser devolvido em favor dos </w:t>
      </w:r>
      <w:r w:rsidR="008813A2" w:rsidRPr="005B2899">
        <w:rPr>
          <w:b/>
          <w:bCs/>
        </w:rPr>
        <w:t>COMPRADORES</w:t>
      </w:r>
      <w:r w:rsidR="008813A2"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a partir da transmissão da posse do imóvel, serão de </w:t>
      </w:r>
      <w:r w:rsidRPr="00FA1E9B">
        <w:lastRenderedPageBreak/>
        <w:t>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3A2B955E" w14:textId="241D1181" w:rsidR="00E52A99" w:rsidRPr="005B23F4" w:rsidRDefault="00FA1E9B" w:rsidP="00B16599">
      <w:pPr>
        <w:pStyle w:val="3Text"/>
        <w:numPr>
          <w:ilvl w:val="1"/>
          <w:numId w:val="8"/>
        </w:numPr>
        <w:ind w:left="1985" w:hanging="567"/>
      </w:pPr>
      <w:r w:rsidRPr="00FA1E9B">
        <w:t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</w:t>
      </w:r>
      <w:r w:rsidR="005B23F4">
        <w:br w:type="page"/>
      </w:r>
      <w:r w:rsidR="001B41FD">
        <w:rPr>
          <w:noProof/>
        </w:rPr>
        <w:drawing>
          <wp:anchor distT="0" distB="0" distL="114300" distR="114300" simplePos="0" relativeHeight="251887664" behindDoc="0" locked="0" layoutInCell="1" allowOverlap="1" wp14:anchorId="70855A0A" wp14:editId="5E6D5956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EE4B" w14:textId="0A3546F3" w:rsidR="002F20D4" w:rsidRDefault="005B23F4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38EF9DE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3" style="position:absolute;left:0;text-align:left;margin-left:0;margin-top:0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lastRenderedPageBreak/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4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IItrY84AgAAYQ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4AA2BC" w14:textId="51407A2A" w:rsidR="008A38F8" w:rsidRPr="008A38F8" w:rsidRDefault="00343C98" w:rsidP="00901389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  <w:r w:rsidR="008A38F8">
        <w:br w:type="page"/>
      </w: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16E13DE0" w14:textId="77777777" w:rsidR="00DE1405" w:rsidRDefault="00DE1405" w:rsidP="00743802">
      <w:pPr>
        <w:pStyle w:val="3Text"/>
        <w:rPr>
          <w:b/>
          <w:bCs/>
        </w:rPr>
      </w:pPr>
    </w:p>
    <w:p w14:paraId="43FA351F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DE1405" w:rsidRDefault="00DE1405" w:rsidP="00743802">
      <w:pPr>
        <w:pStyle w:val="3Text"/>
        <w:rPr>
          <w:b/>
          <w:bCs/>
        </w:rPr>
        <w:sectPr w:rsidR="00DE140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152A5347" w14:textId="6689D2AF" w:rsidR="007B15E5" w:rsidRPr="00C31A8F" w:rsidRDefault="00DC1D90" w:rsidP="00C31A8F">
      <w:pPr>
        <w:pStyle w:val="3Text"/>
        <w:spacing w:line="240" w:lineRule="auto"/>
        <w:rPr>
          <w:b/>
          <w:bCs/>
          <w:color w:val="02A5B4"/>
        </w:rPr>
        <w:sectPr w:rsidR="007B15E5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                </w:t>
      </w:r>
    </w:p>
    <w:p w14:paraId="662D37E6" w14:textId="77777777" w:rsidR="00C31A8F" w:rsidRDefault="00C31A8F" w:rsidP="00C31A8F">
      <w:pPr>
        <w:pStyle w:val="3Text"/>
        <w:spacing w:line="240" w:lineRule="auto"/>
        <w:rPr>
          <w:b/>
          <w:bCs/>
        </w:rPr>
      </w:pPr>
    </w:p>
    <w:p w14:paraId="399FBBD0" w14:textId="7344EC6F" w:rsidR="00A8332A" w:rsidRPr="00AE1AF1" w:rsidRDefault="00AE1AF1" w:rsidP="00743802">
      <w:pPr>
        <w:pStyle w:val="3Text"/>
      </w:pPr>
      <w:r w:rsidRPr="00DA579D">
        <w:rPr>
          <w:color w:val="002060"/>
        </w:rPr>
        <w:t>NOME_VENDEDOR</w:t>
      </w:r>
    </w:p>
    <w:p w14:paraId="1A32E17E" w14:textId="77777777" w:rsidR="00896BF6" w:rsidRDefault="00896BF6" w:rsidP="00743802">
      <w:pPr>
        <w:pStyle w:val="3Text"/>
        <w:rPr>
          <w:b/>
          <w:bCs/>
        </w:rPr>
      </w:pPr>
    </w:p>
    <w:p w14:paraId="30855241" w14:textId="77777777" w:rsidR="00B46B4E" w:rsidRDefault="00B46B4E" w:rsidP="00743802">
      <w:pPr>
        <w:pStyle w:val="3Text"/>
        <w:rPr>
          <w:b/>
          <w:bCs/>
        </w:rPr>
      </w:pP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781EC7FF" w14:textId="77777777" w:rsidR="00DE1405" w:rsidRDefault="00DE1405" w:rsidP="00A8332A">
      <w:pPr>
        <w:pStyle w:val="3Text"/>
        <w:rPr>
          <w:b/>
          <w:bCs/>
        </w:rPr>
      </w:pPr>
    </w:p>
    <w:p w14:paraId="2C33BE9F" w14:textId="77777777" w:rsidR="00DE1405" w:rsidRDefault="00DE1405" w:rsidP="00A8332A">
      <w:pPr>
        <w:pStyle w:val="3Text"/>
        <w:rPr>
          <w:b/>
          <w:bCs/>
        </w:rPr>
      </w:pPr>
    </w:p>
    <w:p w14:paraId="4293193A" w14:textId="5B3E8D15" w:rsidR="00A8332A" w:rsidRPr="00C31A8F" w:rsidRDefault="00A8332A" w:rsidP="00A8332A">
      <w:pPr>
        <w:pStyle w:val="3Text"/>
        <w:spacing w:line="240" w:lineRule="auto"/>
        <w:rPr>
          <w:b/>
          <w:bCs/>
          <w:color w:val="02A5B4"/>
        </w:rPr>
        <w:sectPr w:rsidR="00A8332A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203B9BDE" w14:textId="77777777" w:rsidR="00A8332A" w:rsidRDefault="00A8332A" w:rsidP="00A8332A">
      <w:pPr>
        <w:pStyle w:val="3Text"/>
        <w:spacing w:line="240" w:lineRule="auto"/>
        <w:rPr>
          <w:b/>
          <w:bCs/>
        </w:rPr>
      </w:pPr>
    </w:p>
    <w:p w14:paraId="2E4E4041" w14:textId="3D54AD31" w:rsidR="00FB5E7F" w:rsidRPr="00AE1AF1" w:rsidRDefault="00AE1AF1" w:rsidP="00896BF6">
      <w:pPr>
        <w:pStyle w:val="3Text"/>
        <w:spacing w:line="240" w:lineRule="auto"/>
      </w:pPr>
      <w:r w:rsidRPr="00DA579D">
        <w:rPr>
          <w:color w:val="002060"/>
        </w:rPr>
        <w:t>NOME_COMPRADOR</w:t>
      </w:r>
      <w:r w:rsidR="00FB5E7F" w:rsidRPr="00AE1AF1">
        <w:rPr>
          <w:color w:val="02A5B4"/>
        </w:rPr>
        <w:br/>
      </w:r>
    </w:p>
    <w:p w14:paraId="4C919A50" w14:textId="1E36DDD3" w:rsidR="00FB5E7F" w:rsidRDefault="00FB5E7F" w:rsidP="00743802">
      <w:pPr>
        <w:pStyle w:val="3Text"/>
      </w:pPr>
      <w:r>
        <w:br/>
      </w:r>
    </w:p>
    <w:p w14:paraId="613D645A" w14:textId="77777777" w:rsidR="007242F6" w:rsidRPr="00033040" w:rsidRDefault="007242F6" w:rsidP="00743802">
      <w:pPr>
        <w:pStyle w:val="3Text"/>
      </w:pP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0E8D205A" w14:textId="77777777" w:rsidR="00DE1405" w:rsidRDefault="00DE1405" w:rsidP="00743802">
      <w:pPr>
        <w:pStyle w:val="3Text"/>
        <w:rPr>
          <w:b/>
          <w:bCs/>
        </w:rPr>
      </w:pPr>
    </w:p>
    <w:p w14:paraId="53E5BC80" w14:textId="77777777" w:rsidR="00DE1405" w:rsidRDefault="00DE1405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65FAEB99" w14:textId="0C30674C" w:rsidR="00E84948" w:rsidRPr="00842549" w:rsidRDefault="00033040" w:rsidP="00033040">
      <w:pPr>
        <w:tabs>
          <w:tab w:val="left" w:pos="5280"/>
        </w:tabs>
        <w:spacing w:line="240" w:lineRule="auto"/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E84948" w:rsidRPr="00842549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37D2B" w14:textId="77777777" w:rsidR="009018AC" w:rsidRDefault="009018AC" w:rsidP="00FB2C45">
      <w:pPr>
        <w:spacing w:after="0" w:line="240" w:lineRule="auto"/>
      </w:pPr>
      <w:r>
        <w:separator/>
      </w:r>
    </w:p>
  </w:endnote>
  <w:endnote w:type="continuationSeparator" w:id="0">
    <w:p w14:paraId="10A6C344" w14:textId="77777777" w:rsidR="009018AC" w:rsidRDefault="009018AC" w:rsidP="00FB2C45">
      <w:pPr>
        <w:spacing w:after="0" w:line="240" w:lineRule="auto"/>
      </w:pPr>
      <w:r>
        <w:continuationSeparator/>
      </w:r>
    </w:p>
  </w:endnote>
  <w:endnote w:type="continuationNotice" w:id="1">
    <w:p w14:paraId="06A3FF91" w14:textId="77777777" w:rsidR="009018AC" w:rsidRDefault="009018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5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36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37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38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39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17C77" w14:textId="77777777" w:rsidR="009018AC" w:rsidRDefault="009018AC" w:rsidP="00FB2C45">
      <w:pPr>
        <w:spacing w:after="0" w:line="240" w:lineRule="auto"/>
      </w:pPr>
      <w:r>
        <w:separator/>
      </w:r>
    </w:p>
  </w:footnote>
  <w:footnote w:type="continuationSeparator" w:id="0">
    <w:p w14:paraId="1A5BEB66" w14:textId="77777777" w:rsidR="009018AC" w:rsidRDefault="009018AC" w:rsidP="00FB2C45">
      <w:pPr>
        <w:spacing w:after="0" w:line="240" w:lineRule="auto"/>
      </w:pPr>
      <w:r>
        <w:continuationSeparator/>
      </w:r>
    </w:p>
  </w:footnote>
  <w:footnote w:type="continuationNotice" w:id="1">
    <w:p w14:paraId="7FCE5D08" w14:textId="77777777" w:rsidR="009018AC" w:rsidRDefault="009018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483707025" name="Imagem 48370702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46404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48BC"/>
    <w:rsid w:val="000A6971"/>
    <w:rsid w:val="000A71B9"/>
    <w:rsid w:val="000B477C"/>
    <w:rsid w:val="000B4CBC"/>
    <w:rsid w:val="000B5613"/>
    <w:rsid w:val="000B72C8"/>
    <w:rsid w:val="000C0142"/>
    <w:rsid w:val="000C60B7"/>
    <w:rsid w:val="000D6B2F"/>
    <w:rsid w:val="000E3D94"/>
    <w:rsid w:val="000F141B"/>
    <w:rsid w:val="000F1A13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1E64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9C0"/>
    <w:rsid w:val="00193FA7"/>
    <w:rsid w:val="00196E21"/>
    <w:rsid w:val="00197C38"/>
    <w:rsid w:val="001A0E1C"/>
    <w:rsid w:val="001A4253"/>
    <w:rsid w:val="001B01A1"/>
    <w:rsid w:val="001B41FD"/>
    <w:rsid w:val="001B50D0"/>
    <w:rsid w:val="001B648B"/>
    <w:rsid w:val="001B6D51"/>
    <w:rsid w:val="001C107D"/>
    <w:rsid w:val="001C2065"/>
    <w:rsid w:val="001D12F9"/>
    <w:rsid w:val="001D211A"/>
    <w:rsid w:val="001D2436"/>
    <w:rsid w:val="001D5E22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062EA"/>
    <w:rsid w:val="00210612"/>
    <w:rsid w:val="00212EFB"/>
    <w:rsid w:val="00213181"/>
    <w:rsid w:val="002132F3"/>
    <w:rsid w:val="002133D9"/>
    <w:rsid w:val="00216B6C"/>
    <w:rsid w:val="00217F62"/>
    <w:rsid w:val="002265A2"/>
    <w:rsid w:val="00230F9E"/>
    <w:rsid w:val="00231D38"/>
    <w:rsid w:val="00235595"/>
    <w:rsid w:val="00235D54"/>
    <w:rsid w:val="00236516"/>
    <w:rsid w:val="00240345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5E70"/>
    <w:rsid w:val="002662B4"/>
    <w:rsid w:val="00271028"/>
    <w:rsid w:val="0027181B"/>
    <w:rsid w:val="002777A5"/>
    <w:rsid w:val="00277A30"/>
    <w:rsid w:val="00277FFC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25"/>
    <w:rsid w:val="002C1737"/>
    <w:rsid w:val="002C264A"/>
    <w:rsid w:val="002C61AB"/>
    <w:rsid w:val="002D3775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15C0"/>
    <w:rsid w:val="003233D8"/>
    <w:rsid w:val="00323586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2B8C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02C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2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738"/>
    <w:rsid w:val="004467BE"/>
    <w:rsid w:val="00451709"/>
    <w:rsid w:val="00452704"/>
    <w:rsid w:val="004528F7"/>
    <w:rsid w:val="004534DB"/>
    <w:rsid w:val="00455870"/>
    <w:rsid w:val="00457489"/>
    <w:rsid w:val="00461FFF"/>
    <w:rsid w:val="004645E2"/>
    <w:rsid w:val="00467A65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12A3"/>
    <w:rsid w:val="004F2BD2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868"/>
    <w:rsid w:val="00516A18"/>
    <w:rsid w:val="005214B7"/>
    <w:rsid w:val="0052650D"/>
    <w:rsid w:val="00527455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02DC"/>
    <w:rsid w:val="00583E5C"/>
    <w:rsid w:val="005859FA"/>
    <w:rsid w:val="005901E0"/>
    <w:rsid w:val="0059020E"/>
    <w:rsid w:val="00591230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3F4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1D0A"/>
    <w:rsid w:val="005D510E"/>
    <w:rsid w:val="005D5ED6"/>
    <w:rsid w:val="005E2216"/>
    <w:rsid w:val="005E3576"/>
    <w:rsid w:val="005E443C"/>
    <w:rsid w:val="005E5780"/>
    <w:rsid w:val="005F19F5"/>
    <w:rsid w:val="005F3903"/>
    <w:rsid w:val="005F6094"/>
    <w:rsid w:val="0060017B"/>
    <w:rsid w:val="0060201D"/>
    <w:rsid w:val="00602533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1A00"/>
    <w:rsid w:val="006A2F25"/>
    <w:rsid w:val="006A3873"/>
    <w:rsid w:val="006A423B"/>
    <w:rsid w:val="006A5820"/>
    <w:rsid w:val="006A761E"/>
    <w:rsid w:val="006B2AC8"/>
    <w:rsid w:val="006B436F"/>
    <w:rsid w:val="006B44DB"/>
    <w:rsid w:val="006B469B"/>
    <w:rsid w:val="006C1087"/>
    <w:rsid w:val="006C342B"/>
    <w:rsid w:val="006C42F3"/>
    <w:rsid w:val="006C5065"/>
    <w:rsid w:val="006C5E88"/>
    <w:rsid w:val="006D3AFE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6C15"/>
    <w:rsid w:val="00760A2C"/>
    <w:rsid w:val="00761812"/>
    <w:rsid w:val="00762CE6"/>
    <w:rsid w:val="00763C9F"/>
    <w:rsid w:val="00770317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633B"/>
    <w:rsid w:val="007A7430"/>
    <w:rsid w:val="007B15E5"/>
    <w:rsid w:val="007B1E87"/>
    <w:rsid w:val="007B43AD"/>
    <w:rsid w:val="007B499C"/>
    <w:rsid w:val="007B7475"/>
    <w:rsid w:val="007B7F04"/>
    <w:rsid w:val="007C2A7B"/>
    <w:rsid w:val="007C41DA"/>
    <w:rsid w:val="007C6FC0"/>
    <w:rsid w:val="007C7C09"/>
    <w:rsid w:val="007D45C8"/>
    <w:rsid w:val="007D5D71"/>
    <w:rsid w:val="007D78AA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254AC"/>
    <w:rsid w:val="0082616D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13A2"/>
    <w:rsid w:val="00886E10"/>
    <w:rsid w:val="008915A9"/>
    <w:rsid w:val="00892635"/>
    <w:rsid w:val="00896A7E"/>
    <w:rsid w:val="00896BF6"/>
    <w:rsid w:val="00896F9E"/>
    <w:rsid w:val="008977B6"/>
    <w:rsid w:val="008A38F8"/>
    <w:rsid w:val="008A79C0"/>
    <w:rsid w:val="008B15C6"/>
    <w:rsid w:val="008B3E5E"/>
    <w:rsid w:val="008B42A1"/>
    <w:rsid w:val="008B7A01"/>
    <w:rsid w:val="008C1EC3"/>
    <w:rsid w:val="008C28A3"/>
    <w:rsid w:val="008C28EF"/>
    <w:rsid w:val="008C6E54"/>
    <w:rsid w:val="008D131C"/>
    <w:rsid w:val="008D2F44"/>
    <w:rsid w:val="008D69C2"/>
    <w:rsid w:val="008E10D1"/>
    <w:rsid w:val="008E2C6F"/>
    <w:rsid w:val="008F3C7F"/>
    <w:rsid w:val="008F416B"/>
    <w:rsid w:val="008F4A24"/>
    <w:rsid w:val="008F718A"/>
    <w:rsid w:val="008F72F7"/>
    <w:rsid w:val="008F7A7E"/>
    <w:rsid w:val="00901389"/>
    <w:rsid w:val="009018AC"/>
    <w:rsid w:val="00901C77"/>
    <w:rsid w:val="009052C2"/>
    <w:rsid w:val="009057C1"/>
    <w:rsid w:val="00907EE5"/>
    <w:rsid w:val="009136A1"/>
    <w:rsid w:val="009137D3"/>
    <w:rsid w:val="009207FC"/>
    <w:rsid w:val="00921ED0"/>
    <w:rsid w:val="009227A9"/>
    <w:rsid w:val="00926E18"/>
    <w:rsid w:val="00932D87"/>
    <w:rsid w:val="0093679F"/>
    <w:rsid w:val="00940162"/>
    <w:rsid w:val="0094067F"/>
    <w:rsid w:val="00940F41"/>
    <w:rsid w:val="00940F48"/>
    <w:rsid w:val="00943D68"/>
    <w:rsid w:val="00944670"/>
    <w:rsid w:val="009472A6"/>
    <w:rsid w:val="009479B0"/>
    <w:rsid w:val="009514FB"/>
    <w:rsid w:val="00951890"/>
    <w:rsid w:val="00954281"/>
    <w:rsid w:val="00960319"/>
    <w:rsid w:val="00961986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0B92"/>
    <w:rsid w:val="009A3AAF"/>
    <w:rsid w:val="009A3DB8"/>
    <w:rsid w:val="009A6BDC"/>
    <w:rsid w:val="009B05CB"/>
    <w:rsid w:val="009B3315"/>
    <w:rsid w:val="009B48B9"/>
    <w:rsid w:val="009B554E"/>
    <w:rsid w:val="009C12A1"/>
    <w:rsid w:val="009D22EC"/>
    <w:rsid w:val="009D3C92"/>
    <w:rsid w:val="009D42EB"/>
    <w:rsid w:val="009D4AC6"/>
    <w:rsid w:val="009D5FD0"/>
    <w:rsid w:val="009D7747"/>
    <w:rsid w:val="009D7804"/>
    <w:rsid w:val="009E0999"/>
    <w:rsid w:val="009E186F"/>
    <w:rsid w:val="009E209F"/>
    <w:rsid w:val="009E30C5"/>
    <w:rsid w:val="009E54B5"/>
    <w:rsid w:val="009E7F34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30F03"/>
    <w:rsid w:val="00A34579"/>
    <w:rsid w:val="00A358BD"/>
    <w:rsid w:val="00A37809"/>
    <w:rsid w:val="00A37E7C"/>
    <w:rsid w:val="00A4396B"/>
    <w:rsid w:val="00A439E6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7629E"/>
    <w:rsid w:val="00A81009"/>
    <w:rsid w:val="00A8122C"/>
    <w:rsid w:val="00A8332A"/>
    <w:rsid w:val="00A860D1"/>
    <w:rsid w:val="00A9197C"/>
    <w:rsid w:val="00A942D0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1BE1"/>
    <w:rsid w:val="00AC2E88"/>
    <w:rsid w:val="00AC37B3"/>
    <w:rsid w:val="00AC4B3B"/>
    <w:rsid w:val="00AC6DFF"/>
    <w:rsid w:val="00AC6F1D"/>
    <w:rsid w:val="00AC70C4"/>
    <w:rsid w:val="00AE0F0B"/>
    <w:rsid w:val="00AE1AF1"/>
    <w:rsid w:val="00AE2E26"/>
    <w:rsid w:val="00AE3E06"/>
    <w:rsid w:val="00AF0EB1"/>
    <w:rsid w:val="00AF322E"/>
    <w:rsid w:val="00AF5BF8"/>
    <w:rsid w:val="00AF7274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377D0"/>
    <w:rsid w:val="00B4095C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656"/>
    <w:rsid w:val="00B75E7D"/>
    <w:rsid w:val="00B8371D"/>
    <w:rsid w:val="00B838F0"/>
    <w:rsid w:val="00B83ACA"/>
    <w:rsid w:val="00B849B8"/>
    <w:rsid w:val="00B850B7"/>
    <w:rsid w:val="00B928FB"/>
    <w:rsid w:val="00B92AE5"/>
    <w:rsid w:val="00B948ED"/>
    <w:rsid w:val="00B95864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626"/>
    <w:rsid w:val="00C43AC6"/>
    <w:rsid w:val="00C45483"/>
    <w:rsid w:val="00C46E9B"/>
    <w:rsid w:val="00C505DC"/>
    <w:rsid w:val="00C53CE3"/>
    <w:rsid w:val="00C60D68"/>
    <w:rsid w:val="00C6229F"/>
    <w:rsid w:val="00C63DF6"/>
    <w:rsid w:val="00C67BC4"/>
    <w:rsid w:val="00C703EA"/>
    <w:rsid w:val="00C70D41"/>
    <w:rsid w:val="00C71429"/>
    <w:rsid w:val="00C723DF"/>
    <w:rsid w:val="00C7604C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504"/>
    <w:rsid w:val="00D43C6E"/>
    <w:rsid w:val="00D468AE"/>
    <w:rsid w:val="00D470FA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249A"/>
    <w:rsid w:val="00D9328D"/>
    <w:rsid w:val="00D933C3"/>
    <w:rsid w:val="00D94272"/>
    <w:rsid w:val="00D94EBB"/>
    <w:rsid w:val="00D9516A"/>
    <w:rsid w:val="00DA4105"/>
    <w:rsid w:val="00DA579D"/>
    <w:rsid w:val="00DA7BCB"/>
    <w:rsid w:val="00DB43D8"/>
    <w:rsid w:val="00DB5020"/>
    <w:rsid w:val="00DC1D90"/>
    <w:rsid w:val="00DC1ECA"/>
    <w:rsid w:val="00DC209C"/>
    <w:rsid w:val="00DC211F"/>
    <w:rsid w:val="00DC6B1A"/>
    <w:rsid w:val="00DC734F"/>
    <w:rsid w:val="00DD16FE"/>
    <w:rsid w:val="00DD1A26"/>
    <w:rsid w:val="00DD4E2B"/>
    <w:rsid w:val="00DD6AB1"/>
    <w:rsid w:val="00DE1405"/>
    <w:rsid w:val="00DE4313"/>
    <w:rsid w:val="00DE4AC1"/>
    <w:rsid w:val="00DE52F2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5CD1"/>
    <w:rsid w:val="00E1773E"/>
    <w:rsid w:val="00E20083"/>
    <w:rsid w:val="00E25D6A"/>
    <w:rsid w:val="00E27D27"/>
    <w:rsid w:val="00E31787"/>
    <w:rsid w:val="00E320B5"/>
    <w:rsid w:val="00E320C1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5790B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141"/>
    <w:rsid w:val="00EA1807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EE4A1B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4264B"/>
    <w:rsid w:val="00F42832"/>
    <w:rsid w:val="00F42B66"/>
    <w:rsid w:val="00F52940"/>
    <w:rsid w:val="00F56886"/>
    <w:rsid w:val="00F568B9"/>
    <w:rsid w:val="00F605DC"/>
    <w:rsid w:val="00F61F26"/>
    <w:rsid w:val="00F649DE"/>
    <w:rsid w:val="00F70631"/>
    <w:rsid w:val="00F745F1"/>
    <w:rsid w:val="00F74E45"/>
    <w:rsid w:val="00F75953"/>
    <w:rsid w:val="00F75FD5"/>
    <w:rsid w:val="00F768FB"/>
    <w:rsid w:val="00F819A7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4102"/>
    <w:rsid w:val="00FB51F5"/>
    <w:rsid w:val="00FB5E7F"/>
    <w:rsid w:val="00FB78B9"/>
    <w:rsid w:val="00FD2DFE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Sans.dotx</Template>
  <TotalTime>96</TotalTime>
  <Pages>10</Pages>
  <Words>1648</Words>
  <Characters>8900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Adriano Silva</cp:lastModifiedBy>
  <cp:revision>99</cp:revision>
  <cp:lastPrinted>2023-10-23T20:09:00Z</cp:lastPrinted>
  <dcterms:created xsi:type="dcterms:W3CDTF">2025-04-14T20:00:00Z</dcterms:created>
  <dcterms:modified xsi:type="dcterms:W3CDTF">2025-05-20T23:04:00Z</dcterms:modified>
</cp:coreProperties>
</file>