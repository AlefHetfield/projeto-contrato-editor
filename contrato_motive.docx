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710AB" w14:textId="08768636" w:rsidR="0039127F" w:rsidRPr="00EA1807" w:rsidRDefault="003B25D1" w:rsidP="00EA1807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76" behindDoc="0" locked="0" layoutInCell="1" allowOverlap="1" wp14:anchorId="51FE435B" wp14:editId="0793BB22">
                <wp:simplePos x="0" y="0"/>
                <wp:positionH relativeFrom="margin">
                  <wp:align>left</wp:align>
                </wp:positionH>
                <wp:positionV relativeFrom="paragraph">
                  <wp:posOffset>-659130</wp:posOffset>
                </wp:positionV>
                <wp:extent cx="4030980" cy="67056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70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7D32A" w14:textId="3076175A" w:rsidR="00AB5970" w:rsidRDefault="00B9677E" w:rsidP="00A74D8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CONTRATO</w:t>
                            </w:r>
                            <w:r w:rsidR="0051666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72F4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DE COMPROMISSO DE </w:t>
                            </w:r>
                          </w:p>
                          <w:p w14:paraId="1971729B" w14:textId="6DF797A3" w:rsidR="0051666A" w:rsidRPr="00F70631" w:rsidRDefault="003B25D1" w:rsidP="00A74D8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COMPRA E VENDA DE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435B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margin-left:0;margin-top:-51.9pt;width:317.4pt;height:52.8pt;z-index:25161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phFw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" filled="f" stroked="f" strokeweight=".5pt">
                <v:textbox>
                  <w:txbxContent>
                    <w:p w14:paraId="7667D32A" w14:textId="3076175A" w:rsidR="00AB5970" w:rsidRDefault="00B9677E" w:rsidP="00A74D8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CONTRATO</w:t>
                      </w:r>
                      <w:r w:rsidR="0051666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72F4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DE COMPROMISSO DE </w:t>
                      </w:r>
                    </w:p>
                    <w:p w14:paraId="1971729B" w14:textId="6DF797A3" w:rsidR="0051666A" w:rsidRPr="00F70631" w:rsidRDefault="003B25D1" w:rsidP="00A74D8F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COMPRA E VENDA DE IMÓVEL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C61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20080" behindDoc="0" locked="0" layoutInCell="1" allowOverlap="1" wp14:anchorId="7F4BE767" wp14:editId="1EFD20FB">
                <wp:simplePos x="0" y="0"/>
                <wp:positionH relativeFrom="margin">
                  <wp:posOffset>6657461</wp:posOffset>
                </wp:positionH>
                <wp:positionV relativeFrom="paragraph">
                  <wp:posOffset>6628</wp:posOffset>
                </wp:positionV>
                <wp:extent cx="1993265" cy="742950"/>
                <wp:effectExtent l="0" t="0" r="2603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40014E8B" w14:textId="77777777" w:rsidR="00681C61" w:rsidRPr="009B7527" w:rsidRDefault="00681C61" w:rsidP="00681C6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BE767" id="Caixa de Texto 1" o:spid="_x0000_s1027" style="position:absolute;margin-left:524.2pt;margin-top:.5pt;width:156.95pt;height:58.5pt;z-index:25182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" fillcolor="#eaecf1" strokecolor="#d7dbe5" strokeweight=".5pt">
                <v:textbox>
                  <w:txbxContent>
                    <w:p w14:paraId="40014E8B" w14:textId="77777777" w:rsidR="00681C61" w:rsidRPr="009B7527" w:rsidRDefault="00681C61" w:rsidP="00681C6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4" behindDoc="0" locked="0" layoutInCell="1" allowOverlap="1" wp14:anchorId="604FDAC1" wp14:editId="290B8DD1">
                <wp:simplePos x="0" y="0"/>
                <wp:positionH relativeFrom="column">
                  <wp:posOffset>-1527811</wp:posOffset>
                </wp:positionH>
                <wp:positionV relativeFrom="paragraph">
                  <wp:posOffset>-1003935</wp:posOffset>
                </wp:positionV>
                <wp:extent cx="5648325" cy="1057275"/>
                <wp:effectExtent l="0" t="0" r="28575" b="28575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057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250EB3" id="Retângulo: Cantos Arredondados 10" o:spid="_x0000_s1026" style="position:absolute;margin-left:-120.3pt;margin-top:-79.05pt;width:444.75pt;height:83.25pt;z-index:2516193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" filled="f" strokecolor="#02a5b4" strokeweight="1pt">
                <v:stroke joinstyle="miter"/>
              </v:roundrect>
            </w:pict>
          </mc:Fallback>
        </mc:AlternateContent>
      </w:r>
      <w:r w:rsidR="00445CCE">
        <w:rPr>
          <w:noProof/>
        </w:rPr>
        <mc:AlternateContent>
          <mc:Choice Requires="wps">
            <w:drawing>
              <wp:anchor distT="0" distB="0" distL="114300" distR="114300" simplePos="0" relativeHeight="251619373" behindDoc="0" locked="0" layoutInCell="1" allowOverlap="1" wp14:anchorId="43CF0BFF" wp14:editId="61B042FD">
                <wp:simplePos x="0" y="0"/>
                <wp:positionH relativeFrom="column">
                  <wp:posOffset>-1413511</wp:posOffset>
                </wp:positionH>
                <wp:positionV relativeFrom="paragraph">
                  <wp:posOffset>-899160</wp:posOffset>
                </wp:positionV>
                <wp:extent cx="5400675" cy="10572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05727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>
                          <a:solidFill>
                            <a:srgbClr val="13213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BFE86" id="Retângulo: Cantos Arredondados 15" o:spid="_x0000_s1026" style="position:absolute;margin-left:-111.3pt;margin-top:-70.8pt;width:425.25pt;height:83.25pt;z-index:2516193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" fillcolor="#34404e" strokecolor="#13213c" strokeweight="1pt">
                <v:stroke joinstyle="miter"/>
              </v:roundrect>
            </w:pict>
          </mc:Fallback>
        </mc:AlternateContent>
      </w:r>
    </w:p>
    <w:p w14:paraId="43C4F305" w14:textId="5C35FB74" w:rsidR="000F2E00" w:rsidRDefault="000F2E00" w:rsidP="000F2E00">
      <w:pPr>
        <w:pStyle w:val="3Text"/>
        <w:rPr>
          <w:b/>
          <w:bCs/>
          <w:sz w:val="28"/>
          <w:szCs w:val="24"/>
        </w:rPr>
      </w:pPr>
    </w:p>
    <w:p w14:paraId="75ABDCFB" w14:textId="1DFC8103" w:rsidR="000F2E00" w:rsidRPr="006364BF" w:rsidRDefault="00A8122C" w:rsidP="000F2E00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0016" behindDoc="0" locked="0" layoutInCell="1" allowOverlap="1" wp14:anchorId="59AAC43D" wp14:editId="0ABF7F4D">
                <wp:simplePos x="0" y="0"/>
                <wp:positionH relativeFrom="column">
                  <wp:posOffset>-2535555</wp:posOffset>
                </wp:positionH>
                <wp:positionV relativeFrom="paragraph">
                  <wp:posOffset>250825</wp:posOffset>
                </wp:positionV>
                <wp:extent cx="3897086" cy="10886"/>
                <wp:effectExtent l="0" t="0" r="27305" b="2730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7086" cy="108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6E90" id="Conector reto 26" o:spid="_x0000_s1026" style="position:absolute;flip:x;z-index:25186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9.65pt,19.75pt" to="107.2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" strokecolor="#02a5b4" strokeweight=".5pt">
                <v:stroke joinstyle="miter"/>
              </v:line>
            </w:pict>
          </mc:Fallback>
        </mc:AlternateContent>
      </w:r>
      <w:r w:rsidR="009514FB">
        <w:rPr>
          <w:b/>
          <w:bCs/>
          <w:sz w:val="28"/>
          <w:szCs w:val="24"/>
        </w:rPr>
        <w:t>VENDEDORE</w:t>
      </w:r>
      <w:r w:rsidR="000F2E00" w:rsidRPr="006364BF">
        <w:rPr>
          <w:b/>
          <w:bCs/>
          <w:sz w:val="28"/>
          <w:szCs w:val="24"/>
        </w:rPr>
        <w:t xml:space="preserve">(S) </w:t>
      </w:r>
    </w:p>
    <w:p w14:paraId="5D49850A" w14:textId="589F0A32" w:rsidR="000F2E00" w:rsidRDefault="000F2E00" w:rsidP="000F2E00">
      <w:pPr>
        <w:pStyle w:val="SemEspaamento"/>
        <w:rPr>
          <w:rStyle w:val="jsgrdq"/>
        </w:rPr>
      </w:pPr>
    </w:p>
    <w:p w14:paraId="52EB64D1" w14:textId="2BCE5E6D" w:rsidR="000F2E00" w:rsidRPr="0006764D" w:rsidRDefault="002805D3" w:rsidP="0006764D">
      <w:pPr>
        <w:pStyle w:val="SemEspaamen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88" behindDoc="1" locked="0" layoutInCell="1" allowOverlap="1" wp14:anchorId="1D0760DB" wp14:editId="29A9F7AF">
                <wp:simplePos x="0" y="0"/>
                <wp:positionH relativeFrom="column">
                  <wp:posOffset>1905</wp:posOffset>
                </wp:positionH>
                <wp:positionV relativeFrom="paragraph">
                  <wp:posOffset>345852</wp:posOffset>
                </wp:positionV>
                <wp:extent cx="544195" cy="521970"/>
                <wp:effectExtent l="0" t="0" r="27305" b="11430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1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9EAE2" id="Retângulo: Cantos Arredondados 35" o:spid="_x0000_s1026" style="position:absolute;margin-left:.15pt;margin-top:27.25pt;width:42.85pt;height:41.1pt;z-index:-25145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ES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" fillcolor="white [3212]" strokecolor="#02a5b4" strokeweight="1pt">
                <v:stroke joinstyle="miter"/>
              </v:roundrect>
            </w:pict>
          </mc:Fallback>
        </mc:AlternateContent>
      </w:r>
      <w:r w:rsidR="000F2E00">
        <w:rPr>
          <w:noProof/>
        </w:rPr>
        <mc:AlternateContent>
          <mc:Choice Requires="wps">
            <w:drawing>
              <wp:anchor distT="0" distB="0" distL="114300" distR="114300" simplePos="0" relativeHeight="251862064" behindDoc="1" locked="0" layoutInCell="1" allowOverlap="1" wp14:anchorId="6D8E4443" wp14:editId="2161DB97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46020"/>
                <wp:effectExtent l="0" t="0" r="25400" b="11430"/>
                <wp:wrapNone/>
                <wp:docPr id="27" name="Colchete Esquer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4602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1FF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Colchete Esquerdo 27" o:spid="_x0000_s1026" type="#_x0000_t85" style="position:absolute;margin-left:23.55pt;margin-top:2.75pt;width:34pt;height:192.6pt;z-index:-25145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" adj="318" strokecolor="#02a5b4" strokeweight=".25pt">
                <v:stroke joinstyle="miter"/>
              </v:shape>
            </w:pict>
          </mc:Fallback>
        </mc:AlternateContent>
      </w:r>
    </w:p>
    <w:p w14:paraId="2E98DCC2" w14:textId="60DFAB8F" w:rsidR="00E87914" w:rsidRDefault="00E87914" w:rsidP="00E87914">
      <w:pPr>
        <w:pStyle w:val="3Text"/>
        <w:ind w:left="1134"/>
      </w:pP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1040" behindDoc="0" locked="0" layoutInCell="1" allowOverlap="1" wp14:anchorId="2445EA74" wp14:editId="7CA308E1">
            <wp:simplePos x="0" y="0"/>
            <wp:positionH relativeFrom="column">
              <wp:posOffset>89231</wp:posOffset>
            </wp:positionH>
            <wp:positionV relativeFrom="paragraph">
              <wp:posOffset>151130</wp:posOffset>
            </wp:positionV>
            <wp:extent cx="371475" cy="371475"/>
            <wp:effectExtent l="0" t="0" r="9525" b="9525"/>
            <wp:wrapNone/>
            <wp:docPr id="42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BD2">
        <w:rPr>
          <w:b/>
          <w:bCs/>
          <w:color w:val="002060"/>
        </w:rPr>
        <w:t>NOME_VENDEDOR</w:t>
      </w:r>
      <w:r w:rsidR="004F12A3">
        <w:rPr>
          <w:b/>
          <w:bCs/>
          <w:color w:val="002060"/>
        </w:rPr>
        <w:t>_1</w:t>
      </w:r>
      <w:r w:rsidRPr="0006764D">
        <w:t>, inscrito</w:t>
      </w:r>
      <w:r w:rsidR="0060201D">
        <w:t>(a)</w:t>
      </w:r>
      <w:r w:rsidRPr="0006764D">
        <w:t xml:space="preserve"> na cédula de identidade RG n°</w:t>
      </w:r>
      <w:r>
        <w:t xml:space="preserve"> </w:t>
      </w:r>
      <w:r w:rsidRPr="004F2BD2">
        <w:rPr>
          <w:color w:val="002060"/>
        </w:rPr>
        <w:t>RG_VENDEDOR</w:t>
      </w:r>
      <w:r w:rsidR="00F819A7">
        <w:rPr>
          <w:color w:val="002060"/>
        </w:rPr>
        <w:t>_1</w:t>
      </w:r>
      <w:r w:rsidRPr="0006764D">
        <w:t>, inscrito</w:t>
      </w:r>
      <w:r w:rsidR="0060201D">
        <w:t>(a)</w:t>
      </w:r>
      <w:r w:rsidRPr="0006764D">
        <w:t xml:space="preserve"> no CPF sob n° </w:t>
      </w:r>
      <w:r w:rsidRPr="004F2BD2">
        <w:rPr>
          <w:color w:val="002060"/>
        </w:rPr>
        <w:t>CPF_VENDEDOR</w:t>
      </w:r>
      <w:r w:rsidR="00F819A7">
        <w:rPr>
          <w:color w:val="002060"/>
        </w:rPr>
        <w:t>_1</w:t>
      </w:r>
      <w:r>
        <w:t>;</w:t>
      </w:r>
      <w:r w:rsidR="0060201D">
        <w:t xml:space="preserve"> </w:t>
      </w:r>
      <w:r w:rsidR="0060201D" w:rsidRPr="004F2BD2">
        <w:rPr>
          <w:b/>
          <w:bCs/>
          <w:color w:val="002060"/>
        </w:rPr>
        <w:t>NOME_VENDEDOR</w:t>
      </w:r>
      <w:r w:rsidR="0060201D">
        <w:rPr>
          <w:b/>
          <w:bCs/>
          <w:color w:val="002060"/>
        </w:rPr>
        <w:t>_</w:t>
      </w:r>
      <w:r w:rsidR="0060201D">
        <w:rPr>
          <w:b/>
          <w:bCs/>
          <w:color w:val="002060"/>
        </w:rPr>
        <w:t>2</w:t>
      </w:r>
      <w:r w:rsidR="0060201D" w:rsidRPr="0006764D">
        <w:t>, inscrito</w:t>
      </w:r>
      <w:r w:rsidR="0060201D">
        <w:t>(a)</w:t>
      </w:r>
      <w:r w:rsidR="0060201D" w:rsidRPr="0006764D">
        <w:t xml:space="preserve"> na cédula de identidade RG n°</w:t>
      </w:r>
      <w:r w:rsidR="0060201D">
        <w:t xml:space="preserve"> </w:t>
      </w:r>
      <w:r w:rsidR="0060201D" w:rsidRPr="004F2BD2">
        <w:rPr>
          <w:color w:val="002060"/>
        </w:rPr>
        <w:t>RG_VENDEDOR</w:t>
      </w:r>
      <w:r w:rsidR="0060201D">
        <w:rPr>
          <w:color w:val="002060"/>
        </w:rPr>
        <w:t>_</w:t>
      </w:r>
      <w:r w:rsidR="0060201D">
        <w:rPr>
          <w:color w:val="002060"/>
        </w:rPr>
        <w:t>2</w:t>
      </w:r>
      <w:r w:rsidR="0060201D" w:rsidRPr="0006764D">
        <w:t>, inscrito</w:t>
      </w:r>
      <w:r w:rsidR="0060201D">
        <w:t>(a)</w:t>
      </w:r>
      <w:r w:rsidR="0060201D" w:rsidRPr="0006764D">
        <w:t xml:space="preserve"> no CPF sob n° </w:t>
      </w:r>
      <w:r w:rsidR="0060201D" w:rsidRPr="004F2BD2">
        <w:rPr>
          <w:color w:val="002060"/>
        </w:rPr>
        <w:t>CPF_VENDEDOR</w:t>
      </w:r>
      <w:r w:rsidR="0060201D">
        <w:rPr>
          <w:color w:val="002060"/>
        </w:rPr>
        <w:t>_</w:t>
      </w:r>
      <w:r w:rsidR="0060201D">
        <w:rPr>
          <w:color w:val="002060"/>
        </w:rPr>
        <w:t>2</w:t>
      </w:r>
      <w:r w:rsidR="00A439E6">
        <w:rPr>
          <w:color w:val="002060"/>
        </w:rPr>
        <w:t>,</w:t>
      </w:r>
      <w:r>
        <w:t xml:space="preserve">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ENDERECO_VENDEDOR</w:t>
      </w:r>
      <w:r w:rsidRPr="0006764D">
        <w:t>.</w:t>
      </w:r>
      <w:r>
        <w:t xml:space="preserve"> </w:t>
      </w:r>
    </w:p>
    <w:p w14:paraId="7A656D8F" w14:textId="0926DB20" w:rsidR="00AA78B0" w:rsidRDefault="00AA78B0" w:rsidP="00D470FA">
      <w:pPr>
        <w:pStyle w:val="3Text"/>
      </w:pPr>
    </w:p>
    <w:p w14:paraId="2470B74E" w14:textId="77777777" w:rsidR="00E87914" w:rsidRDefault="00E87914" w:rsidP="004D6B73">
      <w:pPr>
        <w:pStyle w:val="3Text"/>
        <w:rPr>
          <w:b/>
          <w:bCs/>
          <w:sz w:val="28"/>
          <w:szCs w:val="24"/>
        </w:rPr>
      </w:pPr>
    </w:p>
    <w:p w14:paraId="3490C79E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02671D95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4E85F028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859BF4B" w14:textId="77777777" w:rsidR="00901389" w:rsidRDefault="00901389" w:rsidP="004D6B73">
      <w:pPr>
        <w:pStyle w:val="3Text"/>
        <w:rPr>
          <w:b/>
          <w:bCs/>
          <w:sz w:val="28"/>
          <w:szCs w:val="24"/>
        </w:rPr>
      </w:pPr>
    </w:p>
    <w:p w14:paraId="5BCD2981" w14:textId="035B15A3" w:rsidR="004D6B73" w:rsidRPr="006364BF" w:rsidRDefault="004D6B73" w:rsidP="004D6B73">
      <w:pPr>
        <w:pStyle w:val="3Text"/>
        <w:rPr>
          <w:rStyle w:val="jsgrdq"/>
          <w:b/>
          <w:bCs/>
          <w:color w:val="auto"/>
          <w:sz w:val="28"/>
          <w:szCs w:val="24"/>
        </w:rPr>
      </w:pPr>
      <w:r w:rsidRPr="006364BF"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865136" behindDoc="0" locked="0" layoutInCell="1" allowOverlap="1" wp14:anchorId="7C3DCEB2" wp14:editId="1424A122">
                <wp:simplePos x="0" y="0"/>
                <wp:positionH relativeFrom="column">
                  <wp:posOffset>-1423670</wp:posOffset>
                </wp:positionH>
                <wp:positionV relativeFrom="paragraph">
                  <wp:posOffset>246380</wp:posOffset>
                </wp:positionV>
                <wp:extent cx="284480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DB71C" id="Conector reto 44" o:spid="_x0000_s1026" style="position:absolute;flip:x;z-index:25186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2.1pt,19.4pt" to="111.9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" strokecolor="#02a5b4" strokeweight=".5pt">
                <v:stroke joinstyle="miter"/>
              </v:line>
            </w:pict>
          </mc:Fallback>
        </mc:AlternateContent>
      </w:r>
      <w:r w:rsidR="007A7430">
        <w:rPr>
          <w:b/>
          <w:bCs/>
          <w:sz w:val="28"/>
          <w:szCs w:val="24"/>
        </w:rPr>
        <w:t>COMPRADOR(A)</w:t>
      </w:r>
      <w:r w:rsidRPr="006364BF">
        <w:rPr>
          <w:b/>
          <w:bCs/>
          <w:sz w:val="28"/>
          <w:szCs w:val="24"/>
        </w:rPr>
        <w:t xml:space="preserve"> </w:t>
      </w:r>
    </w:p>
    <w:p w14:paraId="5F31D01F" w14:textId="38216563" w:rsidR="004D6B73" w:rsidRPr="00EA1807" w:rsidRDefault="004D6B73" w:rsidP="004D6B73">
      <w:pPr>
        <w:pStyle w:val="SemEspaamento"/>
        <w:rPr>
          <w:rStyle w:val="jsgrd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84" behindDoc="1" locked="0" layoutInCell="1" allowOverlap="1" wp14:anchorId="39524C20" wp14:editId="2303A745">
                <wp:simplePos x="0" y="0"/>
                <wp:positionH relativeFrom="column">
                  <wp:posOffset>299085</wp:posOffset>
                </wp:positionH>
                <wp:positionV relativeFrom="paragraph">
                  <wp:posOffset>34925</wp:posOffset>
                </wp:positionV>
                <wp:extent cx="431800" cy="2476500"/>
                <wp:effectExtent l="0" t="0" r="25400" b="19050"/>
                <wp:wrapNone/>
                <wp:docPr id="45" name="Colchete Esquer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476500"/>
                        </a:xfrm>
                        <a:prstGeom prst="leftBracket">
                          <a:avLst/>
                        </a:prstGeom>
                        <a:ln w="3175">
                          <a:solidFill>
                            <a:srgbClr val="02A5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22E3" id="Colchete Esquerdo 45" o:spid="_x0000_s1026" type="#_x0000_t85" style="position:absolute;margin-left:23.55pt;margin-top:2.75pt;width:34pt;height:195pt;z-index:-25144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" adj="314" strokecolor="#02a5b4" strokeweight=".25pt">
                <v:stroke joinstyle="miter"/>
              </v:shape>
            </w:pict>
          </mc:Fallback>
        </mc:AlternateContent>
      </w:r>
    </w:p>
    <w:p w14:paraId="63DFDA80" w14:textId="211F3952" w:rsidR="00E87914" w:rsidRPr="00A439E6" w:rsidRDefault="00E87914" w:rsidP="00E87914">
      <w:pPr>
        <w:pStyle w:val="3Text"/>
        <w:ind w:left="1134"/>
        <w:rPr>
          <w:u w:val="single"/>
        </w:rPr>
      </w:pPr>
      <w:r w:rsidRPr="004F2BD2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868208" behindDoc="1" locked="0" layoutInCell="1" allowOverlap="1" wp14:anchorId="1274F3A5" wp14:editId="03291FAA">
                <wp:simplePos x="0" y="0"/>
                <wp:positionH relativeFrom="column">
                  <wp:posOffset>1905</wp:posOffset>
                </wp:positionH>
                <wp:positionV relativeFrom="paragraph">
                  <wp:posOffset>100965</wp:posOffset>
                </wp:positionV>
                <wp:extent cx="544195" cy="520700"/>
                <wp:effectExtent l="0" t="0" r="27305" b="1270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20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79487" id="Retângulo: Cantos Arredondados 46" o:spid="_x0000_s1026" style="position:absolute;margin-left:.15pt;margin-top:7.95pt;width:42.85pt;height:41pt;z-index:-25144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" fillcolor="white [3212]" strokecolor="#02a5b4" strokeweight="1pt">
                <v:stroke joinstyle="miter"/>
              </v:roundrect>
            </w:pict>
          </mc:Fallback>
        </mc:AlternateContent>
      </w:r>
      <w:r w:rsidRPr="004F2BD2">
        <w:rPr>
          <w:b/>
          <w:bCs/>
          <w:noProof/>
          <w:color w:val="002060"/>
        </w:rPr>
        <w:drawing>
          <wp:anchor distT="0" distB="0" distL="114300" distR="114300" simplePos="0" relativeHeight="251866160" behindDoc="0" locked="0" layoutInCell="1" allowOverlap="1" wp14:anchorId="073ADE58" wp14:editId="16C448CA">
            <wp:simplePos x="0" y="0"/>
            <wp:positionH relativeFrom="column">
              <wp:posOffset>99060</wp:posOffset>
            </wp:positionH>
            <wp:positionV relativeFrom="paragraph">
              <wp:posOffset>180340</wp:posOffset>
            </wp:positionV>
            <wp:extent cx="370205" cy="370205"/>
            <wp:effectExtent l="0" t="0" r="0" b="0"/>
            <wp:wrapNone/>
            <wp:docPr id="47" name="Gráfico 39" descr="Usu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39" descr="Usuário estrutura de tópico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BD2">
        <w:rPr>
          <w:b/>
          <w:bCs/>
          <w:color w:val="002060"/>
        </w:rPr>
        <w:t>NOME_COMPRADOR</w:t>
      </w:r>
      <w:r w:rsidRPr="0006764D">
        <w:t>, inscrito</w:t>
      </w:r>
      <w:r w:rsidR="00AC1BE1">
        <w:t>(a)</w:t>
      </w:r>
      <w:r w:rsidRPr="0006764D">
        <w:t xml:space="preserve"> na cédula de identidade RG n°</w:t>
      </w:r>
      <w:r>
        <w:t xml:space="preserve"> </w:t>
      </w:r>
      <w:r w:rsidRPr="004F2BD2">
        <w:rPr>
          <w:color w:val="002060"/>
        </w:rPr>
        <w:t>RG_COMPRADOR</w:t>
      </w:r>
      <w:r w:rsidRPr="0006764D">
        <w:t xml:space="preserve">, inscrito no CPF sob n° </w:t>
      </w:r>
      <w:r w:rsidRPr="004F2BD2">
        <w:rPr>
          <w:color w:val="002060"/>
        </w:rPr>
        <w:t>CPF_COMPRADOR</w:t>
      </w:r>
      <w:r>
        <w:t xml:space="preserve">; </w:t>
      </w:r>
      <w:r w:rsidR="00A439E6" w:rsidRPr="004F2BD2">
        <w:rPr>
          <w:b/>
          <w:bCs/>
          <w:color w:val="002060"/>
        </w:rPr>
        <w:t>NOME_COMPRADOR</w:t>
      </w:r>
      <w:r w:rsidR="00A439E6">
        <w:rPr>
          <w:b/>
          <w:bCs/>
          <w:color w:val="002060"/>
        </w:rPr>
        <w:t>_2</w:t>
      </w:r>
      <w:r w:rsidR="00A439E6" w:rsidRPr="0006764D">
        <w:t>, inscrito</w:t>
      </w:r>
      <w:r w:rsidR="00A439E6">
        <w:t>(a)</w:t>
      </w:r>
      <w:r w:rsidR="00A439E6" w:rsidRPr="0006764D">
        <w:t xml:space="preserve"> na cédula de identidade RG n°</w:t>
      </w:r>
      <w:r w:rsidR="00A439E6">
        <w:t xml:space="preserve"> </w:t>
      </w:r>
      <w:r w:rsidR="00A439E6" w:rsidRPr="004F2BD2">
        <w:rPr>
          <w:color w:val="002060"/>
        </w:rPr>
        <w:t>RG_COMPRADOR</w:t>
      </w:r>
      <w:r w:rsidR="00A439E6">
        <w:rPr>
          <w:color w:val="002060"/>
        </w:rPr>
        <w:t>_2</w:t>
      </w:r>
      <w:r w:rsidR="00A439E6" w:rsidRPr="0006764D">
        <w:t xml:space="preserve">, inscrito no CPF sob n° </w:t>
      </w:r>
      <w:r w:rsidR="00A439E6" w:rsidRPr="004F2BD2">
        <w:rPr>
          <w:color w:val="002060"/>
        </w:rPr>
        <w:t>CPF_COMPRADOR</w:t>
      </w:r>
      <w:r w:rsidR="00A439E6">
        <w:rPr>
          <w:color w:val="002060"/>
        </w:rPr>
        <w:t>_2,</w:t>
      </w:r>
      <w:r w:rsidR="00A439E6" w:rsidRPr="0006764D">
        <w:t xml:space="preserve"> </w:t>
      </w:r>
      <w:r w:rsidRPr="0006764D">
        <w:t>residente</w:t>
      </w:r>
      <w:r>
        <w:t>(s)</w:t>
      </w:r>
      <w:r w:rsidRPr="0006764D">
        <w:t xml:space="preserve"> e domiciliado</w:t>
      </w:r>
      <w:r>
        <w:t>(s)</w:t>
      </w:r>
      <w:r w:rsidRPr="0006764D">
        <w:t xml:space="preserve"> à </w:t>
      </w:r>
      <w:r w:rsidRPr="004F2BD2">
        <w:rPr>
          <w:color w:val="002060"/>
        </w:rPr>
        <w:t>ENDERECO_COMPRADOR</w:t>
      </w:r>
      <w:r w:rsidRPr="0006764D">
        <w:t>.</w:t>
      </w:r>
      <w:r>
        <w:t xml:space="preserve"> </w:t>
      </w:r>
    </w:p>
    <w:p w14:paraId="2B85A458" w14:textId="77777777" w:rsidR="001B6D51" w:rsidRDefault="001B6D51" w:rsidP="00D470FA">
      <w:pPr>
        <w:pStyle w:val="3Text"/>
      </w:pPr>
    </w:p>
    <w:p w14:paraId="401CF128" w14:textId="70AB9E12" w:rsidR="004D6B73" w:rsidRPr="000A11C7" w:rsidRDefault="004D6B73" w:rsidP="0006764D">
      <w:pPr>
        <w:pStyle w:val="3Text"/>
        <w:rPr>
          <w:b/>
          <w:bCs/>
        </w:rPr>
      </w:pPr>
    </w:p>
    <w:p w14:paraId="41912E13" w14:textId="77777777" w:rsidR="0006764D" w:rsidRDefault="0006764D" w:rsidP="002C1737">
      <w:pPr>
        <w:pStyle w:val="3Text"/>
        <w:rPr>
          <w:b/>
          <w:bCs/>
          <w:sz w:val="28"/>
          <w:szCs w:val="24"/>
        </w:rPr>
      </w:pPr>
    </w:p>
    <w:p w14:paraId="4CA1756F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4546AE05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5B4514BC" w14:textId="77777777" w:rsidR="00E87914" w:rsidRDefault="00E87914" w:rsidP="002C1737">
      <w:pPr>
        <w:pStyle w:val="3Text"/>
        <w:rPr>
          <w:b/>
          <w:bCs/>
          <w:sz w:val="28"/>
          <w:szCs w:val="24"/>
        </w:rPr>
      </w:pPr>
    </w:p>
    <w:p w14:paraId="7D00F551" w14:textId="77777777" w:rsidR="002805D3" w:rsidRDefault="002805D3" w:rsidP="002C1737">
      <w:pPr>
        <w:pStyle w:val="3Text"/>
        <w:rPr>
          <w:b/>
          <w:bCs/>
          <w:sz w:val="28"/>
          <w:szCs w:val="24"/>
        </w:rPr>
      </w:pPr>
    </w:p>
    <w:p w14:paraId="54898957" w14:textId="7C999983" w:rsidR="000D6B2F" w:rsidRPr="009052C2" w:rsidRDefault="005C1D2B" w:rsidP="002C1737">
      <w:pPr>
        <w:pStyle w:val="3Text"/>
        <w:rPr>
          <w:rStyle w:val="jsgrdq"/>
        </w:rPr>
      </w:pPr>
      <w:r w:rsidRPr="00565709">
        <w:t>Conjuntamente denominadas como</w:t>
      </w:r>
      <w:r w:rsidR="003215C0">
        <w:t xml:space="preserve"> </w:t>
      </w:r>
      <w:r w:rsidRPr="00565709">
        <w:t>“</w:t>
      </w:r>
      <w:r w:rsidRPr="00565709">
        <w:rPr>
          <w:b/>
        </w:rPr>
        <w:t>PARTES</w:t>
      </w:r>
      <w:r w:rsidRPr="00565709">
        <w:t>”, as quais resolvem celebrar o presente instrumento particular, que será integralmente regido pelas cláusulas, condições e estipulações adiante ordenadas, a saber:</w:t>
      </w:r>
      <w:r w:rsidR="00D470FA">
        <w:br w:type="page"/>
      </w:r>
    </w:p>
    <w:p w14:paraId="684A5639" w14:textId="77777777" w:rsidR="00193FA7" w:rsidRPr="00F27F35" w:rsidRDefault="00193FA7" w:rsidP="00193FA7">
      <w:pPr>
        <w:pStyle w:val="3Text"/>
        <w:pBdr>
          <w:bottom w:val="single" w:sz="4" w:space="1" w:color="02A5B4"/>
        </w:pBdr>
        <w:spacing w:line="276" w:lineRule="auto"/>
        <w:rPr>
          <w:rStyle w:val="jsgrdq"/>
          <w:b/>
          <w:bCs/>
          <w:color w:val="auto"/>
          <w:sz w:val="28"/>
          <w:szCs w:val="24"/>
        </w:rPr>
      </w:pPr>
      <w:r w:rsidRPr="00F27F35">
        <w:rPr>
          <w:rStyle w:val="jsgrdq"/>
          <w:b/>
          <w:bCs/>
          <w:color w:val="auto"/>
          <w:sz w:val="28"/>
          <w:szCs w:val="24"/>
        </w:rPr>
        <w:lastRenderedPageBreak/>
        <w:t>CLÁUSULAS</w:t>
      </w:r>
      <w:r>
        <w:rPr>
          <w:rStyle w:val="jsgrdq"/>
          <w:b/>
          <w:bCs/>
          <w:color w:val="auto"/>
          <w:sz w:val="28"/>
          <w:szCs w:val="24"/>
        </w:rPr>
        <w:t xml:space="preserve"> E CONDIÇÕES</w:t>
      </w:r>
    </w:p>
    <w:p w14:paraId="59233BB7" w14:textId="1506CA6A" w:rsidR="007427E5" w:rsidRDefault="001B41FD" w:rsidP="002C1737">
      <w:pPr>
        <w:pStyle w:val="3Text"/>
        <w:rPr>
          <w:rStyle w:val="jsgrdq"/>
          <w:b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96" behindDoc="0" locked="0" layoutInCell="1" allowOverlap="1" wp14:anchorId="3653C26F" wp14:editId="77583D02">
                <wp:simplePos x="0" y="0"/>
                <wp:positionH relativeFrom="margin">
                  <wp:posOffset>-13970</wp:posOffset>
                </wp:positionH>
                <wp:positionV relativeFrom="paragraph">
                  <wp:posOffset>263525</wp:posOffset>
                </wp:positionV>
                <wp:extent cx="2967355" cy="315595"/>
                <wp:effectExtent l="0" t="0" r="4445" b="8255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559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D3A18B" w14:textId="6C9B94AF" w:rsidR="007427E5" w:rsidRPr="0047398B" w:rsidRDefault="00294412" w:rsidP="007427E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IMÓVEL DOS VENDEDORES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3C26F" id="Caixa de Texto 9" o:spid="_x0000_s1028" style="position:absolute;left:0;text-align:left;margin-left:-1.1pt;margin-top:20.75pt;width:233.65pt;height:24.85pt;z-index:25177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" fillcolor="#34404e" stroked="f" strokeweight=".5pt">
                <v:textbox>
                  <w:txbxContent>
                    <w:p w14:paraId="08D3A18B" w14:textId="6C9B94AF" w:rsidR="007427E5" w:rsidRPr="0047398B" w:rsidRDefault="00294412" w:rsidP="007427E5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IMÓVEL DOS VENDEDORES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spacing w:val="0"/>
        </w:rPr>
        <w:drawing>
          <wp:anchor distT="0" distB="0" distL="114300" distR="114300" simplePos="0" relativeHeight="251885616" behindDoc="0" locked="0" layoutInCell="1" allowOverlap="1" wp14:anchorId="644CB805" wp14:editId="30D73F7B">
            <wp:simplePos x="0" y="0"/>
            <wp:positionH relativeFrom="margin">
              <wp:posOffset>2637691</wp:posOffset>
            </wp:positionH>
            <wp:positionV relativeFrom="paragraph">
              <wp:posOffset>290120</wp:posOffset>
            </wp:positionV>
            <wp:extent cx="241432" cy="241432"/>
            <wp:effectExtent l="0" t="0" r="6350" b="6350"/>
            <wp:wrapNone/>
            <wp:docPr id="4" name="Gráfico 4" descr="Cas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sa com preenchimento sólid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32" cy="241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28B32" w14:textId="59B2DD1C" w:rsidR="00294412" w:rsidRDefault="00294412" w:rsidP="002C1737">
      <w:pPr>
        <w:pStyle w:val="3Text"/>
        <w:rPr>
          <w:rStyle w:val="jsgrdq"/>
          <w:b/>
          <w:bCs/>
          <w:color w:val="auto"/>
        </w:rPr>
      </w:pPr>
    </w:p>
    <w:p w14:paraId="19CAAAD1" w14:textId="53E378EF" w:rsidR="00DC211F" w:rsidRPr="00F115CA" w:rsidRDefault="00DC211F">
      <w:pPr>
        <w:pStyle w:val="PargrafodaLista"/>
        <w:numPr>
          <w:ilvl w:val="0"/>
          <w:numId w:val="3"/>
        </w:numPr>
        <w:ind w:left="284" w:hanging="284"/>
        <w:rPr>
          <w:rFonts w:ascii="Arial" w:hAnsi="Arial" w:cs="Arial"/>
          <w:b/>
          <w:bCs/>
          <w:sz w:val="24"/>
          <w:szCs w:val="18"/>
          <w:u w:val="single" w:color="02A5B4"/>
        </w:rPr>
      </w:pPr>
      <w:r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Respectiva origem e titulação</w:t>
      </w:r>
      <w:r w:rsidR="00042055" w:rsidRPr="00F115CA">
        <w:rPr>
          <w:rFonts w:ascii="Arial" w:hAnsi="Arial" w:cs="Arial"/>
          <w:b/>
          <w:bCs/>
          <w:sz w:val="24"/>
          <w:szCs w:val="18"/>
          <w:u w:val="single" w:color="02A5B4"/>
        </w:rPr>
        <w:t>:</w:t>
      </w:r>
    </w:p>
    <w:p w14:paraId="0C086F58" w14:textId="5AE5C9AD" w:rsidR="00294412" w:rsidRPr="003F7E4C" w:rsidRDefault="00294412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4ABDAE95" w14:textId="364C5585" w:rsidR="00294412" w:rsidRDefault="000A48BC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17323" behindDoc="1" locked="0" layoutInCell="1" allowOverlap="1" wp14:anchorId="02289EB2" wp14:editId="656B28A6">
                <wp:simplePos x="0" y="0"/>
                <wp:positionH relativeFrom="margin">
                  <wp:posOffset>3879850</wp:posOffset>
                </wp:positionH>
                <wp:positionV relativeFrom="paragraph">
                  <wp:posOffset>243205</wp:posOffset>
                </wp:positionV>
                <wp:extent cx="1805940" cy="742950"/>
                <wp:effectExtent l="0" t="0" r="2286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742950"/>
                        </a:xfrm>
                        <a:prstGeom prst="roundRect">
                          <a:avLst/>
                        </a:prstGeom>
                        <a:solidFill>
                          <a:srgbClr val="EAECF1"/>
                        </a:solidFill>
                        <a:ln w="6350">
                          <a:solidFill>
                            <a:srgbClr val="D7DBE5"/>
                          </a:solidFill>
                        </a:ln>
                      </wps:spPr>
                      <wps:txbx>
                        <w:txbxContent>
                          <w:p w14:paraId="6EFF591A" w14:textId="77777777" w:rsidR="00A942D0" w:rsidRPr="009B7527" w:rsidRDefault="00A942D0" w:rsidP="00A942D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18"/>
                              </w:rPr>
                              <w:t>DADOS DO IMÓVEL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89EB2" id="Caixa de Texto 8" o:spid="_x0000_s1029" style="position:absolute;left:0;text-align:left;margin-left:305.5pt;margin-top:19.15pt;width:142.2pt;height:58.5pt;z-index:-2516991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" fillcolor="#eaecf1" strokecolor="#d7dbe5" strokeweight=".5pt">
                <v:textbox>
                  <w:txbxContent>
                    <w:p w14:paraId="6EFF591A" w14:textId="77777777" w:rsidR="00A942D0" w:rsidRPr="009B7527" w:rsidRDefault="00A942D0" w:rsidP="00A942D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18"/>
                        </w:rPr>
                        <w:t>DADOS DO IMÓVEL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D42EB">
        <w:rPr>
          <w:rStyle w:val="jsgrdq"/>
          <w:b/>
          <w:bCs/>
          <w:color w:val="auto"/>
        </w:rPr>
        <w:t xml:space="preserve">Os </w:t>
      </w:r>
      <w:r w:rsidR="00042055">
        <w:rPr>
          <w:rStyle w:val="jsgrdq"/>
          <w:b/>
          <w:bCs/>
          <w:color w:val="auto"/>
        </w:rPr>
        <w:t>Vendedores</w:t>
      </w:r>
      <w:r w:rsidR="009D42EB">
        <w:rPr>
          <w:rStyle w:val="jsgrdq"/>
          <w:b/>
          <w:bCs/>
          <w:color w:val="auto"/>
        </w:rPr>
        <w:t xml:space="preserve">, são os legítimos proprietários </w:t>
      </w:r>
      <w:r w:rsidR="005149B7">
        <w:rPr>
          <w:rStyle w:val="jsgrdq"/>
          <w:b/>
          <w:bCs/>
          <w:color w:val="auto"/>
        </w:rPr>
        <w:t>do imóvel:</w:t>
      </w:r>
    </w:p>
    <w:p w14:paraId="1726CE19" w14:textId="33574705" w:rsidR="000F1A13" w:rsidRDefault="000A48BC" w:rsidP="000F1A13">
      <w:pPr>
        <w:pStyle w:val="3Text"/>
        <w:rPr>
          <w:rStyle w:val="jsgrdq"/>
          <w:b/>
          <w:bCs/>
          <w:color w:val="auto"/>
        </w:rPr>
      </w:pPr>
      <w:r>
        <w:rPr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18348" behindDoc="1" locked="0" layoutInCell="1" allowOverlap="1" wp14:anchorId="09F366C1" wp14:editId="047A27FD">
                <wp:simplePos x="0" y="0"/>
                <wp:positionH relativeFrom="column">
                  <wp:posOffset>-140335</wp:posOffset>
                </wp:positionH>
                <wp:positionV relativeFrom="paragraph">
                  <wp:posOffset>290830</wp:posOffset>
                </wp:positionV>
                <wp:extent cx="5803900" cy="1371600"/>
                <wp:effectExtent l="0" t="0" r="25400" b="19050"/>
                <wp:wrapNone/>
                <wp:docPr id="214223182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1371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D330E" id="Retângulo: Cantos Arredondados 29" o:spid="_x0000_s1026" style="position:absolute;margin-left:-11.05pt;margin-top:22.9pt;width:457pt;height:108pt;z-index:-2516981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" fillcolor="white [3212]" strokecolor="#d9e2f3 [660]" strokeweight=".5pt">
                <v:stroke joinstyle="miter"/>
              </v:roundrect>
            </w:pict>
          </mc:Fallback>
        </mc:AlternateContent>
      </w:r>
    </w:p>
    <w:p w14:paraId="769682D8" w14:textId="38381801" w:rsidR="001A0E1C" w:rsidRDefault="001A0E1C" w:rsidP="002C1737">
      <w:pPr>
        <w:pStyle w:val="3Text"/>
        <w:rPr>
          <w:rStyle w:val="jsgrdq"/>
          <w:b/>
          <w:bCs/>
          <w:color w:val="auto"/>
        </w:rPr>
      </w:pPr>
    </w:p>
    <w:p w14:paraId="667C5C37" w14:textId="146669BB" w:rsidR="005A439B" w:rsidRDefault="00E15CD1" w:rsidP="002C1737">
      <w:pPr>
        <w:pStyle w:val="3Text"/>
        <w:rPr>
          <w:szCs w:val="18"/>
        </w:rPr>
      </w:pPr>
      <w:r w:rsidRPr="00E15CD1">
        <w:rPr>
          <w:szCs w:val="18"/>
        </w:rPr>
        <w:t xml:space="preserve">Um(a) </w:t>
      </w:r>
      <w:r w:rsidRPr="00E15CD1">
        <w:rPr>
          <w:color w:val="1F3864" w:themeColor="accent1" w:themeShade="80"/>
          <w:szCs w:val="18"/>
        </w:rPr>
        <w:t>CATEGORIA_IMOVEL</w:t>
      </w:r>
      <w:r w:rsidRPr="00E15CD1">
        <w:rPr>
          <w:szCs w:val="18"/>
        </w:rPr>
        <w:t xml:space="preserve"> localizado(a) na </w:t>
      </w:r>
      <w:r w:rsidRPr="00E15CD1">
        <w:rPr>
          <w:color w:val="1F3864" w:themeColor="accent1" w:themeShade="80"/>
          <w:szCs w:val="18"/>
        </w:rPr>
        <w:t>ENDERECO_IMOVEL</w:t>
      </w:r>
      <w:r w:rsidRPr="00E15CD1">
        <w:rPr>
          <w:szCs w:val="18"/>
        </w:rPr>
        <w:t xml:space="preserve">, objeto da matrícula nº </w:t>
      </w:r>
      <w:r w:rsidRPr="00E15CD1">
        <w:rPr>
          <w:color w:val="1F3864" w:themeColor="accent1" w:themeShade="80"/>
          <w:szCs w:val="18"/>
        </w:rPr>
        <w:t>NUM_DA_MATRICULA</w:t>
      </w:r>
      <w:r w:rsidRPr="00E15CD1">
        <w:rPr>
          <w:szCs w:val="18"/>
        </w:rPr>
        <w:t xml:space="preserve">, do Oficial de Registro de Imóveis de </w:t>
      </w:r>
      <w:r w:rsidRPr="00E15CD1">
        <w:rPr>
          <w:color w:val="1F3864" w:themeColor="accent1" w:themeShade="80"/>
          <w:szCs w:val="18"/>
        </w:rPr>
        <w:t>CARTORIO</w:t>
      </w:r>
      <w:r w:rsidRPr="00E15CD1">
        <w:rPr>
          <w:szCs w:val="18"/>
        </w:rPr>
        <w:t>, assim descrito e caracterizado, denominado “imóvel”.</w:t>
      </w:r>
    </w:p>
    <w:p w14:paraId="2D1D198C" w14:textId="77777777" w:rsidR="00E15CD1" w:rsidRPr="005E2216" w:rsidRDefault="00E15CD1" w:rsidP="002C1737">
      <w:pPr>
        <w:pStyle w:val="3Text"/>
        <w:rPr>
          <w:rStyle w:val="jsgrdq"/>
          <w:b/>
          <w:bCs/>
          <w:color w:val="auto"/>
          <w:u w:val="single"/>
        </w:rPr>
      </w:pPr>
    </w:p>
    <w:p w14:paraId="04425124" w14:textId="436FED35" w:rsidR="00F115CA" w:rsidRPr="007B7F04" w:rsidRDefault="00F115CA" w:rsidP="00F115CA">
      <w:pPr>
        <w:pStyle w:val="3Text"/>
        <w:ind w:left="426"/>
        <w:rPr>
          <w:u w:val="single"/>
        </w:rPr>
      </w:pPr>
    </w:p>
    <w:p w14:paraId="38FEB133" w14:textId="673B51C0" w:rsidR="00F115CA" w:rsidRDefault="007730B7">
      <w:pPr>
        <w:pStyle w:val="3Text"/>
        <w:numPr>
          <w:ilvl w:val="1"/>
          <w:numId w:val="5"/>
        </w:numPr>
        <w:ind w:left="567" w:hanging="567"/>
      </w:pPr>
      <w:r>
        <w:t xml:space="preserve">Conforme </w:t>
      </w:r>
      <w:r w:rsidRPr="00194299">
        <w:t>descrito na cláusula 1.1., encontra-se absolutamente livre e desembaraçad</w:t>
      </w:r>
      <w:r>
        <w:t>o</w:t>
      </w:r>
      <w:r w:rsidRPr="00194299">
        <w:t xml:space="preserve"> de pessoas e coisas e quaisquer ônus, dúvidas, dívidas, arrestos, sequestros, citações em ações reais ou pessoais, reipersecutórias, hipotecas, mesmo legais, encontrando-se, outrossim, quite com todos os impostos e taxas incidentes sobre ele e isento de quaisquer multas, penalidades fiscais de qualquer natureza, respondendo os </w:t>
      </w:r>
      <w:r w:rsidRPr="00194299">
        <w:rPr>
          <w:b/>
        </w:rPr>
        <w:t>VENDEDORES</w:t>
      </w:r>
      <w:r w:rsidRPr="00194299">
        <w:t xml:space="preserve"> pela evicção de direito, na forma da le</w:t>
      </w:r>
      <w:r w:rsidR="00364510">
        <w:t>i.</w:t>
      </w:r>
    </w:p>
    <w:p w14:paraId="6B71133C" w14:textId="27369289" w:rsidR="00FB5E7F" w:rsidRPr="009207FC" w:rsidRDefault="006B44DB" w:rsidP="009207FC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 w:rsidRPr="006B44DB">
        <w:t>1.2.1)</w:t>
      </w:r>
      <w:r w:rsidRPr="006B44DB">
        <w:rPr>
          <w:b w:val="0"/>
          <w:bCs w:val="0"/>
        </w:rPr>
        <w:t xml:space="preserve"> </w:t>
      </w:r>
      <w:r w:rsidR="00364510" w:rsidRPr="006B44DB">
        <w:rPr>
          <w:b w:val="0"/>
          <w:bCs w:val="0"/>
        </w:rPr>
        <w:t xml:space="preserve">O presente negócio é feito em caráter </w:t>
      </w:r>
      <w:r w:rsidR="00364510" w:rsidRPr="006B44DB">
        <w:rPr>
          <w:b w:val="0"/>
          <w:bCs w:val="0"/>
          <w:i/>
        </w:rPr>
        <w:t>ad corpus</w:t>
      </w:r>
      <w:r w:rsidR="00364510" w:rsidRPr="006B44DB">
        <w:rPr>
          <w:b w:val="0"/>
          <w:bCs w:val="0"/>
        </w:rPr>
        <w:t xml:space="preserve">, razão pela qual a referência às dimensões do imóvel é meramente enunciativa, para a individualização do objeto, nada sendo devido por quaisquer das </w:t>
      </w:r>
      <w:r w:rsidR="00364510" w:rsidRPr="006B44DB">
        <w:t>PARTES</w:t>
      </w:r>
      <w:r w:rsidR="00364510" w:rsidRPr="006B44DB">
        <w:rPr>
          <w:b w:val="0"/>
          <w:bCs w:val="0"/>
        </w:rPr>
        <w:t>, em caso de eventual divergência entre a descrição do imóvel e o de fato existente na área, permanecendo em vigor o presente instrumento.</w:t>
      </w:r>
      <w:r w:rsidR="009207FC">
        <w:rPr>
          <w:b w:val="0"/>
          <w:bCs w:val="0"/>
        </w:rPr>
        <w:br w:type="page"/>
      </w:r>
    </w:p>
    <w:p w14:paraId="724E1486" w14:textId="25AFFC5C" w:rsidR="0065192A" w:rsidRPr="00397E3F" w:rsidRDefault="00F350F5" w:rsidP="00B16599">
      <w:pPr>
        <w:pStyle w:val="3Text"/>
      </w:pPr>
      <w:r>
        <w:rPr>
          <w:noProof/>
        </w:rPr>
        <w:lastRenderedPageBreak/>
        <w:drawing>
          <wp:anchor distT="0" distB="0" distL="114300" distR="114300" simplePos="0" relativeHeight="251854896" behindDoc="0" locked="0" layoutInCell="1" allowOverlap="1" wp14:anchorId="3FA5EAEA" wp14:editId="0C99D1D8">
            <wp:simplePos x="0" y="0"/>
            <wp:positionH relativeFrom="rightMargin">
              <wp:posOffset>-2219325</wp:posOffset>
            </wp:positionH>
            <wp:positionV relativeFrom="paragraph">
              <wp:posOffset>77519</wp:posOffset>
            </wp:positionV>
            <wp:extent cx="187325" cy="187325"/>
            <wp:effectExtent l="0" t="0" r="3175" b="3175"/>
            <wp:wrapNone/>
            <wp:docPr id="18" name="Gráfico 18" descr="Dinheir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 18" descr="Dinheiro com preenchimento sólid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4DB">
        <w:rPr>
          <w:noProof/>
        </w:rPr>
        <mc:AlternateContent>
          <mc:Choice Requires="wps">
            <w:drawing>
              <wp:anchor distT="0" distB="0" distL="114300" distR="114300" simplePos="0" relativeHeight="251823152" behindDoc="0" locked="0" layoutInCell="1" allowOverlap="1" wp14:anchorId="4DA55BB0" wp14:editId="1EBF8857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445119" cy="339969"/>
                <wp:effectExtent l="0" t="0" r="3175" b="317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5119" cy="339969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FFDD7" w14:textId="383D637A" w:rsidR="00697131" w:rsidRPr="0047398B" w:rsidRDefault="0065192A" w:rsidP="0069713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PREÇO E FORMA DE 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55BB0" id="Caixa de Texto 11" o:spid="_x0000_s1030" style="position:absolute;left:0;text-align:left;margin-left:0;margin-top:1pt;width:271.25pt;height:26.75pt;z-index:25182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" fillcolor="#34404e" stroked="f" strokeweight=".5pt">
                <v:textbox>
                  <w:txbxContent>
                    <w:p w14:paraId="3ABFFDD7" w14:textId="383D637A" w:rsidR="00697131" w:rsidRPr="0047398B" w:rsidRDefault="0065192A" w:rsidP="0069713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PREÇO E FORMA DE PAGAMENTO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8081DE6" w14:textId="522DF16B" w:rsidR="00926E18" w:rsidRPr="00EE4A1B" w:rsidRDefault="00EA31C4">
      <w:pPr>
        <w:pStyle w:val="3Text"/>
        <w:numPr>
          <w:ilvl w:val="0"/>
          <w:numId w:val="3"/>
        </w:numPr>
        <w:ind w:left="426" w:hanging="426"/>
        <w:rPr>
          <w:spacing w:val="0"/>
        </w:rPr>
      </w:pPr>
      <w:r>
        <w:rPr>
          <w:spacing w:val="0"/>
        </w:rPr>
        <w:t xml:space="preserve">Por este documento, </w:t>
      </w:r>
      <w:r w:rsidR="005F19F5">
        <w:rPr>
          <w:spacing w:val="0"/>
        </w:rPr>
        <w:t>os</w:t>
      </w:r>
      <w:r w:rsidR="005F19F5" w:rsidRPr="005F19F5">
        <w:rPr>
          <w:b/>
          <w:bCs/>
          <w:spacing w:val="0"/>
        </w:rPr>
        <w:t xml:space="preserve"> VENDEDORES</w:t>
      </w:r>
      <w:r w:rsidR="00BA66CD">
        <w:rPr>
          <w:b/>
          <w:bCs/>
          <w:spacing w:val="0"/>
        </w:rPr>
        <w:t xml:space="preserve"> </w:t>
      </w:r>
      <w:r w:rsidR="00BA66CD" w:rsidRPr="009048BF">
        <w:t xml:space="preserve">obrigam-se a vender o </w:t>
      </w:r>
      <w:r w:rsidR="00BA66CD" w:rsidRPr="00BA66CD">
        <w:rPr>
          <w:b/>
        </w:rPr>
        <w:t>imóvel</w:t>
      </w:r>
      <w:r w:rsidR="00BA66CD" w:rsidRPr="009048BF">
        <w:t xml:space="preserve"> descrito e caracterizado na cláusula 1.1, acima, e, de outra parte, </w:t>
      </w:r>
      <w:r w:rsidR="006718B4">
        <w:t>o</w:t>
      </w:r>
      <w:r w:rsidR="002D6D63">
        <w:t>(</w:t>
      </w:r>
      <w:r w:rsidR="006718B4">
        <w:t>s</w:t>
      </w:r>
      <w:r w:rsidR="002D6D63">
        <w:t>)</w:t>
      </w:r>
      <w:r w:rsidR="006718B4">
        <w:t xml:space="preserve"> </w:t>
      </w:r>
      <w:r w:rsidR="006718B4" w:rsidRPr="00BA66CD">
        <w:rPr>
          <w:b/>
        </w:rPr>
        <w:t>COMPROMISSÁR</w:t>
      </w:r>
      <w:r w:rsidR="006718B4">
        <w:rPr>
          <w:b/>
        </w:rPr>
        <w:t>IO</w:t>
      </w:r>
      <w:r w:rsidR="000F3898">
        <w:rPr>
          <w:b/>
        </w:rPr>
        <w:t>(S)</w:t>
      </w:r>
      <w:r w:rsidR="00BA66CD" w:rsidRPr="00BA66CD">
        <w:rPr>
          <w:b/>
        </w:rPr>
        <w:t xml:space="preserve"> </w:t>
      </w:r>
      <w:r w:rsidR="000F3898">
        <w:rPr>
          <w:b/>
        </w:rPr>
        <w:t>COMPRADOR(ES)</w:t>
      </w:r>
      <w:r w:rsidR="00BA66CD" w:rsidRPr="009048BF">
        <w:t xml:space="preserve"> obriga</w:t>
      </w:r>
      <w:r w:rsidR="000F3898">
        <w:t>m</w:t>
      </w:r>
      <w:r w:rsidR="00BA66CD" w:rsidRPr="009048BF">
        <w:t xml:space="preserve">-se a comprá-lo, pelo preço fixo, certo e ajustado </w:t>
      </w:r>
      <w:r w:rsidR="00926E18">
        <w:t>no valor descrito abaixo:</w:t>
      </w:r>
    </w:p>
    <w:p w14:paraId="7CE3F9CA" w14:textId="4AA69054" w:rsidR="00EE4A1B" w:rsidRDefault="00C703EA" w:rsidP="00EE4A1B">
      <w:pPr>
        <w:pStyle w:val="3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56" behindDoc="0" locked="0" layoutInCell="1" allowOverlap="1" wp14:anchorId="72FBC7EB" wp14:editId="1212C9E1">
                <wp:simplePos x="0" y="0"/>
                <wp:positionH relativeFrom="column">
                  <wp:posOffset>1256665</wp:posOffset>
                </wp:positionH>
                <wp:positionV relativeFrom="paragraph">
                  <wp:posOffset>71755</wp:posOffset>
                </wp:positionV>
                <wp:extent cx="2844800" cy="844550"/>
                <wp:effectExtent l="0" t="0" r="12700" b="12700"/>
                <wp:wrapNone/>
                <wp:docPr id="1309020802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844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2B83A" id="Retângulo: Cantos Arredondados 28" o:spid="_x0000_s1026" style="position:absolute;margin-left:98.95pt;margin-top:5.65pt;width:224pt;height:66.5pt;z-index:25189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" filled="f" strokecolor="#d9e2f3 [660]">
                <v:stroke joinstyle="miter"/>
              </v:roundrect>
            </w:pict>
          </mc:Fallback>
        </mc:AlternateContent>
      </w:r>
    </w:p>
    <w:p w14:paraId="7699B83E" w14:textId="77777777" w:rsidR="00EE4A1B" w:rsidRDefault="00EE4A1B" w:rsidP="00EE4A1B">
      <w:pPr>
        <w:pStyle w:val="3Text"/>
        <w:jc w:val="center"/>
        <w:rPr>
          <w:b/>
        </w:rPr>
      </w:pPr>
      <w:r>
        <w:rPr>
          <w:b/>
        </w:rPr>
        <w:t xml:space="preserve">R$ </w:t>
      </w:r>
      <w:r w:rsidRPr="004F2BD2">
        <w:rPr>
          <w:b/>
          <w:color w:val="002060"/>
        </w:rPr>
        <w:t>VALOR_DO_IMOVEL</w:t>
      </w:r>
    </w:p>
    <w:p w14:paraId="023E098E" w14:textId="77777777" w:rsidR="00EE4A1B" w:rsidRPr="0094067F" w:rsidRDefault="00EE4A1B" w:rsidP="00EE4A1B">
      <w:pPr>
        <w:pStyle w:val="3Text"/>
        <w:jc w:val="center"/>
        <w:rPr>
          <w:b/>
          <w:bCs/>
        </w:rPr>
      </w:pPr>
      <w:r>
        <w:rPr>
          <w:b/>
        </w:rPr>
        <w:t xml:space="preserve">(duzentos mil reais) </w:t>
      </w:r>
    </w:p>
    <w:p w14:paraId="091800B1" w14:textId="331EA4F1" w:rsidR="00926E18" w:rsidRPr="00EE4A1B" w:rsidRDefault="00926E18" w:rsidP="00926E18">
      <w:pPr>
        <w:pStyle w:val="3Text"/>
        <w:rPr>
          <w:u w:val="single"/>
        </w:rPr>
      </w:pPr>
    </w:p>
    <w:p w14:paraId="1DA1AA2D" w14:textId="2699E8AC" w:rsidR="0065192A" w:rsidRDefault="00926E18" w:rsidP="00216B6C">
      <w:pPr>
        <w:pStyle w:val="3Text"/>
        <w:ind w:left="426"/>
        <w:rPr>
          <w:spacing w:val="0"/>
        </w:rPr>
      </w:pPr>
      <w:r>
        <w:t xml:space="preserve">A </w:t>
      </w:r>
      <w:r w:rsidR="00BA66CD">
        <w:t>ser pago da forma abaixo convencionada:</w:t>
      </w:r>
    </w:p>
    <w:p w14:paraId="13A0F6DB" w14:textId="4188BA4F" w:rsidR="00244C99" w:rsidRDefault="00A34579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44157C" w:rsidRPr="004F2BD2">
        <w:rPr>
          <w:b w:val="0"/>
          <w:bCs w:val="0"/>
          <w:color w:val="002060"/>
        </w:rPr>
        <w:t>VALOR_SINAL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 w:rsidR="00E108F2">
        <w:rPr>
          <w:b w:val="0"/>
          <w:bCs w:val="0"/>
        </w:rPr>
        <w:t>cinco</w:t>
      </w:r>
      <w:r w:rsidR="00BF1901">
        <w:rPr>
          <w:b w:val="0"/>
          <w:bCs w:val="0"/>
        </w:rPr>
        <w:t xml:space="preserve"> </w:t>
      </w:r>
      <w:r w:rsidRPr="00A34579">
        <w:rPr>
          <w:b w:val="0"/>
          <w:bCs w:val="0"/>
        </w:rPr>
        <w:t xml:space="preserve">mil reais), pagos </w:t>
      </w:r>
      <w:r w:rsidR="004E244E">
        <w:rPr>
          <w:b w:val="0"/>
          <w:bCs w:val="0"/>
        </w:rPr>
        <w:t>ao vendedor como sinal</w:t>
      </w:r>
      <w:r w:rsidRPr="00A34579">
        <w:rPr>
          <w:b w:val="0"/>
          <w:bCs w:val="0"/>
        </w:rPr>
        <w:t xml:space="preserve">; </w:t>
      </w:r>
    </w:p>
    <w:p w14:paraId="53953441" w14:textId="2C836607" w:rsidR="00E108F2" w:rsidRDefault="00E108F2" w:rsidP="00E108F2">
      <w:pPr>
        <w:pStyle w:val="Paragrfo-Cont"/>
        <w:numPr>
          <w:ilvl w:val="0"/>
          <w:numId w:val="15"/>
        </w:numPr>
        <w:pBdr>
          <w:left w:val="single" w:sz="18" w:space="4" w:color="02A5B4"/>
        </w:pBdr>
        <w:rPr>
          <w:b w:val="0"/>
          <w:bCs w:val="0"/>
        </w:rPr>
      </w:pPr>
      <w:r w:rsidRPr="00A34579">
        <w:rPr>
          <w:b w:val="0"/>
          <w:bCs w:val="0"/>
        </w:rPr>
        <w:t xml:space="preserve">R$ </w:t>
      </w:r>
      <w:r w:rsidR="00944670" w:rsidRPr="004F2BD2">
        <w:rPr>
          <w:b w:val="0"/>
          <w:bCs w:val="0"/>
          <w:color w:val="002060"/>
        </w:rPr>
        <w:t>VALOR_FGTS</w:t>
      </w:r>
      <w:r w:rsidRPr="004F2BD2">
        <w:rPr>
          <w:b w:val="0"/>
          <w:bCs w:val="0"/>
          <w:color w:val="002060"/>
        </w:rPr>
        <w:t xml:space="preserve"> </w:t>
      </w:r>
      <w:r w:rsidRPr="00A34579">
        <w:rPr>
          <w:b w:val="0"/>
          <w:bCs w:val="0"/>
        </w:rPr>
        <w:t>(</w:t>
      </w:r>
      <w:r>
        <w:rPr>
          <w:b w:val="0"/>
          <w:bCs w:val="0"/>
        </w:rPr>
        <w:t xml:space="preserve">quinze </w:t>
      </w:r>
      <w:r w:rsidRPr="00A34579">
        <w:rPr>
          <w:b w:val="0"/>
          <w:bCs w:val="0"/>
        </w:rPr>
        <w:t>mil reais), pagos através d</w:t>
      </w:r>
      <w:r w:rsidR="004E244E">
        <w:rPr>
          <w:b w:val="0"/>
          <w:bCs w:val="0"/>
        </w:rPr>
        <w:t>o</w:t>
      </w:r>
      <w:r w:rsidRPr="00A34579">
        <w:rPr>
          <w:b w:val="0"/>
          <w:bCs w:val="0"/>
        </w:rPr>
        <w:t xml:space="preserve"> FGTS;</w:t>
      </w:r>
    </w:p>
    <w:p w14:paraId="212ADE2B" w14:textId="77B294A8" w:rsidR="00244C99" w:rsidRDefault="00E108F2" w:rsidP="00F80E57">
      <w:pPr>
        <w:pStyle w:val="Paragrfo-Cont"/>
        <w:numPr>
          <w:ilvl w:val="0"/>
          <w:numId w:val="15"/>
        </w:numPr>
        <w:pBdr>
          <w:left w:val="single" w:sz="18" w:space="4" w:color="02A5B4"/>
        </w:pBdr>
      </w:pPr>
      <w:r w:rsidRPr="00E108F2">
        <w:rPr>
          <w:b w:val="0"/>
          <w:bCs w:val="0"/>
        </w:rPr>
        <w:t xml:space="preserve">R$ </w:t>
      </w:r>
      <w:r w:rsidR="003A7FA6" w:rsidRPr="004F2BD2">
        <w:rPr>
          <w:b w:val="0"/>
          <w:bCs w:val="0"/>
          <w:color w:val="002060"/>
        </w:rPr>
        <w:t>VALOR_RECURSOS</w:t>
      </w:r>
      <w:r w:rsidR="00E320B5" w:rsidRPr="004F2BD2">
        <w:rPr>
          <w:b w:val="0"/>
          <w:bCs w:val="0"/>
          <w:color w:val="002060"/>
        </w:rPr>
        <w:t xml:space="preserve"> </w:t>
      </w:r>
      <w:r w:rsidRPr="00E108F2">
        <w:rPr>
          <w:b w:val="0"/>
          <w:bCs w:val="0"/>
        </w:rPr>
        <w:t>(quinze mil reais), pagos através de recursos próprios</w:t>
      </w:r>
      <w:r w:rsidR="00CD2CDA">
        <w:rPr>
          <w:b w:val="0"/>
          <w:bCs w:val="0"/>
        </w:rPr>
        <w:t>;</w:t>
      </w:r>
    </w:p>
    <w:p w14:paraId="14251C4D" w14:textId="10907729" w:rsidR="00F768FB" w:rsidRDefault="00244C99" w:rsidP="00F768FB">
      <w:pPr>
        <w:pStyle w:val="Paragrfo-Cont"/>
        <w:pBdr>
          <w:left w:val="single" w:sz="18" w:space="4" w:color="02A5B4"/>
        </w:pBdr>
        <w:rPr>
          <w:b w:val="0"/>
          <w:bCs w:val="0"/>
        </w:rPr>
      </w:pPr>
      <w:r>
        <w:t xml:space="preserve">b) </w:t>
      </w:r>
      <w:r w:rsidR="00202BDA" w:rsidRPr="00202BDA">
        <w:rPr>
          <w:b w:val="0"/>
          <w:bCs w:val="0"/>
        </w:rPr>
        <w:t xml:space="preserve">R$ </w:t>
      </w:r>
      <w:r w:rsidR="003E0DC8" w:rsidRPr="004F2BD2">
        <w:rPr>
          <w:b w:val="0"/>
          <w:bCs w:val="0"/>
          <w:color w:val="002060"/>
        </w:rPr>
        <w:t>VALOR_FINANCIAMENTO</w:t>
      </w:r>
      <w:r w:rsidR="00202BDA" w:rsidRPr="004F2BD2">
        <w:rPr>
          <w:b w:val="0"/>
          <w:bCs w:val="0"/>
          <w:color w:val="002060"/>
        </w:rPr>
        <w:t xml:space="preserve"> </w:t>
      </w:r>
      <w:r w:rsidR="00202BDA" w:rsidRPr="00202BDA">
        <w:rPr>
          <w:b w:val="0"/>
          <w:bCs w:val="0"/>
        </w:rPr>
        <w:t>(</w:t>
      </w:r>
      <w:r w:rsidR="008B3E5E">
        <w:rPr>
          <w:b w:val="0"/>
          <w:bCs w:val="0"/>
        </w:rPr>
        <w:t xml:space="preserve">cento e noventa </w:t>
      </w:r>
      <w:r w:rsidR="008E2C6F">
        <w:rPr>
          <w:b w:val="0"/>
          <w:bCs w:val="0"/>
        </w:rPr>
        <w:t xml:space="preserve">e cinco </w:t>
      </w:r>
      <w:r w:rsidR="00202BDA" w:rsidRPr="00202BDA">
        <w:rPr>
          <w:b w:val="0"/>
          <w:bCs w:val="0"/>
        </w:rPr>
        <w:t xml:space="preserve">mil reais), pagos através de financiamento Bancário a ser obtido junto ao banco </w:t>
      </w:r>
      <w:r w:rsidR="00BF1901">
        <w:rPr>
          <w:b w:val="0"/>
          <w:bCs w:val="0"/>
        </w:rPr>
        <w:t xml:space="preserve">Caixa </w:t>
      </w:r>
      <w:r w:rsidR="00202BDA" w:rsidRPr="00202BDA">
        <w:rPr>
          <w:b w:val="0"/>
          <w:bCs w:val="0"/>
        </w:rPr>
        <w:t xml:space="preserve">ou outro agente financeiro livremente escolhido pelos </w:t>
      </w:r>
      <w:r w:rsidR="00202BDA" w:rsidRPr="00A34579">
        <w:t>COMPRADOR(ES)</w:t>
      </w:r>
      <w:r w:rsidR="00202BDA" w:rsidRPr="00202BDA">
        <w:rPr>
          <w:b w:val="0"/>
          <w:bCs w:val="0"/>
        </w:rPr>
        <w:t>, com vencimento máximo em até 120 (cento e vinte) dias a contar da assinatura do presente instrumento;</w:t>
      </w:r>
    </w:p>
    <w:p w14:paraId="2D62064B" w14:textId="7ADFE297" w:rsidR="00216B6C" w:rsidRDefault="009472A6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caráter de informação,</w:t>
      </w:r>
      <w:r w:rsidR="003055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 reservado</w:t>
      </w:r>
      <w:r w:rsidR="007C7C09">
        <w:rPr>
          <w:rFonts w:ascii="Arial" w:hAnsi="Arial" w:cs="Arial"/>
          <w:sz w:val="24"/>
          <w:szCs w:val="24"/>
        </w:rPr>
        <w:t xml:space="preserve"> </w:t>
      </w:r>
      <w:r w:rsidR="0003321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de </w:t>
      </w:r>
      <w:r w:rsidRPr="003524DA">
        <w:rPr>
          <w:rFonts w:ascii="Arial" w:hAnsi="Arial" w:cs="Arial"/>
          <w:b/>
          <w:bCs/>
          <w:sz w:val="24"/>
          <w:szCs w:val="24"/>
        </w:rPr>
        <w:t>R$1</w:t>
      </w:r>
      <w:r w:rsidR="008B3E5E">
        <w:rPr>
          <w:rFonts w:ascii="Arial" w:hAnsi="Arial" w:cs="Arial"/>
          <w:b/>
          <w:bCs/>
          <w:sz w:val="24"/>
          <w:szCs w:val="24"/>
        </w:rPr>
        <w:t>0</w:t>
      </w:r>
      <w:r w:rsidRPr="003524DA">
        <w:rPr>
          <w:rFonts w:ascii="Arial" w:hAnsi="Arial" w:cs="Arial"/>
          <w:b/>
          <w:bCs/>
          <w:sz w:val="24"/>
          <w:szCs w:val="24"/>
        </w:rPr>
        <w:t>.000 (</w:t>
      </w:r>
      <w:r w:rsidR="008B3E5E">
        <w:rPr>
          <w:rFonts w:ascii="Arial" w:hAnsi="Arial" w:cs="Arial"/>
          <w:b/>
          <w:bCs/>
          <w:sz w:val="24"/>
          <w:szCs w:val="24"/>
        </w:rPr>
        <w:t>dez</w:t>
      </w:r>
      <w:r w:rsidRPr="003524DA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 do </w:t>
      </w:r>
      <w:r w:rsidR="00033215">
        <w:rPr>
          <w:rFonts w:ascii="Arial" w:hAnsi="Arial" w:cs="Arial"/>
          <w:sz w:val="24"/>
          <w:szCs w:val="24"/>
        </w:rPr>
        <w:t>comprador</w:t>
      </w:r>
      <w:r>
        <w:rPr>
          <w:rFonts w:ascii="Arial" w:hAnsi="Arial" w:cs="Arial"/>
          <w:sz w:val="24"/>
          <w:szCs w:val="24"/>
        </w:rPr>
        <w:t xml:space="preserve"> para as despesas necessárias para registro e documentação do imóvel (</w:t>
      </w:r>
      <w:r w:rsidRPr="003524DA">
        <w:rPr>
          <w:rFonts w:ascii="Arial" w:hAnsi="Arial" w:cs="Arial"/>
          <w:i/>
          <w:iCs/>
          <w:sz w:val="24"/>
          <w:szCs w:val="24"/>
        </w:rPr>
        <w:t>Registro, averbação ou outros emolumentos de cartório</w:t>
      </w:r>
      <w:r>
        <w:rPr>
          <w:rFonts w:ascii="Arial" w:hAnsi="Arial" w:cs="Arial"/>
          <w:i/>
          <w:iCs/>
          <w:sz w:val="24"/>
          <w:szCs w:val="24"/>
        </w:rPr>
        <w:t>, taxas do banco e</w:t>
      </w:r>
      <w:r w:rsidRPr="003524DA">
        <w:rPr>
          <w:rFonts w:ascii="Arial" w:hAnsi="Arial" w:cs="Arial"/>
          <w:i/>
          <w:iCs/>
          <w:sz w:val="24"/>
          <w:szCs w:val="24"/>
        </w:rPr>
        <w:t xml:space="preserve"> imposto de transmissão de bens imóveis (ITBI)</w:t>
      </w:r>
      <w:r>
        <w:rPr>
          <w:rFonts w:ascii="Arial" w:hAnsi="Arial" w:cs="Arial"/>
          <w:sz w:val="24"/>
          <w:szCs w:val="24"/>
        </w:rPr>
        <w:t>).</w:t>
      </w:r>
    </w:p>
    <w:p w14:paraId="0A92F816" w14:textId="2A032809" w:rsidR="0065192A" w:rsidRPr="00EA1141" w:rsidRDefault="00216B6C" w:rsidP="00216B6C">
      <w:pPr>
        <w:spacing w:before="240" w:after="24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B6446">
        <w:rPr>
          <w:rFonts w:ascii="Arial" w:hAnsi="Arial" w:cs="Arial"/>
          <w:b/>
          <w:bCs/>
          <w:sz w:val="24"/>
          <w:szCs w:val="24"/>
        </w:rPr>
        <w:t>OBS:</w:t>
      </w:r>
      <w:r>
        <w:rPr>
          <w:rFonts w:ascii="Arial" w:hAnsi="Arial" w:cs="Arial"/>
          <w:sz w:val="24"/>
          <w:szCs w:val="24"/>
        </w:rPr>
        <w:t xml:space="preserve"> No contrato de compra e venda do</w:t>
      </w:r>
      <w:r w:rsidR="004F2BD2">
        <w:rPr>
          <w:rFonts w:ascii="Arial" w:hAnsi="Arial" w:cs="Arial"/>
          <w:sz w:val="24"/>
          <w:szCs w:val="24"/>
        </w:rPr>
        <w:t xml:space="preserve"> banco</w:t>
      </w:r>
      <w:r>
        <w:rPr>
          <w:rFonts w:ascii="Arial" w:hAnsi="Arial" w:cs="Arial"/>
          <w:sz w:val="24"/>
          <w:szCs w:val="24"/>
        </w:rPr>
        <w:t xml:space="preserve">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o valor do imóvel será apresentado pelo valor de avaliação atribuído pelo credenciado </w:t>
      </w:r>
      <w:r w:rsidR="004F2BD2">
        <w:rPr>
          <w:rFonts w:ascii="Arial" w:hAnsi="Arial" w:cs="Arial"/>
          <w:color w:val="002060"/>
          <w:sz w:val="24"/>
          <w:szCs w:val="24"/>
        </w:rPr>
        <w:t>NOME_BANCO</w:t>
      </w:r>
      <w:r>
        <w:rPr>
          <w:rFonts w:ascii="Arial" w:hAnsi="Arial" w:cs="Arial"/>
          <w:sz w:val="24"/>
          <w:szCs w:val="24"/>
        </w:rPr>
        <w:t xml:space="preserve">, sendo neste caso o valor de </w:t>
      </w:r>
      <w:r w:rsidRPr="0014637F">
        <w:rPr>
          <w:rFonts w:ascii="Arial" w:hAnsi="Arial" w:cs="Arial"/>
          <w:b/>
          <w:bCs/>
          <w:sz w:val="24"/>
          <w:szCs w:val="24"/>
        </w:rPr>
        <w:t>R$</w:t>
      </w:r>
      <w:r w:rsidR="002C172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340</w:t>
      </w:r>
      <w:r w:rsidRPr="0014637F">
        <w:rPr>
          <w:rFonts w:ascii="Arial" w:hAnsi="Arial" w:cs="Arial"/>
          <w:b/>
          <w:bCs/>
          <w:sz w:val="24"/>
          <w:szCs w:val="24"/>
        </w:rPr>
        <w:t>.000,00 (</w:t>
      </w:r>
      <w:r>
        <w:rPr>
          <w:rFonts w:ascii="Arial" w:hAnsi="Arial" w:cs="Arial"/>
          <w:b/>
          <w:bCs/>
          <w:sz w:val="24"/>
          <w:szCs w:val="24"/>
        </w:rPr>
        <w:t>Trezentos e quarenta</w:t>
      </w:r>
      <w:r w:rsidRPr="0014637F">
        <w:rPr>
          <w:rFonts w:ascii="Arial" w:hAnsi="Arial" w:cs="Arial"/>
          <w:b/>
          <w:bCs/>
          <w:sz w:val="24"/>
          <w:szCs w:val="24"/>
        </w:rPr>
        <w:t xml:space="preserve"> mil reais)</w:t>
      </w:r>
      <w:r>
        <w:rPr>
          <w:rFonts w:ascii="Arial" w:hAnsi="Arial" w:cs="Arial"/>
          <w:sz w:val="24"/>
          <w:szCs w:val="24"/>
        </w:rPr>
        <w:t xml:space="preserve">, sendo isto necessário para que o compromissário comprador atinja os valores de financiamento citados no item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dessa cláusula, entretanto o preço certo e ajustado da negociação é o que consta detalhado no item </w:t>
      </w:r>
      <w:r w:rsidRPr="00333BE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conforme descrito acima.</w:t>
      </w:r>
      <w:r w:rsidR="00591230">
        <w:rPr>
          <w:rFonts w:ascii="Arial" w:hAnsi="Arial" w:cs="Arial"/>
          <w:sz w:val="24"/>
          <w:szCs w:val="24"/>
        </w:rPr>
        <w:br w:type="page"/>
      </w:r>
      <w:r w:rsidR="001B41FD">
        <w:rPr>
          <w:noProof/>
        </w:rPr>
        <w:drawing>
          <wp:anchor distT="0" distB="0" distL="114300" distR="114300" simplePos="0" relativeHeight="251886640" behindDoc="0" locked="0" layoutInCell="1" allowOverlap="1" wp14:anchorId="48156469" wp14:editId="38992DA7">
            <wp:simplePos x="0" y="0"/>
            <wp:positionH relativeFrom="margin">
              <wp:posOffset>1739265</wp:posOffset>
            </wp:positionH>
            <wp:positionV relativeFrom="paragraph">
              <wp:posOffset>330517</wp:posOffset>
            </wp:positionV>
            <wp:extent cx="201612" cy="201612"/>
            <wp:effectExtent l="0" t="0" r="8255" b="8255"/>
            <wp:wrapNone/>
            <wp:docPr id="6" name="Gráfico 6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C7F8" w14:textId="1EC55986" w:rsidR="009472A6" w:rsidRDefault="00EA1141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304" behindDoc="0" locked="0" layoutInCell="1" allowOverlap="1" wp14:anchorId="70D32C00" wp14:editId="0F78DF08">
                <wp:simplePos x="0" y="0"/>
                <wp:positionH relativeFrom="margin">
                  <wp:posOffset>-139700</wp:posOffset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FB7BD1" w14:textId="66A7DC0F" w:rsidR="00C04D72" w:rsidRPr="0047398B" w:rsidRDefault="00C04D72" w:rsidP="00C04D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DOCUMENTAÇÃO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C00" id="Caixa de Texto 49" o:spid="_x0000_s1031" style="position:absolute;left:0;text-align:left;margin-left:-11pt;margin-top:0;width:157.8pt;height:26.75pt;z-index:25187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MD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" fillcolor="#34404e" stroked="f" strokeweight=".5pt">
                <v:textbox>
                  <w:txbxContent>
                    <w:p w14:paraId="6DFB7BD1" w14:textId="66A7DC0F" w:rsidR="00C04D72" w:rsidRPr="0047398B" w:rsidRDefault="00C04D72" w:rsidP="00C04D72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DOCUMENTAÇÃO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4E1032B" w14:textId="4F683931" w:rsidR="00737A9E" w:rsidRPr="00BB742F" w:rsidRDefault="00737A9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>
        <w:rPr>
          <w:spacing w:val="0"/>
        </w:rPr>
        <w:t xml:space="preserve"> </w:t>
      </w:r>
      <w:r w:rsidR="00E40D85" w:rsidRPr="00E40D85">
        <w:rPr>
          <w:spacing w:val="0"/>
        </w:rPr>
        <w:t>Os seguintes documentos deverão ser apresentados pelo VENDEDORES no ato da entrega da documentação ao agente financeiro, se este assim o exigir:</w:t>
      </w:r>
    </w:p>
    <w:p w14:paraId="508FC064" w14:textId="35D49C76" w:rsidR="0065192A" w:rsidRDefault="0065192A" w:rsidP="00B16599">
      <w:pPr>
        <w:pStyle w:val="3Text"/>
        <w:rPr>
          <w:spacing w:val="0"/>
        </w:rPr>
      </w:pPr>
    </w:p>
    <w:p w14:paraId="7F17BD8C" w14:textId="402B215F" w:rsidR="00A67D10" w:rsidRPr="003E0EC7" w:rsidRDefault="00BB742F">
      <w:pPr>
        <w:pStyle w:val="3Text"/>
        <w:numPr>
          <w:ilvl w:val="0"/>
          <w:numId w:val="2"/>
        </w:numPr>
        <w:ind w:left="284" w:hanging="284"/>
        <w:rPr>
          <w:rStyle w:val="jsgrdq"/>
          <w:b/>
          <w:bCs/>
          <w:color w:val="auto"/>
          <w:u w:val="single" w:color="02A5B4"/>
        </w:rPr>
      </w:pPr>
      <w:r w:rsidRPr="003E0EC7">
        <w:rPr>
          <w:rStyle w:val="jsgrdq"/>
          <w:b/>
          <w:bCs/>
          <w:color w:val="auto"/>
          <w:u w:val="single" w:color="02A5B4"/>
        </w:rPr>
        <w:t>DO IMÓVEL:</w:t>
      </w:r>
    </w:p>
    <w:p w14:paraId="264A29EC" w14:textId="140EEAE7" w:rsidR="00E40D85" w:rsidRPr="002062EA" w:rsidRDefault="00E40D85" w:rsidP="00E40D85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título aquisitivo;</w:t>
      </w:r>
    </w:p>
    <w:p w14:paraId="59C124AB" w14:textId="26A6D366" w:rsidR="00E9572E" w:rsidRPr="002062EA" w:rsidRDefault="002F20D4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CA00F5">
        <w:rPr>
          <w:sz w:val="22"/>
          <w:szCs w:val="20"/>
        </w:rPr>
        <w:t>Certidão de inteiro teor da Matrícula do imóvel emitida pelo Cartório de Registro de imóveis, com negativa de ônus;</w:t>
      </w:r>
    </w:p>
    <w:p w14:paraId="5B748807" w14:textId="26B99D25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fiscais municipais (IPTU)</w:t>
      </w:r>
      <w:r>
        <w:rPr>
          <w:sz w:val="22"/>
          <w:szCs w:val="20"/>
        </w:rPr>
        <w:t>;</w:t>
      </w:r>
    </w:p>
    <w:p w14:paraId="431330B7" w14:textId="0557F782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de valor venal</w:t>
      </w:r>
      <w:r>
        <w:rPr>
          <w:sz w:val="22"/>
          <w:szCs w:val="20"/>
        </w:rPr>
        <w:t>;</w:t>
      </w:r>
    </w:p>
    <w:p w14:paraId="6ADE083D" w14:textId="6EDD9F0C" w:rsidR="00E40D85" w:rsidRPr="002062EA" w:rsidRDefault="00E40D85" w:rsidP="002062EA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Cópia do carnê de IPTU do corrente ano</w:t>
      </w:r>
      <w:r>
        <w:rPr>
          <w:sz w:val="22"/>
          <w:szCs w:val="20"/>
        </w:rPr>
        <w:t>;</w:t>
      </w:r>
    </w:p>
    <w:p w14:paraId="3F2E3618" w14:textId="10419AFC" w:rsidR="00E40D85" w:rsidRPr="00CA00F5" w:rsidRDefault="00E40D85" w:rsidP="00E9572E">
      <w:pPr>
        <w:pStyle w:val="3Text"/>
        <w:numPr>
          <w:ilvl w:val="0"/>
          <w:numId w:val="6"/>
        </w:numPr>
        <w:ind w:left="1985" w:hanging="284"/>
        <w:rPr>
          <w:sz w:val="22"/>
          <w:szCs w:val="20"/>
        </w:rPr>
      </w:pPr>
      <w:r w:rsidRPr="00E40D85">
        <w:rPr>
          <w:sz w:val="22"/>
          <w:szCs w:val="20"/>
        </w:rPr>
        <w:t>Certidão negativa de débitos condominiais</w:t>
      </w:r>
      <w:r>
        <w:rPr>
          <w:sz w:val="22"/>
          <w:szCs w:val="20"/>
        </w:rPr>
        <w:t>;</w:t>
      </w:r>
    </w:p>
    <w:p w14:paraId="75745F59" w14:textId="2B69743D" w:rsidR="009A3AAF" w:rsidRDefault="009A3AAF" w:rsidP="00B16599">
      <w:pPr>
        <w:pStyle w:val="3Text"/>
        <w:rPr>
          <w:spacing w:val="0"/>
        </w:rPr>
      </w:pPr>
    </w:p>
    <w:p w14:paraId="584FDBC7" w14:textId="52E80DE2" w:rsidR="00A67D10" w:rsidRPr="003E0EC7" w:rsidRDefault="003D681B">
      <w:pPr>
        <w:pStyle w:val="3Text"/>
        <w:numPr>
          <w:ilvl w:val="0"/>
          <w:numId w:val="2"/>
        </w:numPr>
        <w:ind w:left="284"/>
        <w:rPr>
          <w:b/>
          <w:bCs/>
          <w:spacing w:val="0"/>
          <w:u w:val="single" w:color="02A5B4"/>
        </w:rPr>
      </w:pPr>
      <w:r w:rsidRPr="003E0EC7">
        <w:rPr>
          <w:b/>
          <w:bCs/>
          <w:spacing w:val="0"/>
          <w:u w:val="single" w:color="02A5B4"/>
        </w:rPr>
        <w:t>DO</w:t>
      </w:r>
      <w:r w:rsidR="009A3AAF" w:rsidRPr="003E0EC7">
        <w:rPr>
          <w:b/>
          <w:bCs/>
          <w:spacing w:val="0"/>
          <w:u w:val="single" w:color="02A5B4"/>
        </w:rPr>
        <w:t xml:space="preserve">S </w:t>
      </w:r>
      <w:r w:rsidRPr="003E0EC7">
        <w:rPr>
          <w:b/>
          <w:bCs/>
          <w:spacing w:val="0"/>
          <w:u w:val="single" w:color="02A5B4"/>
        </w:rPr>
        <w:t>VENDEDORES</w:t>
      </w:r>
      <w:r w:rsidR="009A3AAF" w:rsidRPr="003E0EC7">
        <w:rPr>
          <w:b/>
          <w:bCs/>
          <w:spacing w:val="0"/>
          <w:u w:val="single" w:color="02A5B4"/>
        </w:rPr>
        <w:t>:</w:t>
      </w:r>
    </w:p>
    <w:p w14:paraId="2370229C" w14:textId="71AB82E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protestos dos cartórios da Comarca de Sumaré/SP</w:t>
      </w:r>
    </w:p>
    <w:p w14:paraId="50412BD3" w14:textId="5BCAD7ED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e execuções cíveis da Comarca de Sumaré /SP</w:t>
      </w:r>
    </w:p>
    <w:p w14:paraId="64FAF807" w14:textId="0FCA757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Certidões negativas de ações criminais da Comarca de Sumaré</w:t>
      </w:r>
    </w:p>
    <w:p w14:paraId="74F255C3" w14:textId="650A26CE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Federal</w:t>
      </w:r>
    </w:p>
    <w:p w14:paraId="157019F9" w14:textId="68928442" w:rsidR="007A2FF3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Fazenda Nacional</w:t>
      </w:r>
    </w:p>
    <w:p w14:paraId="76F1E88A" w14:textId="57E8CBE4" w:rsidR="007A2FF3" w:rsidRPr="00DA7BCB" w:rsidRDefault="007A2FF3" w:rsidP="00310BD0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da Justiça do Trabalho</w:t>
      </w:r>
    </w:p>
    <w:p w14:paraId="6DAE41BF" w14:textId="3D650C52" w:rsidR="006F0749" w:rsidRPr="002062EA" w:rsidRDefault="007A2FF3" w:rsidP="002062EA">
      <w:pPr>
        <w:pStyle w:val="Paragrfo-Cont"/>
        <w:numPr>
          <w:ilvl w:val="0"/>
          <w:numId w:val="10"/>
        </w:numPr>
        <w:pBdr>
          <w:left w:val="none" w:sz="0" w:space="0" w:color="auto"/>
        </w:pBdr>
        <w:ind w:left="1985"/>
        <w:jc w:val="left"/>
        <w:rPr>
          <w:b w:val="0"/>
          <w:bCs w:val="0"/>
        </w:rPr>
      </w:pPr>
      <w:r w:rsidRPr="007A2FF3">
        <w:rPr>
          <w:b w:val="0"/>
          <w:bCs w:val="0"/>
        </w:rPr>
        <w:t>Certidão negativa de débitos aos tributos e contribuições federais e dívida ativa da União</w:t>
      </w:r>
      <w:r w:rsidR="002062EA" w:rsidRPr="002062EA">
        <w:br w:type="page"/>
      </w:r>
      <w:r w:rsidR="006F0749">
        <w:rPr>
          <w:noProof/>
        </w:rPr>
        <w:drawing>
          <wp:anchor distT="0" distB="0" distL="114300" distR="114300" simplePos="0" relativeHeight="251894832" behindDoc="0" locked="0" layoutInCell="1" allowOverlap="1" wp14:anchorId="20525474" wp14:editId="7930915A">
            <wp:simplePos x="0" y="0"/>
            <wp:positionH relativeFrom="margin">
              <wp:posOffset>1736090</wp:posOffset>
            </wp:positionH>
            <wp:positionV relativeFrom="paragraph">
              <wp:posOffset>309550</wp:posOffset>
            </wp:positionV>
            <wp:extent cx="201295" cy="201295"/>
            <wp:effectExtent l="0" t="0" r="8255" b="8255"/>
            <wp:wrapNone/>
            <wp:docPr id="1286658031" name="Gráfico 1286658031" descr="Debate de grup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58031" name="Gráfico 1286658031" descr="Debate de grupo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749">
        <w:rPr>
          <w:noProof/>
        </w:rPr>
        <w:drawing>
          <wp:anchor distT="0" distB="0" distL="114300" distR="114300" simplePos="0" relativeHeight="251891760" behindDoc="0" locked="0" layoutInCell="1" allowOverlap="1" wp14:anchorId="2879A645" wp14:editId="2CDBDC61">
            <wp:simplePos x="0" y="0"/>
            <wp:positionH relativeFrom="margin">
              <wp:posOffset>1739265</wp:posOffset>
            </wp:positionH>
            <wp:positionV relativeFrom="paragraph">
              <wp:posOffset>69850</wp:posOffset>
            </wp:positionV>
            <wp:extent cx="201612" cy="201612"/>
            <wp:effectExtent l="0" t="0" r="8255" b="8255"/>
            <wp:wrapNone/>
            <wp:docPr id="1150016469" name="Gráfico 1150016469" descr="Pesquisa de Past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esquisa de Pasta com preenchimento sólido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20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7DD3" w14:textId="68968339" w:rsidR="006F0749" w:rsidRDefault="002062EA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808" behindDoc="0" locked="0" layoutInCell="1" allowOverlap="1" wp14:anchorId="063F08F0" wp14:editId="534C272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04060" cy="339725"/>
                <wp:effectExtent l="0" t="0" r="0" b="3175"/>
                <wp:wrapTopAndBottom/>
                <wp:docPr id="761434804" name="Caixa de Texto 76143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0673" w14:textId="41404060" w:rsidR="006F0749" w:rsidRPr="0047398B" w:rsidRDefault="00877079" w:rsidP="006F074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INTERMEDIAÇÃO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F08F0" id="Caixa de Texto 761434804" o:spid="_x0000_s1032" style="position:absolute;left:0;text-align:left;margin-left:0;margin-top:0;width:157.8pt;height:26.75pt;z-index:25189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" fillcolor="#34404e" stroked="f" strokeweight=".5pt">
                <v:textbox>
                  <w:txbxContent>
                    <w:p w14:paraId="5EA90673" w14:textId="41404060" w:rsidR="006F0749" w:rsidRPr="0047398B" w:rsidRDefault="00877079" w:rsidP="006F074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INTERMEDIAÇÃO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E265F47" w14:textId="3759738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pacing w:val="0"/>
          <w:sz w:val="24"/>
          <w:szCs w:val="24"/>
        </w:rPr>
      </w:pPr>
      <w:r w:rsidRPr="006F0749">
        <w:rPr>
          <w:b w:val="0"/>
          <w:bCs w:val="0"/>
          <w:spacing w:val="0"/>
          <w:sz w:val="24"/>
          <w:szCs w:val="24"/>
        </w:rPr>
        <w:t xml:space="preserve">As partes reconhecem que a presente compra e venda foi intermediada e acompanhada pela </w:t>
      </w:r>
      <w:r w:rsidRPr="00877079">
        <w:rPr>
          <w:spacing w:val="0"/>
          <w:sz w:val="24"/>
          <w:szCs w:val="24"/>
        </w:rPr>
        <w:t xml:space="preserve">MOTIVE </w:t>
      </w:r>
      <w:r w:rsidR="0006764D">
        <w:rPr>
          <w:spacing w:val="0"/>
          <w:sz w:val="24"/>
          <w:szCs w:val="24"/>
        </w:rPr>
        <w:t>CONSULTORIA IMOBILIÁRIA</w:t>
      </w:r>
      <w:r w:rsidRPr="006F0749">
        <w:rPr>
          <w:b w:val="0"/>
          <w:bCs w:val="0"/>
          <w:spacing w:val="0"/>
          <w:sz w:val="24"/>
          <w:szCs w:val="24"/>
        </w:rPr>
        <w:t xml:space="preserve">, inscrita no CNPJ 48.503.810/0001-97, que fará jus ao recebimento da comissão total da negociação, a serem pagos através de TED na </w:t>
      </w:r>
      <w:r w:rsidR="00842339">
        <w:rPr>
          <w:b w:val="0"/>
          <w:bCs w:val="0"/>
          <w:spacing w:val="0"/>
          <w:sz w:val="24"/>
          <w:szCs w:val="24"/>
        </w:rPr>
        <w:t>CONTA CORRENTE</w:t>
      </w:r>
      <w:r w:rsidRPr="006F0749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310AD1">
        <w:rPr>
          <w:b w:val="0"/>
          <w:bCs w:val="0"/>
          <w:spacing w:val="0"/>
          <w:sz w:val="24"/>
          <w:szCs w:val="24"/>
        </w:rPr>
        <w:t>578905242-4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="00B4575B" w:rsidRPr="006F0749">
        <w:rPr>
          <w:b w:val="0"/>
          <w:bCs w:val="0"/>
          <w:spacing w:val="0"/>
          <w:sz w:val="24"/>
          <w:szCs w:val="24"/>
        </w:rPr>
        <w:t xml:space="preserve">da AG </w:t>
      </w:r>
      <w:r w:rsidR="00B4575B" w:rsidRPr="00FA4E91">
        <w:rPr>
          <w:b w:val="0"/>
          <w:bCs w:val="0"/>
          <w:spacing w:val="0"/>
          <w:sz w:val="24"/>
          <w:szCs w:val="24"/>
        </w:rPr>
        <w:t>0860</w:t>
      </w:r>
      <w:r w:rsidR="00B4575B">
        <w:rPr>
          <w:b w:val="0"/>
          <w:bCs w:val="0"/>
          <w:spacing w:val="0"/>
          <w:sz w:val="24"/>
          <w:szCs w:val="24"/>
        </w:rPr>
        <w:t xml:space="preserve"> </w:t>
      </w:r>
      <w:r w:rsidRPr="006F0749">
        <w:rPr>
          <w:b w:val="0"/>
          <w:bCs w:val="0"/>
          <w:spacing w:val="0"/>
          <w:sz w:val="24"/>
          <w:szCs w:val="24"/>
        </w:rPr>
        <w:t xml:space="preserve">da </w:t>
      </w:r>
      <w:r w:rsidR="00842339" w:rsidRPr="00842339">
        <w:rPr>
          <w:b w:val="0"/>
          <w:bCs w:val="0"/>
          <w:spacing w:val="0"/>
          <w:sz w:val="24"/>
          <w:szCs w:val="24"/>
        </w:rPr>
        <w:t>Caixa Econômica Federal</w:t>
      </w:r>
      <w:r w:rsidRPr="006F0749">
        <w:rPr>
          <w:b w:val="0"/>
          <w:bCs w:val="0"/>
          <w:spacing w:val="0"/>
          <w:sz w:val="24"/>
          <w:szCs w:val="24"/>
        </w:rPr>
        <w:t xml:space="preserve">, de titularidade do INTERMEDIÁRIO, inscrito no C.N.P.J. sob nº 48.503.810/0001-97, o vencimento se dará em até 02 (dois) dias úteis a contar do recebimento do pagamento total descrito na </w:t>
      </w:r>
      <w:r w:rsidR="00877079" w:rsidRPr="006F0749">
        <w:rPr>
          <w:b w:val="0"/>
          <w:bCs w:val="0"/>
          <w:sz w:val="24"/>
          <w:szCs w:val="24"/>
        </w:rPr>
        <w:t>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pacing w:val="0"/>
          <w:sz w:val="24"/>
          <w:szCs w:val="24"/>
        </w:rPr>
        <w:t xml:space="preserve"> supra.</w:t>
      </w:r>
    </w:p>
    <w:p w14:paraId="5A20D4D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  <w:sz w:val="24"/>
          <w:szCs w:val="24"/>
        </w:rPr>
      </w:pPr>
    </w:p>
    <w:p w14:paraId="77B19963" w14:textId="2EDDBE80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 xml:space="preserve">O atraso no pagamento de qualquer das parcelas da comissão acarretará </w:t>
      </w:r>
      <w:r w:rsidR="00877079" w:rsidRPr="006F0749">
        <w:rPr>
          <w:b w:val="0"/>
          <w:bCs w:val="0"/>
          <w:sz w:val="24"/>
          <w:szCs w:val="24"/>
        </w:rPr>
        <w:t>a</w:t>
      </w:r>
      <w:r w:rsidRPr="006F0749">
        <w:rPr>
          <w:b w:val="0"/>
          <w:bCs w:val="0"/>
          <w:sz w:val="24"/>
          <w:szCs w:val="24"/>
        </w:rPr>
        <w:t xml:space="preserve"> aplicação da multa moratória de 2% (dois por cento) sobre o valor devido, que será acrescido de atualização monetária pelo IGPM/FGV e juros de mora diária de 0,033% (zero vírgula zero trinta e três por cento) ao dia, valores esses condicionados aos pagamentos descriminados na Cláusula</w:t>
      </w:r>
      <w:r w:rsidR="00877079">
        <w:rPr>
          <w:b w:val="0"/>
          <w:bCs w:val="0"/>
          <w:sz w:val="24"/>
          <w:szCs w:val="24"/>
        </w:rPr>
        <w:t xml:space="preserve"> Segunda</w:t>
      </w:r>
      <w:r w:rsidRPr="006F0749">
        <w:rPr>
          <w:b w:val="0"/>
          <w:bCs w:val="0"/>
          <w:sz w:val="24"/>
          <w:szCs w:val="24"/>
        </w:rPr>
        <w:t>.</w:t>
      </w:r>
    </w:p>
    <w:p w14:paraId="5261DF0C" w14:textId="77777777" w:rsidR="006F0749" w:rsidRPr="006F0749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  <w:sz w:val="24"/>
          <w:szCs w:val="24"/>
        </w:rPr>
      </w:pPr>
    </w:p>
    <w:p w14:paraId="70F5739F" w14:textId="66AC451E" w:rsidR="006F0749" w:rsidRPr="006F0749" w:rsidRDefault="006F0749" w:rsidP="00E20083">
      <w:pPr>
        <w:pStyle w:val="Paragrfo-Cont"/>
        <w:numPr>
          <w:ilvl w:val="0"/>
          <w:numId w:val="14"/>
        </w:numPr>
        <w:pBdr>
          <w:left w:val="none" w:sz="0" w:space="0" w:color="auto"/>
        </w:pBdr>
        <w:rPr>
          <w:b w:val="0"/>
          <w:bCs w:val="0"/>
          <w:sz w:val="24"/>
          <w:szCs w:val="24"/>
        </w:rPr>
      </w:pPr>
      <w:r w:rsidRPr="006F0749">
        <w:rPr>
          <w:b w:val="0"/>
          <w:bCs w:val="0"/>
          <w:sz w:val="24"/>
          <w:szCs w:val="24"/>
        </w:rPr>
        <w:t>Em caso de desistência injustificada da compra e venda, por qualquer das partes, os valores mencionados no item “a”, caput, não serão devolvidos pela imobiliária, em razão do trabalho realizado.</w:t>
      </w:r>
    </w:p>
    <w:p w14:paraId="4E00F53C" w14:textId="77777777" w:rsidR="006F0749" w:rsidRPr="003E0EC7" w:rsidRDefault="006F0749" w:rsidP="008244B4">
      <w:pPr>
        <w:pStyle w:val="Paragrfo-Cont"/>
        <w:pBdr>
          <w:left w:val="none" w:sz="0" w:space="0" w:color="auto"/>
        </w:pBdr>
        <w:ind w:left="0"/>
        <w:rPr>
          <w:b w:val="0"/>
          <w:bCs w:val="0"/>
        </w:rPr>
      </w:pPr>
    </w:p>
    <w:p w14:paraId="32DCCC46" w14:textId="2B577E59" w:rsidR="00CF1E90" w:rsidRPr="007E6B0F" w:rsidRDefault="00CF1E90">
      <w:pPr>
        <w:pStyle w:val="3Text"/>
        <w:numPr>
          <w:ilvl w:val="0"/>
          <w:numId w:val="3"/>
        </w:numPr>
        <w:pBdr>
          <w:bottom w:val="single" w:sz="4" w:space="1" w:color="02A5B4"/>
        </w:pBdr>
        <w:spacing w:line="276" w:lineRule="auto"/>
        <w:ind w:left="284" w:hanging="284"/>
        <w:rPr>
          <w:rStyle w:val="jsgrdq"/>
          <w:b/>
          <w:bCs/>
          <w:color w:val="auto"/>
        </w:rPr>
      </w:pPr>
      <w:r w:rsidRPr="007E6B0F">
        <w:rPr>
          <w:rStyle w:val="jsgrdq"/>
          <w:b/>
          <w:bCs/>
          <w:color w:val="auto"/>
        </w:rPr>
        <w:t>DEMAIS CLÁUSULAS</w:t>
      </w:r>
    </w:p>
    <w:p w14:paraId="158BE4FF" w14:textId="77777777" w:rsidR="00CF1E90" w:rsidRPr="00AC6DFF" w:rsidRDefault="00CF1E90" w:rsidP="00CF1E90">
      <w:pPr>
        <w:pStyle w:val="Paragrfo-Cont"/>
        <w:pBdr>
          <w:left w:val="none" w:sz="0" w:space="0" w:color="auto"/>
        </w:pBdr>
        <w:ind w:left="0"/>
        <w:rPr>
          <w:b w:val="0"/>
          <w:bCs w:val="0"/>
          <w:spacing w:val="0"/>
        </w:rPr>
      </w:pPr>
    </w:p>
    <w:p w14:paraId="62735D38" w14:textId="7D15EB2E" w:rsidR="00FA1E9B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Os </w:t>
      </w:r>
      <w:r w:rsidRPr="00C2430F">
        <w:rPr>
          <w:b/>
          <w:bCs/>
        </w:rPr>
        <w:t>COMPROMITENTES VENDEDORES</w:t>
      </w:r>
      <w:r w:rsidRPr="00FA1E9B">
        <w:t xml:space="preserve"> declaram, expressamente, que o imóvel objeto do presente negócio se encontra livre e desembaraçado de quaisquer ônus, não recaindo sobre eles qualquer relação jurídica celebrada com terceiros.</w:t>
      </w:r>
    </w:p>
    <w:p w14:paraId="25FF8D61" w14:textId="77777777" w:rsidR="00790CEE" w:rsidRDefault="00790CEE" w:rsidP="00E52A99">
      <w:pPr>
        <w:pStyle w:val="3Text"/>
        <w:ind w:left="1985"/>
      </w:pPr>
    </w:p>
    <w:p w14:paraId="10C1C6A4" w14:textId="11AD2ECC" w:rsidR="00790CEE" w:rsidRPr="00D20381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 posse direta do imóvel será transmitida na quitação total do preço, os </w:t>
      </w:r>
      <w:r w:rsidRPr="00790CEE">
        <w:rPr>
          <w:b/>
          <w:bCs/>
        </w:rPr>
        <w:t>COMPROMITENTES VENDEDORES</w:t>
      </w:r>
      <w:r w:rsidRPr="00FA1E9B">
        <w:t xml:space="preserve"> deverão entregar as chaves do imóvel objeto deste instrumento, </w:t>
      </w:r>
      <w:r w:rsidRPr="00FA1E9B">
        <w:lastRenderedPageBreak/>
        <w:t>conforme descrito na cláusula “</w:t>
      </w:r>
      <w:r w:rsidRPr="00790CEE">
        <w:rPr>
          <w:b/>
          <w:bCs/>
        </w:rPr>
        <w:t>I DO IMÓVEL DOS COMPROMITENTES VENDEDORES, SUA RESPECTIVA ORIGEM E TITULAÇÃO”.</w:t>
      </w:r>
    </w:p>
    <w:p w14:paraId="19077646" w14:textId="564E063F" w:rsidR="00D20381" w:rsidRDefault="00D20381" w:rsidP="00E52A99">
      <w:pPr>
        <w:pStyle w:val="3Text"/>
        <w:ind w:left="1985"/>
      </w:pPr>
    </w:p>
    <w:p w14:paraId="1451059E" w14:textId="5D604806" w:rsidR="00D20381" w:rsidRDefault="00FA1E9B" w:rsidP="001B41FD">
      <w:pPr>
        <w:pStyle w:val="3Text"/>
        <w:numPr>
          <w:ilvl w:val="1"/>
          <w:numId w:val="8"/>
        </w:numPr>
        <w:ind w:left="1985" w:hanging="567"/>
      </w:pPr>
      <w:r w:rsidRPr="00FA1E9B">
        <w:t xml:space="preserve">O presente contrato é firmado em caráter irrevogável e irretratável, obrigando-se a parte que tiver dado causa à rescisão unilateral ou ao inadimplemento de cláusula, a pagar multa no valor equivalente a </w:t>
      </w:r>
      <w:r w:rsidR="00CB2925">
        <w:t>5</w:t>
      </w:r>
      <w:r w:rsidRPr="00FA1E9B">
        <w:t>% (</w:t>
      </w:r>
      <w:r w:rsidR="00CB2925">
        <w:t>cinco</w:t>
      </w:r>
      <w:r w:rsidRPr="00FA1E9B">
        <w:t xml:space="preserve"> por cento) do valor total estipulado na cláusula “</w:t>
      </w:r>
      <w:r w:rsidRPr="00106A5C">
        <w:rPr>
          <w:b/>
          <w:bCs/>
        </w:rPr>
        <w:t>II – DO PREÇO E DA FORMA DE PAGAMENTO</w:t>
      </w:r>
      <w:r w:rsidRPr="00FA1E9B">
        <w:t xml:space="preserve">”, além da devolução dos valores já pagos, atualizados monetariamente segundo o IGP-M. </w:t>
      </w:r>
      <w:r w:rsidR="005E443C">
        <w:br/>
      </w:r>
    </w:p>
    <w:p w14:paraId="165E91B3" w14:textId="77777777" w:rsidR="005B2899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Caso a rescisão deste instrumento e desistência do negócio ocorra por vontade unilateral do </w:t>
      </w:r>
      <w:r w:rsidRPr="00C830B8">
        <w:rPr>
          <w:b/>
          <w:bCs/>
        </w:rPr>
        <w:t>VENDEDOR OU COMPRADORES</w:t>
      </w:r>
      <w:r w:rsidRPr="00FA1E9B">
        <w:t xml:space="preserve">, a comissão pelos serviços prestados pela intermediação da </w:t>
      </w:r>
      <w:r w:rsidRPr="00C830B8">
        <w:rPr>
          <w:b/>
          <w:bCs/>
        </w:rPr>
        <w:t>VENDA</w:t>
      </w:r>
      <w:r w:rsidRPr="00FA1E9B">
        <w:t xml:space="preserve"> será devida ao corretor aqui neste instrumento devidamente qualificado sendo de</w:t>
      </w:r>
      <w:r w:rsidR="005E443C">
        <w:t xml:space="preserve"> </w:t>
      </w:r>
      <w:r w:rsidRPr="00FA1E9B">
        <w:t>responsabilidade de quem solicitar, conforme o art. 725 do Código Civil / 2002.</w:t>
      </w:r>
    </w:p>
    <w:p w14:paraId="61B9012E" w14:textId="45082F28" w:rsidR="00B5036F" w:rsidRDefault="00B5036F" w:rsidP="005B2899">
      <w:pPr>
        <w:pStyle w:val="3Text"/>
        <w:ind w:left="1985"/>
      </w:pPr>
    </w:p>
    <w:p w14:paraId="170BC89A" w14:textId="69650C70" w:rsidR="005B2899" w:rsidRDefault="005B2899" w:rsidP="00E52A99">
      <w:pPr>
        <w:pStyle w:val="3Text"/>
        <w:numPr>
          <w:ilvl w:val="1"/>
          <w:numId w:val="8"/>
        </w:numPr>
        <w:ind w:left="1985" w:hanging="567"/>
      </w:pPr>
      <w:r w:rsidRPr="005B2899">
        <w:t xml:space="preserve">Não obstante, o presente contrato poderá ser considerado rescindido sem incidência de multa somente na hipótese de não aprovação do financiamento bancário descrito no item </w:t>
      </w:r>
      <w:r w:rsidR="009E0999">
        <w:t>I</w:t>
      </w:r>
      <w:r w:rsidRPr="005B2899">
        <w:t xml:space="preserve">I retro, em favor dos </w:t>
      </w:r>
      <w:r w:rsidRPr="005B2899">
        <w:rPr>
          <w:b/>
          <w:bCs/>
        </w:rPr>
        <w:t>COMPRADORES</w:t>
      </w:r>
      <w:r w:rsidRPr="005B2899">
        <w:t>.</w:t>
      </w:r>
      <w:r w:rsidR="008813A2">
        <w:t xml:space="preserve"> Caso tenha sido feito pagamento de sinal aos </w:t>
      </w:r>
      <w:r w:rsidR="008813A2" w:rsidRPr="0094141F">
        <w:rPr>
          <w:b/>
          <w:bCs/>
        </w:rPr>
        <w:t>VENDEDORES</w:t>
      </w:r>
      <w:r w:rsidR="008813A2">
        <w:t xml:space="preserve">, o mesmo deverá ser devolvido em favor dos </w:t>
      </w:r>
      <w:r w:rsidR="008813A2" w:rsidRPr="005B2899">
        <w:rPr>
          <w:b/>
          <w:bCs/>
        </w:rPr>
        <w:t>COMPRADORES</w:t>
      </w:r>
      <w:r w:rsidR="008813A2" w:rsidRPr="005B2899">
        <w:t>.</w:t>
      </w:r>
    </w:p>
    <w:p w14:paraId="5CC1E80E" w14:textId="77777777" w:rsidR="00D20381" w:rsidRDefault="00D20381" w:rsidP="00E52A99">
      <w:pPr>
        <w:pStyle w:val="3Text"/>
        <w:ind w:left="1985"/>
      </w:pPr>
    </w:p>
    <w:p w14:paraId="14C30FB2" w14:textId="1F79ADF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Todos os tributos e despesas que recaírem sobre o imóvel até a data de imissão na posse serão de responsabilidade única e exclusiva dos </w:t>
      </w:r>
      <w:r w:rsidRPr="00106A5C">
        <w:rPr>
          <w:b/>
          <w:bCs/>
        </w:rPr>
        <w:t>VENDEDORES</w:t>
      </w:r>
      <w:r w:rsidRPr="00FA1E9B">
        <w:t xml:space="preserve">, ainda que sejam lançados ou cobrados futuramente em nome de outrem. Já aqueles devidos a partir da transmissão da posse do imóvel, serão de </w:t>
      </w:r>
      <w:r w:rsidRPr="00FA1E9B">
        <w:lastRenderedPageBreak/>
        <w:t>responsabilidade d</w:t>
      </w:r>
      <w:r w:rsidR="000F3898">
        <w:t>os</w:t>
      </w:r>
      <w:r w:rsidRPr="00FA1E9B">
        <w:t xml:space="preserve"> </w:t>
      </w:r>
      <w:r w:rsidRPr="00106A5C">
        <w:rPr>
          <w:b/>
          <w:bCs/>
        </w:rPr>
        <w:t>COMPROMISSÁRI</w:t>
      </w:r>
      <w:r w:rsidR="000F3898">
        <w:rPr>
          <w:b/>
          <w:bCs/>
        </w:rPr>
        <w:t>O(S)</w:t>
      </w:r>
      <w:r w:rsidRPr="00106A5C">
        <w:rPr>
          <w:b/>
          <w:bCs/>
        </w:rPr>
        <w:t xml:space="preserve"> COMPRADOR</w:t>
      </w:r>
      <w:r w:rsidR="000F3898">
        <w:rPr>
          <w:b/>
          <w:bCs/>
        </w:rPr>
        <w:t>(ES)</w:t>
      </w:r>
      <w:r w:rsidR="007A2FF3">
        <w:t>.</w:t>
      </w:r>
    </w:p>
    <w:p w14:paraId="2CFA20B5" w14:textId="77777777" w:rsidR="00D20381" w:rsidRDefault="00D20381" w:rsidP="00E52A99">
      <w:pPr>
        <w:pStyle w:val="3Text"/>
        <w:ind w:left="1985"/>
      </w:pPr>
    </w:p>
    <w:p w14:paraId="175C08F8" w14:textId="3ABBAF07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As </w:t>
      </w:r>
      <w:r w:rsidRPr="00106A5C">
        <w:rPr>
          <w:b/>
          <w:bCs/>
        </w:rPr>
        <w:t>PARTES</w:t>
      </w:r>
      <w:r w:rsidRPr="00FA1E9B">
        <w:t>, cada qual em seu polo, declaram, sob as penas da lei, que as informações prestadas, bem como todos os documentos apresentados para a elaboração deste instrumento, retratam a veracidade e boa-fé de cada um dos polos deste instrumento, princípios esses sobre os quais se baseia o presente compromisso de venda e compra.</w:t>
      </w:r>
    </w:p>
    <w:p w14:paraId="4D367ACE" w14:textId="77777777" w:rsidR="00C830B8" w:rsidRDefault="00C830B8" w:rsidP="00E52A99">
      <w:pPr>
        <w:pStyle w:val="3Text"/>
        <w:ind w:left="1985"/>
      </w:pPr>
    </w:p>
    <w:p w14:paraId="1209354B" w14:textId="3F1CA4E1" w:rsidR="00C830B8" w:rsidRDefault="00FA1E9B" w:rsidP="00E52A99">
      <w:pPr>
        <w:pStyle w:val="3Text"/>
        <w:numPr>
          <w:ilvl w:val="1"/>
          <w:numId w:val="8"/>
        </w:numPr>
        <w:ind w:left="1985" w:hanging="567"/>
      </w:pPr>
      <w:r w:rsidRPr="00FA1E9B">
        <w:t xml:space="preserve">Na hipótese de as </w:t>
      </w:r>
      <w:r w:rsidRPr="00106A5C">
        <w:rPr>
          <w:b/>
          <w:bCs/>
        </w:rPr>
        <w:t>PARTES</w:t>
      </w:r>
      <w:r w:rsidRPr="00FA1E9B">
        <w:t>, em qualquer momento, não aplicarem a penalidade cabível decorrente da mora ou infringência a disposições contratuais ou legais, relevar infração cometida, reduzir valor e cominação contratual, ou de algum modo, praticar algum ato em benefício da outra, tais procedimentos não se constituirão em novação contratual, eis que caracterizar-se-ão como simples liberalidades, em virtude das quais nenhuma obrigação existirá.</w:t>
      </w:r>
    </w:p>
    <w:p w14:paraId="3B742F24" w14:textId="3798B340" w:rsidR="00D20381" w:rsidRDefault="00D20381" w:rsidP="00E52A99">
      <w:pPr>
        <w:pStyle w:val="3Text"/>
        <w:ind w:left="1985"/>
      </w:pPr>
    </w:p>
    <w:p w14:paraId="3A2B955E" w14:textId="241D1181" w:rsidR="00E52A99" w:rsidRPr="005B23F4" w:rsidRDefault="00FA1E9B" w:rsidP="00B16599">
      <w:pPr>
        <w:pStyle w:val="3Text"/>
        <w:numPr>
          <w:ilvl w:val="1"/>
          <w:numId w:val="8"/>
        </w:numPr>
        <w:ind w:left="1985" w:hanging="567"/>
      </w:pPr>
      <w:r w:rsidRPr="00FA1E9B">
        <w:t>Com exceção da cláusula relativa ao preço, forma e data de pagamento neste estipulada, obriga-se a parte que sentir-se prejudicada a enviar à outra a competente notificação e conceder prazo de 15 (quinze) dias para cumprimento, após o que, em persistindo o descumprimento, poderá propor a medida judicial competente.</w:t>
      </w:r>
      <w:r w:rsidR="005B23F4">
        <w:br w:type="page"/>
      </w:r>
      <w:r w:rsidR="001B41FD">
        <w:rPr>
          <w:noProof/>
        </w:rPr>
        <w:drawing>
          <wp:anchor distT="0" distB="0" distL="114300" distR="114300" simplePos="0" relativeHeight="251887664" behindDoc="0" locked="0" layoutInCell="1" allowOverlap="1" wp14:anchorId="70855A0A" wp14:editId="5E6D5956">
            <wp:simplePos x="0" y="0"/>
            <wp:positionH relativeFrom="column">
              <wp:posOffset>3596005</wp:posOffset>
            </wp:positionH>
            <wp:positionV relativeFrom="paragraph">
              <wp:posOffset>342900</wp:posOffset>
            </wp:positionV>
            <wp:extent cx="219075" cy="219075"/>
            <wp:effectExtent l="0" t="0" r="9525" b="9525"/>
            <wp:wrapNone/>
            <wp:docPr id="7" name="Gráfico 7" descr="Lista de Verifica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Lista de Verificação com preenchimento sólid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EE4B" w14:textId="0A3546F3" w:rsidR="002F20D4" w:rsidRDefault="005B23F4" w:rsidP="00B16599">
      <w:pPr>
        <w:pStyle w:val="3Text"/>
        <w:rPr>
          <w:spacing w:val="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400" behindDoc="0" locked="0" layoutInCell="1" allowOverlap="1" wp14:anchorId="17A098E5" wp14:editId="38EF9DE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924300" cy="339725"/>
                <wp:effectExtent l="0" t="0" r="0" b="317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9725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41282" w14:textId="0EFAB507" w:rsidR="00C003BF" w:rsidRPr="0047398B" w:rsidRDefault="00C003BF" w:rsidP="00C003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 xml:space="preserve">DECLARAÇÕES </w:t>
                            </w:r>
                            <w:r w:rsidR="006C342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E CONDIÇÕES GERAIS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A098E5" id="Caixa de Texto 5" o:spid="_x0000_s1033" style="position:absolute;left:0;text-align:left;margin-left:0;margin-top:0;width:309pt;height:26.75pt;z-index:25187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" fillcolor="#34404e" stroked="f" strokeweight=".5pt">
                <v:textbox>
                  <w:txbxContent>
                    <w:p w14:paraId="63941282" w14:textId="0EFAB507" w:rsidR="00C003BF" w:rsidRPr="0047398B" w:rsidRDefault="00C003BF" w:rsidP="00C003B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 xml:space="preserve">DECLARAÇÕES </w:t>
                      </w:r>
                      <w:r w:rsidR="006C342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E CONDIÇÕES GERAIS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1FFBE8FA" w14:textId="7C02A1D1" w:rsidR="002F20D4" w:rsidRDefault="00AF322E">
      <w:pPr>
        <w:pStyle w:val="3Text"/>
        <w:numPr>
          <w:ilvl w:val="0"/>
          <w:numId w:val="3"/>
        </w:numPr>
        <w:ind w:left="284" w:hanging="284"/>
        <w:rPr>
          <w:spacing w:val="0"/>
        </w:rPr>
      </w:pPr>
      <w:r w:rsidRPr="00AF322E">
        <w:rPr>
          <w:spacing w:val="0"/>
        </w:rPr>
        <w:t xml:space="preserve">Os </w:t>
      </w:r>
      <w:r w:rsidRPr="007E6B0F">
        <w:rPr>
          <w:b/>
          <w:bCs/>
          <w:spacing w:val="0"/>
        </w:rPr>
        <w:t>VENDEDORES</w:t>
      </w:r>
      <w:r w:rsidRPr="00AF322E">
        <w:rPr>
          <w:spacing w:val="0"/>
        </w:rPr>
        <w:t xml:space="preserve"> declaram, expressamente, para os devidos fins de direito, que:</w:t>
      </w:r>
    </w:p>
    <w:p w14:paraId="52E5EFB7" w14:textId="20FAD4EE" w:rsidR="00245311" w:rsidRPr="00245311" w:rsidRDefault="00245311" w:rsidP="00245311">
      <w:pPr>
        <w:pStyle w:val="3Text"/>
        <w:rPr>
          <w:spacing w:val="0"/>
        </w:rPr>
      </w:pPr>
    </w:p>
    <w:p w14:paraId="5A2A1306" w14:textId="15EAABE3" w:rsidR="00245311" w:rsidRDefault="00245311" w:rsidP="00E9572E">
      <w:pPr>
        <w:pStyle w:val="3Text"/>
        <w:numPr>
          <w:ilvl w:val="0"/>
          <w:numId w:val="9"/>
        </w:numPr>
        <w:ind w:left="1985" w:hanging="425"/>
        <w:rPr>
          <w:spacing w:val="0"/>
        </w:rPr>
      </w:pPr>
      <w:r w:rsidRPr="00245311">
        <w:rPr>
          <w:spacing w:val="0"/>
        </w:rPr>
        <w:t>Desconhecem qualquer projeto de desapropriação ou declaração de utilidade pública para fins de desapropriação ou ocupação temporária, objetivando, total ou parcialmente, o imóvel objeto do presente negócio;</w:t>
      </w:r>
    </w:p>
    <w:p w14:paraId="559D6880" w14:textId="6800F9FF" w:rsidR="007E6B0F" w:rsidRDefault="007E6B0F" w:rsidP="00E9572E">
      <w:pPr>
        <w:pStyle w:val="3Text"/>
        <w:ind w:left="1985"/>
        <w:rPr>
          <w:spacing w:val="0"/>
        </w:rPr>
      </w:pPr>
    </w:p>
    <w:p w14:paraId="5C94FEB3" w14:textId="4B084497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Desconhecem processo de tombamento iniciado, ou tombamento definitivo que objetive, total ou parcialmente o imóvel, e que esse não se localiza em área que a lei conceitua como de entorno de outro bem tombado;</w:t>
      </w:r>
    </w:p>
    <w:p w14:paraId="3C9EF30A" w14:textId="225D8AEF" w:rsidR="007E6B0F" w:rsidRDefault="007E6B0F" w:rsidP="00E9572E">
      <w:pPr>
        <w:pStyle w:val="3Text"/>
        <w:ind w:left="1985"/>
        <w:rPr>
          <w:spacing w:val="0"/>
        </w:rPr>
      </w:pPr>
    </w:p>
    <w:p w14:paraId="42120779" w14:textId="77A457F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O imóvel não é objeto de promessas, opções, compromissos de venda e compra ou cessão de quaisquer naturezas que não tenham sido levados a registro no competente Cartório de Registro de Imóveis;</w:t>
      </w:r>
    </w:p>
    <w:p w14:paraId="60295FDC" w14:textId="7B417DF2" w:rsidR="007E6B0F" w:rsidRPr="007E6B0F" w:rsidRDefault="007E6B0F" w:rsidP="00E9572E">
      <w:pPr>
        <w:pStyle w:val="3Text"/>
        <w:ind w:left="1985"/>
        <w:rPr>
          <w:spacing w:val="0"/>
        </w:rPr>
      </w:pPr>
    </w:p>
    <w:p w14:paraId="49AB5D7B" w14:textId="4A93230C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ações fundadas em direito real ou pessoal que possam recair sobre o imóvel, bem como ações, processos de interdição ou outros que possam afetar a sua qualidade como proprietária;</w:t>
      </w:r>
    </w:p>
    <w:p w14:paraId="5AAC2429" w14:textId="08546FAD" w:rsidR="007E6B0F" w:rsidRDefault="007E6B0F" w:rsidP="00E9572E">
      <w:pPr>
        <w:pStyle w:val="3Text"/>
        <w:ind w:left="1985"/>
        <w:rPr>
          <w:spacing w:val="0"/>
        </w:rPr>
      </w:pPr>
    </w:p>
    <w:p w14:paraId="6C2FC8DC" w14:textId="175CA656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existem contratos de locação, comodato, ou qualquer outra forma ou motivo de cessão total ou parcial da posse ou da utilização do imóvel;</w:t>
      </w:r>
    </w:p>
    <w:p w14:paraId="709EB018" w14:textId="576C8C81" w:rsidR="007E6B0F" w:rsidRDefault="007E6B0F" w:rsidP="00E9572E">
      <w:pPr>
        <w:pStyle w:val="3Text"/>
        <w:ind w:left="1985"/>
        <w:rPr>
          <w:spacing w:val="0"/>
        </w:rPr>
      </w:pPr>
    </w:p>
    <w:p w14:paraId="78CE3B9B" w14:textId="4FECB078" w:rsid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t>Não são empregadores ou produtores rurais, não se encontrando incursos nas restrições da lei previdenciária em vigor; e</w:t>
      </w:r>
    </w:p>
    <w:p w14:paraId="16D9E289" w14:textId="4759F5AA" w:rsidR="00E464A8" w:rsidRDefault="00E464A8" w:rsidP="00E9572E">
      <w:pPr>
        <w:pStyle w:val="3Text"/>
        <w:ind w:left="1985"/>
        <w:rPr>
          <w:spacing w:val="0"/>
        </w:rPr>
      </w:pPr>
    </w:p>
    <w:p w14:paraId="76956F20" w14:textId="4D0F5CE4" w:rsidR="00245311" w:rsidRPr="007E6B0F" w:rsidRDefault="00245311" w:rsidP="00E9572E">
      <w:pPr>
        <w:pStyle w:val="3Text"/>
        <w:numPr>
          <w:ilvl w:val="0"/>
          <w:numId w:val="9"/>
        </w:numPr>
        <w:ind w:left="1985" w:hanging="371"/>
        <w:rPr>
          <w:spacing w:val="0"/>
        </w:rPr>
      </w:pPr>
      <w:r w:rsidRPr="007E6B0F">
        <w:rPr>
          <w:spacing w:val="0"/>
        </w:rPr>
        <w:lastRenderedPageBreak/>
        <w:t>Não existem ônus, dúvidas, dívidas, arrestos, sequestros, citações em ações reais ou pessoais, reipersecutórias, hipotecas, mesmo legais, sobre o imóvel.</w:t>
      </w:r>
    </w:p>
    <w:p w14:paraId="2FC78E25" w14:textId="616B7B01" w:rsidR="00E464A8" w:rsidRDefault="001B41FD" w:rsidP="00B16599">
      <w:pPr>
        <w:pStyle w:val="3Text"/>
        <w:rPr>
          <w:spacing w:val="0"/>
        </w:rPr>
      </w:pPr>
      <w:r>
        <w:rPr>
          <w:noProof/>
          <w:spacing w:val="0"/>
        </w:rPr>
        <w:drawing>
          <wp:anchor distT="0" distB="0" distL="114300" distR="114300" simplePos="0" relativeHeight="251888688" behindDoc="0" locked="0" layoutInCell="1" allowOverlap="1" wp14:anchorId="11D4095F" wp14:editId="5151B83A">
            <wp:simplePos x="0" y="0"/>
            <wp:positionH relativeFrom="column">
              <wp:posOffset>695960</wp:posOffset>
            </wp:positionH>
            <wp:positionV relativeFrom="paragraph">
              <wp:posOffset>296545</wp:posOffset>
            </wp:positionV>
            <wp:extent cx="276225" cy="276225"/>
            <wp:effectExtent l="0" t="0" r="9525" b="9525"/>
            <wp:wrapNone/>
            <wp:docPr id="12" name="Gráfico 12" descr="Cidad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Cidade com preenchimento sólido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9BFB9" w14:textId="1B5DB3D9" w:rsidR="00343C98" w:rsidRPr="00397E3F" w:rsidRDefault="00397E3F" w:rsidP="00397E3F">
      <w:pPr>
        <w:pStyle w:val="3Text"/>
        <w:rPr>
          <w:spacing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48" behindDoc="0" locked="0" layoutInCell="1" allowOverlap="1" wp14:anchorId="782AC9A8" wp14:editId="17B018F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89660" cy="3429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42900"/>
                        </a:xfrm>
                        <a:prstGeom prst="roundRect">
                          <a:avLst/>
                        </a:prstGeom>
                        <a:solidFill>
                          <a:srgbClr val="3440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52C4D2" w14:textId="77777777" w:rsidR="008F3C7F" w:rsidRPr="00D854DA" w:rsidRDefault="008F3C7F" w:rsidP="008F3C7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</w:pPr>
                            <w:r w:rsidRPr="00D854D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AC9A8" id="Caixa de Texto 17" o:spid="_x0000_s1034" style="position:absolute;left:0;text-align:left;margin-left:0;margin-top:0;width:85.8pt;height:27pt;z-index:25187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" fillcolor="#34404e" stroked="f" strokeweight=".5pt">
                <v:textbox>
                  <w:txbxContent>
                    <w:p w14:paraId="1F52C4D2" w14:textId="77777777" w:rsidR="008F3C7F" w:rsidRPr="00D854DA" w:rsidRDefault="008F3C7F" w:rsidP="008F3C7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</w:pPr>
                      <w:r w:rsidRPr="00D854D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FORO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24AA2BC" w14:textId="51407A2A" w:rsidR="008A38F8" w:rsidRPr="008A38F8" w:rsidRDefault="00343C98" w:rsidP="00901389">
      <w:pPr>
        <w:pStyle w:val="3Text"/>
        <w:numPr>
          <w:ilvl w:val="0"/>
          <w:numId w:val="3"/>
        </w:numPr>
        <w:ind w:left="284" w:hanging="284"/>
      </w:pPr>
      <w:r w:rsidRPr="00770182">
        <w:t xml:space="preserve">As </w:t>
      </w:r>
      <w:r w:rsidRPr="00770182">
        <w:rPr>
          <w:b/>
        </w:rPr>
        <w:t>PARTES</w:t>
      </w:r>
      <w:r w:rsidRPr="00770182">
        <w:t xml:space="preserve"> elegem o Foro da Comarca de </w:t>
      </w:r>
      <w:r w:rsidR="00E36667">
        <w:t>Sumaré</w:t>
      </w:r>
      <w:r w:rsidRPr="00770182">
        <w:t>, para dirimir eventuais dúvidas ou questões oriundas deste contrato e de suas cláusulas, excluindo qualquer outro, por mais privilegiado que seja.</w:t>
      </w:r>
      <w:r w:rsidR="008A38F8">
        <w:br w:type="page"/>
      </w:r>
    </w:p>
    <w:p w14:paraId="4405D723" w14:textId="50EFA98D" w:rsidR="00343C98" w:rsidRPr="00770182" w:rsidRDefault="00343C98" w:rsidP="00E464A8">
      <w:pPr>
        <w:pStyle w:val="3Text"/>
        <w:ind w:left="284"/>
      </w:pPr>
      <w:r w:rsidRPr="00770182">
        <w:lastRenderedPageBreak/>
        <w:t xml:space="preserve">E, por estarem assim justas e contratadas, as </w:t>
      </w:r>
      <w:r w:rsidRPr="00770182">
        <w:rPr>
          <w:b/>
        </w:rPr>
        <w:t>PARTES</w:t>
      </w:r>
      <w:r w:rsidRPr="00770182">
        <w:t xml:space="preserve"> firmam o presente Instrumento em 0</w:t>
      </w:r>
      <w:r>
        <w:t>3</w:t>
      </w:r>
      <w:r w:rsidRPr="00770182">
        <w:t xml:space="preserve"> (</w:t>
      </w:r>
      <w:r>
        <w:t>três</w:t>
      </w:r>
      <w:r w:rsidRPr="00770182">
        <w:t>) vias de igual teor e forma, na presença das testemunhas abaixo.</w:t>
      </w:r>
    </w:p>
    <w:p w14:paraId="0DA08084" w14:textId="1068DA26" w:rsidR="00FF7F0D" w:rsidRDefault="00FF7F0D" w:rsidP="008F3C7F">
      <w:pPr>
        <w:pStyle w:val="3Text"/>
        <w:ind w:right="991"/>
      </w:pPr>
    </w:p>
    <w:p w14:paraId="7BCFAD67" w14:textId="16681B35" w:rsidR="001E72EA" w:rsidRDefault="00743802" w:rsidP="00851043">
      <w:pPr>
        <w:pStyle w:val="3Text"/>
        <w:pBdr>
          <w:bottom w:val="single" w:sz="18" w:space="1" w:color="02A5B4"/>
        </w:pBdr>
        <w:spacing w:line="276" w:lineRule="auto"/>
        <w:ind w:right="991"/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616" behindDoc="1" locked="0" layoutInCell="1" allowOverlap="1" wp14:anchorId="53F160DB" wp14:editId="33357F74">
                <wp:simplePos x="0" y="0"/>
                <wp:positionH relativeFrom="column">
                  <wp:posOffset>4786996</wp:posOffset>
                </wp:positionH>
                <wp:positionV relativeFrom="paragraph">
                  <wp:posOffset>44520</wp:posOffset>
                </wp:positionV>
                <wp:extent cx="544232" cy="521970"/>
                <wp:effectExtent l="0" t="0" r="27305" b="11430"/>
                <wp:wrapNone/>
                <wp:docPr id="33" name="Retângulo: Cantos Arredondad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32" cy="521970"/>
                        </a:xfrm>
                        <a:prstGeom prst="roundRect">
                          <a:avLst/>
                        </a:prstGeom>
                        <a:solidFill>
                          <a:srgbClr val="FDFDFD"/>
                        </a:solidFill>
                        <a:ln>
                          <a:solidFill>
                            <a:srgbClr val="02A5B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4D8FD1" id="Retângulo: Cantos Arredondados 33" o:spid="_x0000_s1026" style="position:absolute;margin-left:376.95pt;margin-top:3.5pt;width:42.85pt;height:41.1pt;z-index:-25155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" fillcolor="#fdfdfd" strokecolor="#02a5b4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92" behindDoc="0" locked="0" layoutInCell="1" allowOverlap="1" wp14:anchorId="026D6C35" wp14:editId="16CC35B8">
            <wp:simplePos x="0" y="0"/>
            <wp:positionH relativeFrom="margin">
              <wp:posOffset>4844415</wp:posOffset>
            </wp:positionH>
            <wp:positionV relativeFrom="paragraph">
              <wp:posOffset>95250</wp:posOffset>
            </wp:positionV>
            <wp:extent cx="462049" cy="462049"/>
            <wp:effectExtent l="0" t="0" r="0" b="0"/>
            <wp:wrapNone/>
            <wp:docPr id="38" name="Gráfico 38" descr="Aperto de mã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áfico 78" descr="Aperto de mão estrutura de tópico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9" cy="462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 xml:space="preserve">POR ESTAREM ASSIM ACORDADOS, </w:t>
      </w:r>
      <w:r w:rsidRPr="007E6334">
        <w:rPr>
          <w:b/>
          <w:bCs/>
          <w:sz w:val="28"/>
          <w:szCs w:val="24"/>
        </w:rPr>
        <w:t xml:space="preserve"> </w:t>
      </w:r>
    </w:p>
    <w:p w14:paraId="2E3B2F0E" w14:textId="74EECA1C" w:rsidR="00A71DCB" w:rsidRDefault="00BF5D73" w:rsidP="00A71DCB">
      <w:pPr>
        <w:pStyle w:val="3Text"/>
      </w:pPr>
      <w:r w:rsidRPr="00BF5D73">
        <w:rPr>
          <w:rStyle w:val="jsgrdq"/>
          <w:szCs w:val="28"/>
        </w:rPr>
        <w:t xml:space="preserve">assinam o presente </w:t>
      </w:r>
      <w:r w:rsidR="00E01FDB">
        <w:rPr>
          <w:rStyle w:val="jsgrdq"/>
          <w:szCs w:val="28"/>
        </w:rPr>
        <w:t>documento</w:t>
      </w:r>
      <w:r w:rsidR="00851043">
        <w:rPr>
          <w:rStyle w:val="jsgrdq"/>
          <w:szCs w:val="28"/>
        </w:rPr>
        <w:t>.</w:t>
      </w:r>
    </w:p>
    <w:p w14:paraId="1F2239FD" w14:textId="77777777" w:rsidR="009B3315" w:rsidRDefault="009B3315" w:rsidP="00851043">
      <w:pPr>
        <w:pStyle w:val="3Text"/>
        <w:jc w:val="right"/>
        <w:rPr>
          <w:b/>
          <w:bCs/>
        </w:rPr>
      </w:pPr>
    </w:p>
    <w:p w14:paraId="2182806C" w14:textId="25EB2B05" w:rsidR="004B537D" w:rsidRDefault="00E36667" w:rsidP="00851043">
      <w:pPr>
        <w:pStyle w:val="3Text"/>
        <w:jc w:val="right"/>
        <w:rPr>
          <w:b/>
          <w:bCs/>
        </w:rPr>
      </w:pPr>
      <w:r>
        <w:rPr>
          <w:b/>
          <w:bCs/>
        </w:rPr>
        <w:t>Sumaré</w:t>
      </w:r>
      <w:r w:rsidR="00743802" w:rsidRPr="00343513">
        <w:rPr>
          <w:b/>
          <w:bCs/>
        </w:rPr>
        <w:t xml:space="preserve">, </w:t>
      </w:r>
      <w:r w:rsidR="00B46B4E">
        <w:rPr>
          <w:b/>
          <w:bCs/>
        </w:rPr>
        <w:t>12</w:t>
      </w:r>
      <w:r w:rsidR="00743802" w:rsidRPr="00343513">
        <w:rPr>
          <w:b/>
          <w:bCs/>
        </w:rPr>
        <w:t xml:space="preserve"> de </w:t>
      </w:r>
      <w:r w:rsidR="007242F6">
        <w:rPr>
          <w:b/>
          <w:bCs/>
        </w:rPr>
        <w:t>M</w:t>
      </w:r>
      <w:r w:rsidR="00B46B4E">
        <w:rPr>
          <w:b/>
          <w:bCs/>
        </w:rPr>
        <w:t>arço</w:t>
      </w:r>
      <w:r w:rsidR="00743802" w:rsidRPr="00343513">
        <w:rPr>
          <w:b/>
          <w:bCs/>
        </w:rPr>
        <w:t xml:space="preserve"> de </w:t>
      </w:r>
      <w:r>
        <w:rPr>
          <w:b/>
          <w:bCs/>
        </w:rPr>
        <w:t>202</w:t>
      </w:r>
      <w:r w:rsidR="00B46B4E">
        <w:rPr>
          <w:b/>
          <w:bCs/>
        </w:rPr>
        <w:t>5</w:t>
      </w:r>
      <w:r w:rsidR="00743802">
        <w:rPr>
          <w:b/>
          <w:bCs/>
        </w:rPr>
        <w:t>.</w:t>
      </w:r>
    </w:p>
    <w:p w14:paraId="7E4037DE" w14:textId="20AA4C8C" w:rsidR="007B15E5" w:rsidRDefault="007B15E5" w:rsidP="00743802">
      <w:pPr>
        <w:pStyle w:val="3Text"/>
        <w:rPr>
          <w:b/>
          <w:bCs/>
        </w:rPr>
      </w:pPr>
      <w:r>
        <w:rPr>
          <w:b/>
          <w:bCs/>
        </w:rPr>
        <w:t>VENDEDOR</w:t>
      </w:r>
      <w:r w:rsidR="000F3898">
        <w:rPr>
          <w:b/>
          <w:bCs/>
        </w:rPr>
        <w:t>(</w:t>
      </w:r>
      <w:r>
        <w:rPr>
          <w:b/>
          <w:bCs/>
        </w:rPr>
        <w:t>ES):</w:t>
      </w:r>
    </w:p>
    <w:p w14:paraId="3DA3BED5" w14:textId="77777777" w:rsidR="007B15E5" w:rsidRDefault="007B15E5" w:rsidP="00743802">
      <w:pPr>
        <w:pStyle w:val="3Text"/>
        <w:rPr>
          <w:b/>
          <w:bCs/>
        </w:rPr>
      </w:pPr>
    </w:p>
    <w:p w14:paraId="16E13DE0" w14:textId="77777777" w:rsidR="00DE1405" w:rsidRDefault="00DE1405" w:rsidP="00743802">
      <w:pPr>
        <w:pStyle w:val="3Text"/>
        <w:rPr>
          <w:b/>
          <w:bCs/>
        </w:rPr>
      </w:pPr>
    </w:p>
    <w:p w14:paraId="43FA351F" w14:textId="77777777" w:rsidR="007B15E5" w:rsidRDefault="007B15E5" w:rsidP="00743802">
      <w:pPr>
        <w:pStyle w:val="3Text"/>
        <w:rPr>
          <w:b/>
          <w:bCs/>
        </w:rPr>
      </w:pPr>
    </w:p>
    <w:p w14:paraId="6F75CC45" w14:textId="7135F277" w:rsidR="00DE1405" w:rsidRDefault="00DE1405" w:rsidP="00743802">
      <w:pPr>
        <w:pStyle w:val="3Text"/>
        <w:rPr>
          <w:b/>
          <w:bCs/>
        </w:rPr>
        <w:sectPr w:rsidR="00DE1405" w:rsidSect="00E20083">
          <w:footerReference w:type="default" r:id="rId24"/>
          <w:headerReference w:type="first" r:id="rId25"/>
          <w:footerReference w:type="first" r:id="rId26"/>
          <w:type w:val="continuous"/>
          <w:pgSz w:w="11906" w:h="16838"/>
          <w:pgMar w:top="1417" w:right="1701" w:bottom="1417" w:left="1701" w:header="708" w:footer="366" w:gutter="0"/>
          <w:cols w:space="708"/>
          <w:titlePg/>
          <w:docGrid w:linePitch="435"/>
        </w:sectPr>
      </w:pPr>
    </w:p>
    <w:p w14:paraId="152A5347" w14:textId="6689D2AF" w:rsidR="007B15E5" w:rsidRPr="00C31A8F" w:rsidRDefault="00DC1D90" w:rsidP="00C31A8F">
      <w:pPr>
        <w:pStyle w:val="3Text"/>
        <w:spacing w:line="240" w:lineRule="auto"/>
        <w:rPr>
          <w:b/>
          <w:bCs/>
          <w:color w:val="02A5B4"/>
        </w:rPr>
        <w:sectPr w:rsidR="007B15E5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 w:rsidR="00C31A8F">
        <w:rPr>
          <w:b/>
          <w:bCs/>
          <w:color w:val="02A5B4"/>
        </w:rPr>
        <w:t xml:space="preserve">                        </w:t>
      </w:r>
    </w:p>
    <w:p w14:paraId="662D37E6" w14:textId="77777777" w:rsidR="00C31A8F" w:rsidRDefault="00C31A8F" w:rsidP="00C31A8F">
      <w:pPr>
        <w:pStyle w:val="3Text"/>
        <w:spacing w:line="240" w:lineRule="auto"/>
        <w:rPr>
          <w:b/>
          <w:bCs/>
        </w:rPr>
      </w:pPr>
    </w:p>
    <w:p w14:paraId="399FBBD0" w14:textId="7344EC6F" w:rsidR="00A8332A" w:rsidRPr="00AE1AF1" w:rsidRDefault="00AE1AF1" w:rsidP="00743802">
      <w:pPr>
        <w:pStyle w:val="3Text"/>
      </w:pPr>
      <w:r w:rsidRPr="00DA579D">
        <w:rPr>
          <w:color w:val="002060"/>
        </w:rPr>
        <w:t>NOME_VENDEDOR</w:t>
      </w:r>
    </w:p>
    <w:p w14:paraId="1A32E17E" w14:textId="77777777" w:rsidR="00896BF6" w:rsidRDefault="00896BF6" w:rsidP="00743802">
      <w:pPr>
        <w:pStyle w:val="3Text"/>
        <w:rPr>
          <w:b/>
          <w:bCs/>
        </w:rPr>
      </w:pPr>
    </w:p>
    <w:p w14:paraId="30855241" w14:textId="77777777" w:rsidR="00B46B4E" w:rsidRDefault="00B46B4E" w:rsidP="00743802">
      <w:pPr>
        <w:pStyle w:val="3Text"/>
        <w:rPr>
          <w:b/>
          <w:bCs/>
        </w:rPr>
      </w:pPr>
    </w:p>
    <w:p w14:paraId="214024E9" w14:textId="77777777" w:rsidR="007242F6" w:rsidRPr="00AA1545" w:rsidRDefault="007242F6" w:rsidP="00743802">
      <w:pPr>
        <w:pStyle w:val="3Text"/>
        <w:rPr>
          <w:b/>
          <w:bCs/>
          <w:u w:val="single"/>
        </w:rPr>
      </w:pPr>
    </w:p>
    <w:p w14:paraId="65DE1E2F" w14:textId="77777777" w:rsidR="00A8332A" w:rsidRDefault="00A8332A" w:rsidP="00A8332A">
      <w:pPr>
        <w:pStyle w:val="3Text"/>
        <w:rPr>
          <w:b/>
          <w:bCs/>
        </w:rPr>
      </w:pPr>
      <w:r>
        <w:rPr>
          <w:b/>
          <w:bCs/>
        </w:rPr>
        <w:t>COMPRADOR(ES):</w:t>
      </w:r>
    </w:p>
    <w:p w14:paraId="1538E418" w14:textId="77777777" w:rsidR="00A8332A" w:rsidRDefault="00A8332A" w:rsidP="00A8332A">
      <w:pPr>
        <w:pStyle w:val="3Text"/>
        <w:rPr>
          <w:b/>
          <w:bCs/>
        </w:rPr>
      </w:pPr>
    </w:p>
    <w:p w14:paraId="781EC7FF" w14:textId="77777777" w:rsidR="00DE1405" w:rsidRDefault="00DE1405" w:rsidP="00A8332A">
      <w:pPr>
        <w:pStyle w:val="3Text"/>
        <w:rPr>
          <w:b/>
          <w:bCs/>
        </w:rPr>
      </w:pPr>
    </w:p>
    <w:p w14:paraId="2C33BE9F" w14:textId="77777777" w:rsidR="00DE1405" w:rsidRDefault="00DE1405" w:rsidP="00A8332A">
      <w:pPr>
        <w:pStyle w:val="3Text"/>
        <w:rPr>
          <w:b/>
          <w:bCs/>
        </w:rPr>
      </w:pPr>
    </w:p>
    <w:p w14:paraId="4293193A" w14:textId="5B3E8D15" w:rsidR="00A8332A" w:rsidRPr="00C31A8F" w:rsidRDefault="00A8332A" w:rsidP="00A8332A">
      <w:pPr>
        <w:pStyle w:val="3Text"/>
        <w:spacing w:line="240" w:lineRule="auto"/>
        <w:rPr>
          <w:b/>
          <w:bCs/>
          <w:color w:val="02A5B4"/>
        </w:rPr>
        <w:sectPr w:rsidR="00A8332A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203B9BDE" w14:textId="77777777" w:rsidR="00A8332A" w:rsidRDefault="00A8332A" w:rsidP="00A8332A">
      <w:pPr>
        <w:pStyle w:val="3Text"/>
        <w:spacing w:line="240" w:lineRule="auto"/>
        <w:rPr>
          <w:b/>
          <w:bCs/>
        </w:rPr>
      </w:pPr>
    </w:p>
    <w:p w14:paraId="2E4E4041" w14:textId="3D54AD31" w:rsidR="00FB5E7F" w:rsidRPr="00AE1AF1" w:rsidRDefault="00AE1AF1" w:rsidP="00896BF6">
      <w:pPr>
        <w:pStyle w:val="3Text"/>
        <w:spacing w:line="240" w:lineRule="auto"/>
      </w:pPr>
      <w:r w:rsidRPr="00DA579D">
        <w:rPr>
          <w:color w:val="002060"/>
        </w:rPr>
        <w:t>NOME_COMPRADOR</w:t>
      </w:r>
      <w:r w:rsidR="00FB5E7F" w:rsidRPr="00AE1AF1">
        <w:rPr>
          <w:color w:val="02A5B4"/>
        </w:rPr>
        <w:br/>
      </w:r>
    </w:p>
    <w:p w14:paraId="4C919A50" w14:textId="1E36DDD3" w:rsidR="00FB5E7F" w:rsidRDefault="00FB5E7F" w:rsidP="00743802">
      <w:pPr>
        <w:pStyle w:val="3Text"/>
      </w:pPr>
      <w:r>
        <w:br/>
      </w:r>
    </w:p>
    <w:p w14:paraId="613D645A" w14:textId="77777777" w:rsidR="007242F6" w:rsidRPr="00033040" w:rsidRDefault="007242F6" w:rsidP="00743802">
      <w:pPr>
        <w:pStyle w:val="3Text"/>
      </w:pPr>
    </w:p>
    <w:p w14:paraId="306DD0B4" w14:textId="24984F91" w:rsidR="00DC1D90" w:rsidRDefault="00A8332A" w:rsidP="00743802">
      <w:pPr>
        <w:pStyle w:val="3Text"/>
        <w:rPr>
          <w:b/>
          <w:bCs/>
        </w:rPr>
      </w:pPr>
      <w:r>
        <w:rPr>
          <w:b/>
          <w:bCs/>
        </w:rPr>
        <w:t>INTERMEDIADOR DA VENDA:</w:t>
      </w:r>
    </w:p>
    <w:p w14:paraId="2B8AB5E4" w14:textId="2EFF7102" w:rsidR="00DC1D90" w:rsidRDefault="00DC1D90" w:rsidP="00743802">
      <w:pPr>
        <w:pStyle w:val="3Text"/>
        <w:rPr>
          <w:b/>
          <w:bCs/>
        </w:rPr>
      </w:pPr>
    </w:p>
    <w:p w14:paraId="0E8D205A" w14:textId="77777777" w:rsidR="00DE1405" w:rsidRDefault="00DE1405" w:rsidP="00743802">
      <w:pPr>
        <w:pStyle w:val="3Text"/>
        <w:rPr>
          <w:b/>
          <w:bCs/>
        </w:rPr>
      </w:pPr>
    </w:p>
    <w:p w14:paraId="53E5BC80" w14:textId="77777777" w:rsidR="00DE1405" w:rsidRDefault="00DE1405" w:rsidP="00743802">
      <w:pPr>
        <w:pStyle w:val="3Text"/>
        <w:rPr>
          <w:b/>
          <w:bCs/>
        </w:rPr>
      </w:pPr>
    </w:p>
    <w:p w14:paraId="5C936CF1" w14:textId="36E20C84" w:rsidR="00801402" w:rsidRPr="00C31A8F" w:rsidRDefault="00801402" w:rsidP="00801402">
      <w:pPr>
        <w:pStyle w:val="3Text"/>
        <w:spacing w:line="240" w:lineRule="auto"/>
        <w:rPr>
          <w:b/>
          <w:bCs/>
          <w:color w:val="02A5B4"/>
        </w:rPr>
        <w:sectPr w:rsidR="00801402" w:rsidRPr="00C31A8F" w:rsidSect="00C31A8F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435"/>
        </w:sectPr>
      </w:pPr>
      <w:r w:rsidRPr="00B4468B">
        <w:rPr>
          <w:b/>
          <w:bCs/>
          <w:color w:val="02A5B4"/>
        </w:rPr>
        <w:t>__________________________</w:t>
      </w:r>
      <w:r>
        <w:rPr>
          <w:b/>
          <w:bCs/>
          <w:color w:val="02A5B4"/>
        </w:rPr>
        <w:t xml:space="preserve">                            </w:t>
      </w:r>
    </w:p>
    <w:p w14:paraId="1EC73AE3" w14:textId="77777777" w:rsidR="00801402" w:rsidRDefault="00801402" w:rsidP="00801402">
      <w:pPr>
        <w:pStyle w:val="3Text"/>
        <w:spacing w:line="240" w:lineRule="auto"/>
        <w:rPr>
          <w:b/>
          <w:bCs/>
        </w:rPr>
      </w:pPr>
    </w:p>
    <w:p w14:paraId="65FAEB99" w14:textId="0C30674C" w:rsidR="00E84948" w:rsidRPr="00842549" w:rsidRDefault="00033040" w:rsidP="00033040">
      <w:pPr>
        <w:tabs>
          <w:tab w:val="left" w:pos="5280"/>
        </w:tabs>
        <w:spacing w:line="240" w:lineRule="auto"/>
      </w:pPr>
      <w:r>
        <w:rPr>
          <w:rFonts w:ascii="Arial" w:hAnsi="Arial" w:cs="Arial"/>
          <w:sz w:val="24"/>
          <w:szCs w:val="18"/>
        </w:rPr>
        <w:t>MOTIVE CONSULTORIA IMOBILIÁRIA</w:t>
      </w:r>
    </w:p>
    <w:sectPr w:rsidR="00E84948" w:rsidRPr="00842549" w:rsidSect="007B15E5">
      <w:type w:val="continuous"/>
      <w:pgSz w:w="11906" w:h="16838"/>
      <w:pgMar w:top="1417" w:right="1701" w:bottom="1417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36BDE" w14:textId="77777777" w:rsidR="00D9249A" w:rsidRDefault="00D9249A" w:rsidP="00FB2C45">
      <w:pPr>
        <w:spacing w:after="0" w:line="240" w:lineRule="auto"/>
      </w:pPr>
      <w:r>
        <w:separator/>
      </w:r>
    </w:p>
  </w:endnote>
  <w:endnote w:type="continuationSeparator" w:id="0">
    <w:p w14:paraId="1E009960" w14:textId="77777777" w:rsidR="00D9249A" w:rsidRDefault="00D9249A" w:rsidP="00FB2C45">
      <w:pPr>
        <w:spacing w:after="0" w:line="240" w:lineRule="auto"/>
      </w:pPr>
      <w:r>
        <w:continuationSeparator/>
      </w:r>
    </w:p>
  </w:endnote>
  <w:endnote w:type="continuationNotice" w:id="1">
    <w:p w14:paraId="2071640F" w14:textId="77777777" w:rsidR="00D9249A" w:rsidRDefault="00D924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71DD2" w14:textId="77777777" w:rsidR="000A6971" w:rsidRDefault="000A6971" w:rsidP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AF1E2B2" wp14:editId="2C5497DF">
              <wp:simplePos x="0" y="0"/>
              <wp:positionH relativeFrom="rightMargin">
                <wp:posOffset>-7127875</wp:posOffset>
              </wp:positionH>
              <wp:positionV relativeFrom="page">
                <wp:posOffset>10096500</wp:posOffset>
              </wp:positionV>
              <wp:extent cx="1447800" cy="320040"/>
              <wp:effectExtent l="0" t="0" r="0" b="3810"/>
              <wp:wrapNone/>
              <wp:docPr id="14" name="Retângul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47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27BBB3" w14:textId="77777777" w:rsidR="000A6971" w:rsidRPr="00306504" w:rsidRDefault="000A6971" w:rsidP="000A6971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jc w:val="right"/>
                            <w:rPr>
                              <w:sz w:val="20"/>
                              <w:szCs w:val="14"/>
                            </w:rPr>
                          </w:pPr>
                          <w:r w:rsidRPr="00306504">
                            <w:rPr>
                              <w:sz w:val="20"/>
                              <w:szCs w:val="14"/>
                            </w:rPr>
                            <w:t xml:space="preserve">| 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begin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instrText>PAGE   \* MERGEFORMAT</w:instrTex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separate"/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t>2</w:t>
                          </w:r>
                          <w:r w:rsidRPr="00306504">
                            <w:rPr>
                              <w:sz w:val="20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F1E2B2" id="Retângulo 14" o:spid="_x0000_s1035" style="position:absolute;margin-left:-561.25pt;margin-top:795pt;width:114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" o:allowincell="f" filled="f" stroked="f">
              <v:textbox inset="0,,0">
                <w:txbxContent>
                  <w:p w14:paraId="3F27BBB3" w14:textId="77777777" w:rsidR="000A6971" w:rsidRPr="00306504" w:rsidRDefault="000A6971" w:rsidP="000A6971">
                    <w:pPr>
                      <w:pBdr>
                        <w:top w:val="single" w:sz="4" w:space="1" w:color="D8D8D8" w:themeColor="background1" w:themeShade="D8"/>
                      </w:pBdr>
                      <w:jc w:val="right"/>
                      <w:rPr>
                        <w:sz w:val="20"/>
                        <w:szCs w:val="14"/>
                      </w:rPr>
                    </w:pPr>
                    <w:r w:rsidRPr="00306504">
                      <w:rPr>
                        <w:sz w:val="20"/>
                        <w:szCs w:val="14"/>
                      </w:rPr>
                      <w:t xml:space="preserve">| </w:t>
                    </w:r>
                    <w:r w:rsidRPr="00306504">
                      <w:rPr>
                        <w:sz w:val="20"/>
                        <w:szCs w:val="14"/>
                      </w:rPr>
                      <w:fldChar w:fldCharType="begin"/>
                    </w:r>
                    <w:r w:rsidRPr="00306504">
                      <w:rPr>
                        <w:sz w:val="20"/>
                        <w:szCs w:val="14"/>
                      </w:rPr>
                      <w:instrText>PAGE   \* MERGEFORMAT</w:instrText>
                    </w:r>
                    <w:r w:rsidRPr="00306504">
                      <w:rPr>
                        <w:sz w:val="20"/>
                        <w:szCs w:val="14"/>
                      </w:rPr>
                      <w:fldChar w:fldCharType="separate"/>
                    </w:r>
                    <w:r w:rsidRPr="00306504">
                      <w:rPr>
                        <w:sz w:val="20"/>
                        <w:szCs w:val="14"/>
                      </w:rPr>
                      <w:t>2</w:t>
                    </w:r>
                    <w:r w:rsidRPr="00306504">
                      <w:rPr>
                        <w:sz w:val="20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250FD1D7" w14:textId="33172A79" w:rsidR="000A6971" w:rsidRPr="00616E58" w:rsidRDefault="000A6971" w:rsidP="000A6971">
    <w:pPr>
      <w:pStyle w:val="Rodap"/>
      <w:rPr>
        <w:b/>
        <w:bCs/>
      </w:rPr>
    </w:pPr>
  </w:p>
  <w:p w14:paraId="5FD85193" w14:textId="2DC9A891" w:rsidR="000A6971" w:rsidRDefault="000A697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EA722E" wp14:editId="78942E31">
              <wp:simplePos x="0" y="0"/>
              <wp:positionH relativeFrom="column">
                <wp:posOffset>-2924810</wp:posOffset>
              </wp:positionH>
              <wp:positionV relativeFrom="paragraph">
                <wp:posOffset>568325</wp:posOffset>
              </wp:positionV>
              <wp:extent cx="5928360" cy="289560"/>
              <wp:effectExtent l="0" t="0" r="0" b="0"/>
              <wp:wrapNone/>
              <wp:docPr id="53" name="Retângulo: Cantos Arredondados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289560"/>
                      </a:xfrm>
                      <a:prstGeom prst="roundRect">
                        <a:avLst/>
                      </a:prstGeom>
                      <a:solidFill>
                        <a:srgbClr val="34404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70F044" w14:textId="77777777" w:rsidR="00D21ABD" w:rsidRDefault="00D21ABD" w:rsidP="00D21AB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1EA722E" id="Retângulo: Cantos Arredondados 53" o:spid="_x0000_s1036" style="position:absolute;margin-left:-230.3pt;margin-top:44.75pt;width:466.8pt;height:2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" fillcolor="#34404e" stroked="f" strokeweight="1pt">
              <v:stroke joinstyle="miter"/>
              <v:textbox>
                <w:txbxContent>
                  <w:p w14:paraId="2170F044" w14:textId="77777777" w:rsidR="00D21ABD" w:rsidRDefault="00D21ABD" w:rsidP="00D21ABD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2100E" wp14:editId="4772AC50">
              <wp:simplePos x="0" y="0"/>
              <wp:positionH relativeFrom="column">
                <wp:posOffset>961390</wp:posOffset>
              </wp:positionH>
              <wp:positionV relativeFrom="paragraph">
                <wp:posOffset>606425</wp:posOffset>
              </wp:positionV>
              <wp:extent cx="5928360" cy="391160"/>
              <wp:effectExtent l="0" t="0" r="0" b="8890"/>
              <wp:wrapNone/>
              <wp:docPr id="56" name="Retângulo: Cantos Arredondado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8360" cy="391160"/>
                      </a:xfrm>
                      <a:prstGeom prst="round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B1AC431" id="Retângulo: Cantos Arredondados 56" o:spid="_x0000_s1026" style="position:absolute;margin-left:75.7pt;margin-top:47.75pt;width:466.8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" fillcolor="#5a80a1" stroked="f" strokeweight="1pt">
              <v:stroke joinstyle="miter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7C66" w14:textId="639778A1" w:rsidR="00D43C6E" w:rsidRDefault="00E74AEA" w:rsidP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5D9233" wp14:editId="647524F8">
              <wp:simplePos x="0" y="0"/>
              <wp:positionH relativeFrom="margin">
                <wp:posOffset>3821474</wp:posOffset>
              </wp:positionH>
              <wp:positionV relativeFrom="paragraph">
                <wp:posOffset>273877</wp:posOffset>
              </wp:positionV>
              <wp:extent cx="2062717" cy="506730"/>
              <wp:effectExtent l="0" t="0" r="0" b="7620"/>
              <wp:wrapNone/>
              <wp:docPr id="52" name="Caixa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2717" cy="506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02EA36" w14:textId="0536B14B" w:rsidR="00D43C6E" w:rsidRDefault="00E74AEA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MOTIVE CONSULTORIA IMOBILIÁRIA</w:t>
                          </w:r>
                        </w:p>
                        <w:p w14:paraId="27DFEDB0" w14:textId="3913656D" w:rsidR="00D43C6E" w:rsidRPr="00B639DD" w:rsidRDefault="006F3814" w:rsidP="00D43C6E">
                          <w:pP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CRECI</w:t>
                          </w:r>
                          <w:r w:rsidR="00954281"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  <w:t>:</w:t>
                          </w:r>
                          <w:r w:rsidR="00D43C6E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43789J</w:t>
                          </w:r>
                        </w:p>
                        <w:p w14:paraId="54AE4B22" w14:textId="77777777" w:rsidR="00D43C6E" w:rsidRPr="00B639DD" w:rsidRDefault="00D43C6E" w:rsidP="00D43C6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D9233" id="_x0000_t202" coordsize="21600,21600" o:spt="202" path="m,l,21600r21600,l21600,xe">
              <v:stroke joinstyle="miter"/>
              <v:path gradientshapeok="t" o:connecttype="rect"/>
            </v:shapetype>
            <v:shape id="Caixa de Texto 52" o:spid="_x0000_s1037" type="#_x0000_t202" style="position:absolute;margin-left:300.9pt;margin-top:21.55pt;width:162.4pt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0+GwIAADM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" filled="f" stroked="f" strokeweight=".5pt">
              <v:textbox>
                <w:txbxContent>
                  <w:p w14:paraId="4102EA36" w14:textId="0536B14B" w:rsidR="00D43C6E" w:rsidRDefault="00E74AEA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MOTIVE CONSULTORIA IMOBILIÁRIA</w:t>
                    </w:r>
                  </w:p>
                  <w:p w14:paraId="27DFEDB0" w14:textId="3913656D" w:rsidR="00D43C6E" w:rsidRPr="00B639DD" w:rsidRDefault="006F3814" w:rsidP="00D43C6E">
                    <w:pPr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CRECI</w:t>
                    </w:r>
                    <w:r w:rsidR="00954281"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  <w:t>:</w:t>
                    </w:r>
                    <w:r w:rsidR="00D43C6E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43789J</w:t>
                    </w:r>
                  </w:p>
                  <w:p w14:paraId="54AE4B22" w14:textId="77777777" w:rsidR="00D43C6E" w:rsidRPr="00B639DD" w:rsidRDefault="00D43C6E" w:rsidP="00D43C6E">
                    <w:pPr>
                      <w:rPr>
                        <w:rFonts w:ascii="Open Sans" w:hAnsi="Open Sans" w:cs="Open Sans"/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B2CE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D2D8C7" wp14:editId="1FEDB512">
              <wp:simplePos x="0" y="0"/>
              <wp:positionH relativeFrom="column">
                <wp:posOffset>-66675</wp:posOffset>
              </wp:positionH>
              <wp:positionV relativeFrom="paragraph">
                <wp:posOffset>262890</wp:posOffset>
              </wp:positionV>
              <wp:extent cx="1928495" cy="548640"/>
              <wp:effectExtent l="0" t="0" r="0" b="3810"/>
              <wp:wrapNone/>
              <wp:docPr id="40" name="Caixa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A7F49C" w14:textId="639D83E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Rua Justino França, 454</w:t>
                          </w:r>
                        </w:p>
                        <w:p w14:paraId="1C5FEA34" w14:textId="2CD2CC6F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Jardim São Carlos (Centro)</w:t>
                          </w:r>
                        </w:p>
                        <w:p w14:paraId="2A067FAD" w14:textId="3826D892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CEP: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13170-050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,</w:t>
                          </w:r>
                          <w:r w:rsidR="004B2C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Sumaré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–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SP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2D8C7" id="Caixa de Texto 40" o:spid="_x0000_s1038" type="#_x0000_t202" style="position:absolute;margin-left:-5.25pt;margin-top:20.7pt;width:151.85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3GWGgIAADMEAAAOAAAAZHJzL2Uyb0RvYy54bWysU11v2jAUfZ+0/2D5fQQoM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" filled="f" stroked="f" strokeweight=".5pt">
              <v:textbox>
                <w:txbxContent>
                  <w:p w14:paraId="4EA7F49C" w14:textId="639D83E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Rua Justino França, 454</w:t>
                    </w:r>
                  </w:p>
                  <w:p w14:paraId="1C5FEA34" w14:textId="2CD2CC6F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Jardim São Carlos (Centro)</w:t>
                    </w:r>
                  </w:p>
                  <w:p w14:paraId="2A067FAD" w14:textId="3826D892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CEP: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13170-050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>,</w:t>
                    </w:r>
                    <w:r w:rsidR="004B2CEA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Sumaré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–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SP</w:t>
                    </w:r>
                  </w:p>
                </w:txbxContent>
              </v:textbox>
            </v:shape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DB4231" wp14:editId="6E31875D">
              <wp:simplePos x="0" y="0"/>
              <wp:positionH relativeFrom="page">
                <wp:posOffset>-482600</wp:posOffset>
              </wp:positionH>
              <wp:positionV relativeFrom="paragraph">
                <wp:posOffset>-47081</wp:posOffset>
              </wp:positionV>
              <wp:extent cx="8356600" cy="1059180"/>
              <wp:effectExtent l="0" t="0" r="6350" b="7620"/>
              <wp:wrapNone/>
              <wp:docPr id="39" name="Retâ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356600" cy="105918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804"/>
                        </a:srgb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77CD54" id="Retângulo 39" o:spid="_x0000_s1026" style="position:absolute;margin-left:-38pt;margin-top:-3.7pt;width:658pt;height:83.4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" fillcolor="#eaecf1" stroked="f" strokeweight=".5pt">
              <v:fill opacity="19532f"/>
              <w10:wrap anchorx="page"/>
            </v:rect>
          </w:pict>
        </mc:Fallback>
      </mc:AlternateContent>
    </w:r>
    <w:r w:rsidR="00D43C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289B15" wp14:editId="6E78E2A5">
              <wp:simplePos x="0" y="0"/>
              <wp:positionH relativeFrom="page">
                <wp:posOffset>7264400</wp:posOffset>
              </wp:positionH>
              <wp:positionV relativeFrom="paragraph">
                <wp:posOffset>-46355</wp:posOffset>
              </wp:positionV>
              <wp:extent cx="495300" cy="1059180"/>
              <wp:effectExtent l="0" t="0" r="0" b="7620"/>
              <wp:wrapNone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95300" cy="1059180"/>
                      </a:xfrm>
                      <a:prstGeom prst="rect">
                        <a:avLst/>
                      </a:prstGeom>
                      <a:solidFill>
                        <a:srgbClr val="5A80A1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ADD33" id="Retângulo 55" o:spid="_x0000_s1026" style="position:absolute;margin-left:572pt;margin-top:-3.65pt;width:39pt;height:8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" fillcolor="#5a80a1" stroked="f" strokeweight=".5pt">
              <w10:wrap anchorx="page"/>
            </v:rect>
          </w:pict>
        </mc:Fallback>
      </mc:AlternateContent>
    </w:r>
  </w:p>
  <w:p w14:paraId="4D96327F" w14:textId="32F827F3" w:rsidR="00D43C6E" w:rsidRDefault="00D43C6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D46B9" wp14:editId="752172DC">
              <wp:simplePos x="0" y="0"/>
              <wp:positionH relativeFrom="column">
                <wp:posOffset>1879600</wp:posOffset>
              </wp:positionH>
              <wp:positionV relativeFrom="paragraph">
                <wp:posOffset>22951</wp:posOffset>
              </wp:positionV>
              <wp:extent cx="0" cy="482600"/>
              <wp:effectExtent l="0" t="0" r="38100" b="31750"/>
              <wp:wrapNone/>
              <wp:docPr id="108" name="Conector reto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5AD1C4" id="Conector reto 10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8pt" to="148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mKJ6iN4AAAAIAQAADwAAAGRycy9kb3du&#10;cmV2LnhtbEyPwU7DMBBE70j8g7VI3KjTIgWaZlMhJA5IVSktB3pz7SUJxHawN234e4w4wHE0o5k3&#10;5XK0nThSiK13CNNJBoKc9qZ1NcLL7uHqFkRk5YzqvCOEL4qwrM7PSlUYf3LPdNxyLVKJi4VCaJj7&#10;QsqoG7IqTnxPLnlvPljFSYZamqBOqdx2cpZlubSqdWmhUT3dN6Q/toNFeJ0+fm50/77ZPenVPqx4&#10;vSYeEC8vxrsFCKaR/8Lwg5/QoUpMBz84E0WHMJvn6QsjXOcgkv+rDwg38xxkVcr/B6pv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iieoj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0CA0A1" wp14:editId="28E61AED">
              <wp:simplePos x="0" y="0"/>
              <wp:positionH relativeFrom="column">
                <wp:posOffset>1891665</wp:posOffset>
              </wp:positionH>
              <wp:positionV relativeFrom="paragraph">
                <wp:posOffset>10069</wp:posOffset>
              </wp:positionV>
              <wp:extent cx="1691640" cy="602615"/>
              <wp:effectExtent l="0" t="0" r="0" b="6985"/>
              <wp:wrapNone/>
              <wp:docPr id="43" name="Caixa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1640" cy="6026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3B4546" w14:textId="5CC10073" w:rsidR="00D43C6E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 (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19</w:t>
                          </w:r>
                          <w:r w:rsidRPr="00B639DD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 xml:space="preserve">) </w:t>
                          </w:r>
                          <w:r w:rsidR="00E74AEA"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98293-8955</w:t>
                          </w:r>
                        </w:p>
                        <w:p w14:paraId="6BDD5CCD" w14:textId="1198339D" w:rsidR="00D43C6E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Pr="00F63C5E">
                              <w:rPr>
                                <w:rStyle w:val="Hyperlink"/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motiveimoveis@gmail.com</w:t>
                            </w:r>
                          </w:hyperlink>
                        </w:p>
                        <w:p w14:paraId="263E2487" w14:textId="019F45DE" w:rsidR="00D43C6E" w:rsidRPr="00B639DD" w:rsidRDefault="00E74AEA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  <w:t>motiveimoveis.com</w:t>
                          </w:r>
                        </w:p>
                        <w:p w14:paraId="390C12DB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  <w:p w14:paraId="1F3C1DCC" w14:textId="77777777" w:rsidR="00D43C6E" w:rsidRPr="00B639DD" w:rsidRDefault="00D43C6E" w:rsidP="00D43C6E">
                          <w:pPr>
                            <w:spacing w:after="0"/>
                            <w:jc w:val="right"/>
                            <w:rPr>
                              <w:rFonts w:ascii="Open Sans" w:hAnsi="Open Sans" w:cs="Open Sans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CA0A1" id="Caixa de Texto 43" o:spid="_x0000_s1039" type="#_x0000_t202" style="position:absolute;margin-left:148.95pt;margin-top:.8pt;width:133.2pt;height:47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" filled="f" stroked="f" strokeweight=".5pt">
              <v:textbox>
                <w:txbxContent>
                  <w:p w14:paraId="3B3B4546" w14:textId="5CC10073" w:rsidR="00D43C6E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 (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19</w:t>
                    </w:r>
                    <w:r w:rsidRPr="00B639DD">
                      <w:rPr>
                        <w:rFonts w:ascii="Open Sans" w:hAnsi="Open Sans" w:cs="Open Sans"/>
                        <w:sz w:val="16"/>
                        <w:szCs w:val="16"/>
                      </w:rPr>
                      <w:t xml:space="preserve">) </w:t>
                    </w:r>
                    <w:r w:rsidR="00E74AEA">
                      <w:rPr>
                        <w:rFonts w:ascii="Open Sans" w:hAnsi="Open Sans" w:cs="Open Sans"/>
                        <w:sz w:val="16"/>
                        <w:szCs w:val="16"/>
                      </w:rPr>
                      <w:t>98293-8955</w:t>
                    </w:r>
                  </w:p>
                  <w:p w14:paraId="6BDD5CCD" w14:textId="1198339D" w:rsidR="00D43C6E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hyperlink r:id="rId2" w:history="1">
                      <w:r w:rsidRPr="00F63C5E">
                        <w:rPr>
                          <w:rStyle w:val="Hyperlink"/>
                          <w:rFonts w:ascii="Open Sans" w:hAnsi="Open Sans" w:cs="Open Sans"/>
                          <w:sz w:val="16"/>
                          <w:szCs w:val="16"/>
                        </w:rPr>
                        <w:t>motiveimoveis@gmail.com</w:t>
                      </w:r>
                    </w:hyperlink>
                  </w:p>
                  <w:p w14:paraId="263E2487" w14:textId="019F45DE" w:rsidR="00D43C6E" w:rsidRPr="00B639DD" w:rsidRDefault="00E74AEA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Open Sans"/>
                        <w:sz w:val="16"/>
                        <w:szCs w:val="16"/>
                      </w:rPr>
                      <w:t>motiveimoveis.com</w:t>
                    </w:r>
                  </w:p>
                  <w:p w14:paraId="390C12DB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  <w:p w14:paraId="1F3C1DCC" w14:textId="77777777" w:rsidR="00D43C6E" w:rsidRPr="00B639DD" w:rsidRDefault="00D43C6E" w:rsidP="00D43C6E">
                    <w:pPr>
                      <w:spacing w:after="0"/>
                      <w:jc w:val="right"/>
                      <w:rPr>
                        <w:rFonts w:ascii="Open Sans" w:hAnsi="Open Sans" w:cs="Open Sans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230769" wp14:editId="24AD60AB">
              <wp:simplePos x="0" y="0"/>
              <wp:positionH relativeFrom="column">
                <wp:posOffset>3643630</wp:posOffset>
              </wp:positionH>
              <wp:positionV relativeFrom="paragraph">
                <wp:posOffset>19776</wp:posOffset>
              </wp:positionV>
              <wp:extent cx="0" cy="482600"/>
              <wp:effectExtent l="0" t="0" r="38100" b="31750"/>
              <wp:wrapNone/>
              <wp:docPr id="54" name="Conector re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826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BDF671" id="Conector reto 5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1.55pt" to="286.9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" strokecolor="black [3213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D12F3F" w14:textId="77777777" w:rsidR="00D9249A" w:rsidRDefault="00D9249A" w:rsidP="00FB2C45">
      <w:pPr>
        <w:spacing w:after="0" w:line="240" w:lineRule="auto"/>
      </w:pPr>
      <w:r>
        <w:separator/>
      </w:r>
    </w:p>
  </w:footnote>
  <w:footnote w:type="continuationSeparator" w:id="0">
    <w:p w14:paraId="6B56E3F0" w14:textId="77777777" w:rsidR="00D9249A" w:rsidRDefault="00D9249A" w:rsidP="00FB2C45">
      <w:pPr>
        <w:spacing w:after="0" w:line="240" w:lineRule="auto"/>
      </w:pPr>
      <w:r>
        <w:continuationSeparator/>
      </w:r>
    </w:p>
  </w:footnote>
  <w:footnote w:type="continuationNotice" w:id="1">
    <w:p w14:paraId="0AA0E12E" w14:textId="77777777" w:rsidR="00D9249A" w:rsidRDefault="00D924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9C637" w14:textId="32660091" w:rsidR="00E31787" w:rsidRDefault="00E31787">
    <w:pPr>
      <w:pStyle w:val="Cabealho"/>
      <w:rPr>
        <w:noProof/>
      </w:rPr>
    </w:pPr>
  </w:p>
  <w:p w14:paraId="5DCB9361" w14:textId="0E3080AA" w:rsidR="00202B51" w:rsidRDefault="0070693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71552" behindDoc="1" locked="0" layoutInCell="1" allowOverlap="1" wp14:anchorId="7AB144A2" wp14:editId="2FC9DA49">
          <wp:simplePos x="0" y="0"/>
          <wp:positionH relativeFrom="column">
            <wp:posOffset>4491990</wp:posOffset>
          </wp:positionH>
          <wp:positionV relativeFrom="paragraph">
            <wp:posOffset>8255</wp:posOffset>
          </wp:positionV>
          <wp:extent cx="1350233" cy="887805"/>
          <wp:effectExtent l="0" t="0" r="2540" b="7620"/>
          <wp:wrapNone/>
          <wp:docPr id="483707025" name="Imagem 48370702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45968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233" cy="8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2F7077" w14:textId="77777777" w:rsidR="00C505DC" w:rsidRDefault="00C505DC">
    <w:pPr>
      <w:pStyle w:val="Cabealho"/>
      <w:rPr>
        <w:noProof/>
      </w:rPr>
    </w:pPr>
  </w:p>
  <w:p w14:paraId="0ED26216" w14:textId="5B2DFFC1" w:rsidR="00202B51" w:rsidRDefault="00202B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76EA"/>
    <w:multiLevelType w:val="hybridMultilevel"/>
    <w:tmpl w:val="A7947A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263"/>
    <w:multiLevelType w:val="hybridMultilevel"/>
    <w:tmpl w:val="65C23F0C"/>
    <w:lvl w:ilvl="0" w:tplc="2D64DD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52079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2C5019"/>
    <w:multiLevelType w:val="hybridMultilevel"/>
    <w:tmpl w:val="8460D020"/>
    <w:lvl w:ilvl="0" w:tplc="B15495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B4F"/>
    <w:multiLevelType w:val="hybridMultilevel"/>
    <w:tmpl w:val="C06A52F0"/>
    <w:lvl w:ilvl="0" w:tplc="56D2525A">
      <w:start w:val="1"/>
      <w:numFmt w:val="decimal"/>
      <w:lvlText w:val="%1."/>
      <w:lvlJc w:val="left"/>
      <w:pPr>
        <w:ind w:left="234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27C90C05"/>
    <w:multiLevelType w:val="hybridMultilevel"/>
    <w:tmpl w:val="7A6E41A8"/>
    <w:lvl w:ilvl="0" w:tplc="BD307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2A5B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459B9"/>
    <w:multiLevelType w:val="multilevel"/>
    <w:tmpl w:val="0106A1C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230BB2"/>
    <w:multiLevelType w:val="multilevel"/>
    <w:tmpl w:val="0682F0CA"/>
    <w:styleLink w:val="Estilo1"/>
    <w:lvl w:ilvl="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5282F"/>
    <w:multiLevelType w:val="hybridMultilevel"/>
    <w:tmpl w:val="897273EC"/>
    <w:lvl w:ilvl="0" w:tplc="C1C0713C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3D3E299D"/>
    <w:multiLevelType w:val="multilevel"/>
    <w:tmpl w:val="57860EE8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59744C"/>
    <w:multiLevelType w:val="multilevel"/>
    <w:tmpl w:val="CF7C5DE4"/>
    <w:lvl w:ilvl="0">
      <w:start w:val="1"/>
      <w:numFmt w:val="decimal"/>
      <w:pStyle w:val="Citao-C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86870F8"/>
    <w:multiLevelType w:val="hybridMultilevel"/>
    <w:tmpl w:val="66C4F530"/>
    <w:lvl w:ilvl="0" w:tplc="D746355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10FE7"/>
    <w:multiLevelType w:val="multilevel"/>
    <w:tmpl w:val="4E58DA6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546D12"/>
    <w:multiLevelType w:val="hybridMultilevel"/>
    <w:tmpl w:val="7E96A2AC"/>
    <w:lvl w:ilvl="0" w:tplc="4C608D02">
      <w:start w:val="1"/>
      <w:numFmt w:val="lowerLetter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8680F"/>
    <w:multiLevelType w:val="hybridMultilevel"/>
    <w:tmpl w:val="D5F2599E"/>
    <w:lvl w:ilvl="0" w:tplc="04160017">
      <w:start w:val="1"/>
      <w:numFmt w:val="lowerLetter"/>
      <w:lvlText w:val="%1)"/>
      <w:lvlJc w:val="left"/>
      <w:pPr>
        <w:ind w:left="234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num w:numId="1" w16cid:durableId="662046333">
    <w:abstractNumId w:val="10"/>
  </w:num>
  <w:num w:numId="2" w16cid:durableId="1653634626">
    <w:abstractNumId w:val="3"/>
  </w:num>
  <w:num w:numId="3" w16cid:durableId="298456591">
    <w:abstractNumId w:val="11"/>
  </w:num>
  <w:num w:numId="4" w16cid:durableId="846097035">
    <w:abstractNumId w:val="5"/>
  </w:num>
  <w:num w:numId="5" w16cid:durableId="242759601">
    <w:abstractNumId w:val="6"/>
  </w:num>
  <w:num w:numId="6" w16cid:durableId="119618094">
    <w:abstractNumId w:val="1"/>
  </w:num>
  <w:num w:numId="7" w16cid:durableId="1655377994">
    <w:abstractNumId w:val="4"/>
  </w:num>
  <w:num w:numId="8" w16cid:durableId="1020813712">
    <w:abstractNumId w:val="9"/>
  </w:num>
  <w:num w:numId="9" w16cid:durableId="2119718120">
    <w:abstractNumId w:val="13"/>
  </w:num>
  <w:num w:numId="10" w16cid:durableId="1675720344">
    <w:abstractNumId w:val="14"/>
  </w:num>
  <w:num w:numId="11" w16cid:durableId="1271937741">
    <w:abstractNumId w:val="0"/>
  </w:num>
  <w:num w:numId="12" w16cid:durableId="991561948">
    <w:abstractNumId w:val="12"/>
  </w:num>
  <w:num w:numId="13" w16cid:durableId="1826119522">
    <w:abstractNumId w:val="7"/>
  </w:num>
  <w:num w:numId="14" w16cid:durableId="2044358190">
    <w:abstractNumId w:val="2"/>
  </w:num>
  <w:num w:numId="15" w16cid:durableId="133132580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45"/>
    <w:rsid w:val="000114A0"/>
    <w:rsid w:val="000115D0"/>
    <w:rsid w:val="000219CF"/>
    <w:rsid w:val="00025ED1"/>
    <w:rsid w:val="000266BC"/>
    <w:rsid w:val="00027DBF"/>
    <w:rsid w:val="00031DB3"/>
    <w:rsid w:val="00033004"/>
    <w:rsid w:val="00033040"/>
    <w:rsid w:val="00033215"/>
    <w:rsid w:val="0004009F"/>
    <w:rsid w:val="00041F69"/>
    <w:rsid w:val="00042055"/>
    <w:rsid w:val="000507E1"/>
    <w:rsid w:val="00050CCE"/>
    <w:rsid w:val="000561E4"/>
    <w:rsid w:val="00056C4E"/>
    <w:rsid w:val="00056DFC"/>
    <w:rsid w:val="00063531"/>
    <w:rsid w:val="000641BF"/>
    <w:rsid w:val="0006764D"/>
    <w:rsid w:val="000720FE"/>
    <w:rsid w:val="00076D9F"/>
    <w:rsid w:val="00080B6B"/>
    <w:rsid w:val="0008155D"/>
    <w:rsid w:val="000816BD"/>
    <w:rsid w:val="000842DB"/>
    <w:rsid w:val="000909D1"/>
    <w:rsid w:val="0009195A"/>
    <w:rsid w:val="00092586"/>
    <w:rsid w:val="00092ABD"/>
    <w:rsid w:val="000A0ECA"/>
    <w:rsid w:val="000A11C7"/>
    <w:rsid w:val="000A31E6"/>
    <w:rsid w:val="000A3CD6"/>
    <w:rsid w:val="000A4094"/>
    <w:rsid w:val="000A48BC"/>
    <w:rsid w:val="000A6971"/>
    <w:rsid w:val="000A71B9"/>
    <w:rsid w:val="000B477C"/>
    <w:rsid w:val="000B4CBC"/>
    <w:rsid w:val="000B5613"/>
    <w:rsid w:val="000B72C8"/>
    <w:rsid w:val="000C0142"/>
    <w:rsid w:val="000C60B7"/>
    <w:rsid w:val="000D6B2F"/>
    <w:rsid w:val="000E3D94"/>
    <w:rsid w:val="000F141B"/>
    <w:rsid w:val="000F1A13"/>
    <w:rsid w:val="000F2E00"/>
    <w:rsid w:val="000F3898"/>
    <w:rsid w:val="000F70E1"/>
    <w:rsid w:val="000F7DC4"/>
    <w:rsid w:val="00103AB9"/>
    <w:rsid w:val="0010578D"/>
    <w:rsid w:val="00106A10"/>
    <w:rsid w:val="00106A5C"/>
    <w:rsid w:val="00111270"/>
    <w:rsid w:val="001113DD"/>
    <w:rsid w:val="001148B5"/>
    <w:rsid w:val="00115D76"/>
    <w:rsid w:val="00116862"/>
    <w:rsid w:val="001201B5"/>
    <w:rsid w:val="00122883"/>
    <w:rsid w:val="00131860"/>
    <w:rsid w:val="0013261E"/>
    <w:rsid w:val="00135009"/>
    <w:rsid w:val="0013526D"/>
    <w:rsid w:val="0014568A"/>
    <w:rsid w:val="0014691E"/>
    <w:rsid w:val="00147558"/>
    <w:rsid w:val="00161569"/>
    <w:rsid w:val="00162E7F"/>
    <w:rsid w:val="00163C24"/>
    <w:rsid w:val="00167D89"/>
    <w:rsid w:val="001759EB"/>
    <w:rsid w:val="001919F9"/>
    <w:rsid w:val="0019262B"/>
    <w:rsid w:val="001939C0"/>
    <w:rsid w:val="00193FA7"/>
    <w:rsid w:val="00196E21"/>
    <w:rsid w:val="00197C38"/>
    <w:rsid w:val="001A0E1C"/>
    <w:rsid w:val="001A4253"/>
    <w:rsid w:val="001B01A1"/>
    <w:rsid w:val="001B41FD"/>
    <w:rsid w:val="001B50D0"/>
    <w:rsid w:val="001B648B"/>
    <w:rsid w:val="001B6D51"/>
    <w:rsid w:val="001C107D"/>
    <w:rsid w:val="001C2065"/>
    <w:rsid w:val="001D12F9"/>
    <w:rsid w:val="001D211A"/>
    <w:rsid w:val="001D2436"/>
    <w:rsid w:val="001D5E22"/>
    <w:rsid w:val="001E0F5E"/>
    <w:rsid w:val="001E2B6B"/>
    <w:rsid w:val="001E72EA"/>
    <w:rsid w:val="001E740F"/>
    <w:rsid w:val="001F236E"/>
    <w:rsid w:val="001F444F"/>
    <w:rsid w:val="001F5E8A"/>
    <w:rsid w:val="00202B51"/>
    <w:rsid w:val="00202BDA"/>
    <w:rsid w:val="0020349F"/>
    <w:rsid w:val="002048E1"/>
    <w:rsid w:val="00205839"/>
    <w:rsid w:val="002062EA"/>
    <w:rsid w:val="00210612"/>
    <w:rsid w:val="00212EFB"/>
    <w:rsid w:val="00213181"/>
    <w:rsid w:val="002132F3"/>
    <w:rsid w:val="002133D9"/>
    <w:rsid w:val="00216B6C"/>
    <w:rsid w:val="00217F62"/>
    <w:rsid w:val="002265A2"/>
    <w:rsid w:val="00230F9E"/>
    <w:rsid w:val="00231D38"/>
    <w:rsid w:val="00235595"/>
    <w:rsid w:val="00235D54"/>
    <w:rsid w:val="00236516"/>
    <w:rsid w:val="00240345"/>
    <w:rsid w:val="00242426"/>
    <w:rsid w:val="002430D8"/>
    <w:rsid w:val="002430F5"/>
    <w:rsid w:val="00244C99"/>
    <w:rsid w:val="00245311"/>
    <w:rsid w:val="0024549E"/>
    <w:rsid w:val="00246CEF"/>
    <w:rsid w:val="00250463"/>
    <w:rsid w:val="002647B8"/>
    <w:rsid w:val="00265E70"/>
    <w:rsid w:val="002662B4"/>
    <w:rsid w:val="00271028"/>
    <w:rsid w:val="0027181B"/>
    <w:rsid w:val="002777A5"/>
    <w:rsid w:val="00277A30"/>
    <w:rsid w:val="00277FFC"/>
    <w:rsid w:val="002805D3"/>
    <w:rsid w:val="002808F4"/>
    <w:rsid w:val="00286C3E"/>
    <w:rsid w:val="00290144"/>
    <w:rsid w:val="002940CE"/>
    <w:rsid w:val="00294412"/>
    <w:rsid w:val="00294AF0"/>
    <w:rsid w:val="00297B86"/>
    <w:rsid w:val="002A3BC1"/>
    <w:rsid w:val="002B2C9F"/>
    <w:rsid w:val="002B35BB"/>
    <w:rsid w:val="002B46CE"/>
    <w:rsid w:val="002B60F9"/>
    <w:rsid w:val="002B7C6B"/>
    <w:rsid w:val="002C1725"/>
    <w:rsid w:val="002C1737"/>
    <w:rsid w:val="002C264A"/>
    <w:rsid w:val="002C61AB"/>
    <w:rsid w:val="002D3775"/>
    <w:rsid w:val="002D50E7"/>
    <w:rsid w:val="002D6885"/>
    <w:rsid w:val="002D6D63"/>
    <w:rsid w:val="002E1EC6"/>
    <w:rsid w:val="002E43DE"/>
    <w:rsid w:val="002F20D4"/>
    <w:rsid w:val="002F22B2"/>
    <w:rsid w:val="0030559E"/>
    <w:rsid w:val="00305D82"/>
    <w:rsid w:val="00305F04"/>
    <w:rsid w:val="00306504"/>
    <w:rsid w:val="00307C12"/>
    <w:rsid w:val="0031098E"/>
    <w:rsid w:val="00310BD0"/>
    <w:rsid w:val="00311E0C"/>
    <w:rsid w:val="00312622"/>
    <w:rsid w:val="003136B2"/>
    <w:rsid w:val="00315C9A"/>
    <w:rsid w:val="003215C0"/>
    <w:rsid w:val="003233D8"/>
    <w:rsid w:val="00323586"/>
    <w:rsid w:val="00323E1F"/>
    <w:rsid w:val="00336BBB"/>
    <w:rsid w:val="0034201B"/>
    <w:rsid w:val="00343513"/>
    <w:rsid w:val="0034387E"/>
    <w:rsid w:val="00343C98"/>
    <w:rsid w:val="00345F5B"/>
    <w:rsid w:val="00347BC3"/>
    <w:rsid w:val="003544F2"/>
    <w:rsid w:val="003556E3"/>
    <w:rsid w:val="00355881"/>
    <w:rsid w:val="00364510"/>
    <w:rsid w:val="003722DB"/>
    <w:rsid w:val="00372F8E"/>
    <w:rsid w:val="0037537E"/>
    <w:rsid w:val="00375BB1"/>
    <w:rsid w:val="0038092E"/>
    <w:rsid w:val="00380A8C"/>
    <w:rsid w:val="00381150"/>
    <w:rsid w:val="0038151F"/>
    <w:rsid w:val="00382721"/>
    <w:rsid w:val="00387EED"/>
    <w:rsid w:val="0039127F"/>
    <w:rsid w:val="00391A18"/>
    <w:rsid w:val="00392B8C"/>
    <w:rsid w:val="00395D13"/>
    <w:rsid w:val="00397E3F"/>
    <w:rsid w:val="003A27DB"/>
    <w:rsid w:val="003A584C"/>
    <w:rsid w:val="003A7C7B"/>
    <w:rsid w:val="003A7FA6"/>
    <w:rsid w:val="003B13CD"/>
    <w:rsid w:val="003B1AAC"/>
    <w:rsid w:val="003B25D1"/>
    <w:rsid w:val="003B3F5E"/>
    <w:rsid w:val="003B754F"/>
    <w:rsid w:val="003C0149"/>
    <w:rsid w:val="003C02C9"/>
    <w:rsid w:val="003C16D7"/>
    <w:rsid w:val="003C20AD"/>
    <w:rsid w:val="003C5B3E"/>
    <w:rsid w:val="003D1821"/>
    <w:rsid w:val="003D1F5A"/>
    <w:rsid w:val="003D681B"/>
    <w:rsid w:val="003D6C0C"/>
    <w:rsid w:val="003E0DC8"/>
    <w:rsid w:val="003E0EC7"/>
    <w:rsid w:val="003E1BD3"/>
    <w:rsid w:val="003E2241"/>
    <w:rsid w:val="003E3CBC"/>
    <w:rsid w:val="003E5D64"/>
    <w:rsid w:val="003E75EE"/>
    <w:rsid w:val="003F3364"/>
    <w:rsid w:val="003F7624"/>
    <w:rsid w:val="003F76E6"/>
    <w:rsid w:val="003F7E4C"/>
    <w:rsid w:val="00400340"/>
    <w:rsid w:val="00400F51"/>
    <w:rsid w:val="0041145A"/>
    <w:rsid w:val="00412BE7"/>
    <w:rsid w:val="00414D51"/>
    <w:rsid w:val="004208FF"/>
    <w:rsid w:val="00420C6D"/>
    <w:rsid w:val="00422599"/>
    <w:rsid w:val="00423584"/>
    <w:rsid w:val="00431104"/>
    <w:rsid w:val="00434D1E"/>
    <w:rsid w:val="0043527C"/>
    <w:rsid w:val="004359FF"/>
    <w:rsid w:val="0043765F"/>
    <w:rsid w:val="004378D1"/>
    <w:rsid w:val="0044157C"/>
    <w:rsid w:val="00441EF7"/>
    <w:rsid w:val="0044358A"/>
    <w:rsid w:val="00445CCE"/>
    <w:rsid w:val="00446738"/>
    <w:rsid w:val="004467BE"/>
    <w:rsid w:val="00451709"/>
    <w:rsid w:val="00452704"/>
    <w:rsid w:val="004528F7"/>
    <w:rsid w:val="004534DB"/>
    <w:rsid w:val="00455870"/>
    <w:rsid w:val="00457489"/>
    <w:rsid w:val="00461FFF"/>
    <w:rsid w:val="004645E2"/>
    <w:rsid w:val="00467A65"/>
    <w:rsid w:val="00471BE8"/>
    <w:rsid w:val="0047398B"/>
    <w:rsid w:val="0047400A"/>
    <w:rsid w:val="004776DC"/>
    <w:rsid w:val="004838F0"/>
    <w:rsid w:val="004940C7"/>
    <w:rsid w:val="004941AA"/>
    <w:rsid w:val="004957EA"/>
    <w:rsid w:val="004A00B5"/>
    <w:rsid w:val="004A3858"/>
    <w:rsid w:val="004A70EF"/>
    <w:rsid w:val="004B2C56"/>
    <w:rsid w:val="004B2CEA"/>
    <w:rsid w:val="004B537D"/>
    <w:rsid w:val="004C229F"/>
    <w:rsid w:val="004C4ED8"/>
    <w:rsid w:val="004D18D4"/>
    <w:rsid w:val="004D2501"/>
    <w:rsid w:val="004D2607"/>
    <w:rsid w:val="004D3676"/>
    <w:rsid w:val="004D4CE0"/>
    <w:rsid w:val="004D6B73"/>
    <w:rsid w:val="004E00A9"/>
    <w:rsid w:val="004E244E"/>
    <w:rsid w:val="004F12A3"/>
    <w:rsid w:val="004F2BD2"/>
    <w:rsid w:val="004F45B5"/>
    <w:rsid w:val="004F692C"/>
    <w:rsid w:val="00500BE6"/>
    <w:rsid w:val="005020BA"/>
    <w:rsid w:val="00502620"/>
    <w:rsid w:val="00504564"/>
    <w:rsid w:val="00506613"/>
    <w:rsid w:val="00506D0C"/>
    <w:rsid w:val="005070E8"/>
    <w:rsid w:val="005075D1"/>
    <w:rsid w:val="00511284"/>
    <w:rsid w:val="005139C2"/>
    <w:rsid w:val="005149B7"/>
    <w:rsid w:val="00514DFA"/>
    <w:rsid w:val="00515924"/>
    <w:rsid w:val="0051666A"/>
    <w:rsid w:val="00516868"/>
    <w:rsid w:val="00516A18"/>
    <w:rsid w:val="005214B7"/>
    <w:rsid w:val="0052650D"/>
    <w:rsid w:val="00527455"/>
    <w:rsid w:val="00533FC5"/>
    <w:rsid w:val="0053444B"/>
    <w:rsid w:val="00535947"/>
    <w:rsid w:val="00537C33"/>
    <w:rsid w:val="00540102"/>
    <w:rsid w:val="005420C8"/>
    <w:rsid w:val="005556CD"/>
    <w:rsid w:val="00555A3B"/>
    <w:rsid w:val="0056759A"/>
    <w:rsid w:val="00570C84"/>
    <w:rsid w:val="005710F7"/>
    <w:rsid w:val="005722D9"/>
    <w:rsid w:val="0057712B"/>
    <w:rsid w:val="005802DC"/>
    <w:rsid w:val="00583E5C"/>
    <w:rsid w:val="005859FA"/>
    <w:rsid w:val="005901E0"/>
    <w:rsid w:val="0059020E"/>
    <w:rsid w:val="00591230"/>
    <w:rsid w:val="00591C5D"/>
    <w:rsid w:val="00593FC9"/>
    <w:rsid w:val="00594897"/>
    <w:rsid w:val="005952F4"/>
    <w:rsid w:val="005A0084"/>
    <w:rsid w:val="005A09B3"/>
    <w:rsid w:val="005A436A"/>
    <w:rsid w:val="005A439B"/>
    <w:rsid w:val="005A65DA"/>
    <w:rsid w:val="005B0F89"/>
    <w:rsid w:val="005B23F4"/>
    <w:rsid w:val="005B2899"/>
    <w:rsid w:val="005C084A"/>
    <w:rsid w:val="005C1D2B"/>
    <w:rsid w:val="005C23D2"/>
    <w:rsid w:val="005C31C4"/>
    <w:rsid w:val="005C523D"/>
    <w:rsid w:val="005C54B8"/>
    <w:rsid w:val="005C620D"/>
    <w:rsid w:val="005D062D"/>
    <w:rsid w:val="005D1D0A"/>
    <w:rsid w:val="005D510E"/>
    <w:rsid w:val="005D5ED6"/>
    <w:rsid w:val="005E2216"/>
    <w:rsid w:val="005E3576"/>
    <w:rsid w:val="005E443C"/>
    <w:rsid w:val="005E5780"/>
    <w:rsid w:val="005F19F5"/>
    <w:rsid w:val="005F3903"/>
    <w:rsid w:val="005F6094"/>
    <w:rsid w:val="0060017B"/>
    <w:rsid w:val="0060201D"/>
    <w:rsid w:val="00602533"/>
    <w:rsid w:val="00603C7A"/>
    <w:rsid w:val="006043B0"/>
    <w:rsid w:val="00604410"/>
    <w:rsid w:val="00605CAE"/>
    <w:rsid w:val="00605EDA"/>
    <w:rsid w:val="00606EBF"/>
    <w:rsid w:val="00610C57"/>
    <w:rsid w:val="00614F8E"/>
    <w:rsid w:val="00615575"/>
    <w:rsid w:val="00616509"/>
    <w:rsid w:val="00620612"/>
    <w:rsid w:val="006255EB"/>
    <w:rsid w:val="00625A4C"/>
    <w:rsid w:val="00632C2D"/>
    <w:rsid w:val="00635409"/>
    <w:rsid w:val="006364BF"/>
    <w:rsid w:val="00636F13"/>
    <w:rsid w:val="00640080"/>
    <w:rsid w:val="00645CEF"/>
    <w:rsid w:val="00646BF2"/>
    <w:rsid w:val="0065192A"/>
    <w:rsid w:val="00654E3B"/>
    <w:rsid w:val="006559A2"/>
    <w:rsid w:val="006575E7"/>
    <w:rsid w:val="00664CB5"/>
    <w:rsid w:val="00664E0B"/>
    <w:rsid w:val="00666531"/>
    <w:rsid w:val="00666D16"/>
    <w:rsid w:val="006718B4"/>
    <w:rsid w:val="00674070"/>
    <w:rsid w:val="00675690"/>
    <w:rsid w:val="0068107E"/>
    <w:rsid w:val="0068124D"/>
    <w:rsid w:val="00681C61"/>
    <w:rsid w:val="00686A56"/>
    <w:rsid w:val="00686AAB"/>
    <w:rsid w:val="00690014"/>
    <w:rsid w:val="00690105"/>
    <w:rsid w:val="00692584"/>
    <w:rsid w:val="00697131"/>
    <w:rsid w:val="006975A9"/>
    <w:rsid w:val="006A1A00"/>
    <w:rsid w:val="006A2F25"/>
    <w:rsid w:val="006A3873"/>
    <w:rsid w:val="006A5820"/>
    <w:rsid w:val="006A761E"/>
    <w:rsid w:val="006B2AC8"/>
    <w:rsid w:val="006B436F"/>
    <w:rsid w:val="006B44DB"/>
    <w:rsid w:val="006B469B"/>
    <w:rsid w:val="006C1087"/>
    <w:rsid w:val="006C342B"/>
    <w:rsid w:val="006C42F3"/>
    <w:rsid w:val="006C5065"/>
    <w:rsid w:val="006C5E88"/>
    <w:rsid w:val="006E0083"/>
    <w:rsid w:val="006E43B0"/>
    <w:rsid w:val="006F0749"/>
    <w:rsid w:val="006F0D6C"/>
    <w:rsid w:val="006F37F7"/>
    <w:rsid w:val="006F3814"/>
    <w:rsid w:val="006F517A"/>
    <w:rsid w:val="006F6EFB"/>
    <w:rsid w:val="00706938"/>
    <w:rsid w:val="00707605"/>
    <w:rsid w:val="007122FB"/>
    <w:rsid w:val="00713EA6"/>
    <w:rsid w:val="007140C1"/>
    <w:rsid w:val="00714C7F"/>
    <w:rsid w:val="00716523"/>
    <w:rsid w:val="00717440"/>
    <w:rsid w:val="0072146A"/>
    <w:rsid w:val="0072395C"/>
    <w:rsid w:val="007242F6"/>
    <w:rsid w:val="00724E61"/>
    <w:rsid w:val="00732C27"/>
    <w:rsid w:val="00735B02"/>
    <w:rsid w:val="00736592"/>
    <w:rsid w:val="00737A9E"/>
    <w:rsid w:val="007427E5"/>
    <w:rsid w:val="00742A1E"/>
    <w:rsid w:val="00742B15"/>
    <w:rsid w:val="00743802"/>
    <w:rsid w:val="00744A00"/>
    <w:rsid w:val="00756C15"/>
    <w:rsid w:val="00760A2C"/>
    <w:rsid w:val="00761812"/>
    <w:rsid w:val="00762CE6"/>
    <w:rsid w:val="00763C9F"/>
    <w:rsid w:val="00770317"/>
    <w:rsid w:val="007730B7"/>
    <w:rsid w:val="007749D7"/>
    <w:rsid w:val="00774CD6"/>
    <w:rsid w:val="00774F6E"/>
    <w:rsid w:val="00776324"/>
    <w:rsid w:val="00790367"/>
    <w:rsid w:val="00790CEE"/>
    <w:rsid w:val="0079600F"/>
    <w:rsid w:val="007A1B25"/>
    <w:rsid w:val="007A1EC2"/>
    <w:rsid w:val="007A2FF3"/>
    <w:rsid w:val="007A633B"/>
    <w:rsid w:val="007A7430"/>
    <w:rsid w:val="007B15E5"/>
    <w:rsid w:val="007B1E87"/>
    <w:rsid w:val="007B43AD"/>
    <w:rsid w:val="007B499C"/>
    <w:rsid w:val="007B7475"/>
    <w:rsid w:val="007B7F04"/>
    <w:rsid w:val="007C2A7B"/>
    <w:rsid w:val="007C41DA"/>
    <w:rsid w:val="007C6FC0"/>
    <w:rsid w:val="007C7C09"/>
    <w:rsid w:val="007D45C8"/>
    <w:rsid w:val="007D5D71"/>
    <w:rsid w:val="007D78AA"/>
    <w:rsid w:val="007E0399"/>
    <w:rsid w:val="007E4A74"/>
    <w:rsid w:val="007E4B2D"/>
    <w:rsid w:val="007E4FB2"/>
    <w:rsid w:val="007E5725"/>
    <w:rsid w:val="007E5FAB"/>
    <w:rsid w:val="007E6334"/>
    <w:rsid w:val="007E6B0F"/>
    <w:rsid w:val="007F06D2"/>
    <w:rsid w:val="007F3376"/>
    <w:rsid w:val="007F3FC4"/>
    <w:rsid w:val="00800B9E"/>
    <w:rsid w:val="00800DBC"/>
    <w:rsid w:val="00801402"/>
    <w:rsid w:val="008055A5"/>
    <w:rsid w:val="008135F2"/>
    <w:rsid w:val="00820057"/>
    <w:rsid w:val="00821995"/>
    <w:rsid w:val="00822A5A"/>
    <w:rsid w:val="008230B6"/>
    <w:rsid w:val="0082344F"/>
    <w:rsid w:val="008244B4"/>
    <w:rsid w:val="008254AC"/>
    <w:rsid w:val="0082616D"/>
    <w:rsid w:val="00836F33"/>
    <w:rsid w:val="00837814"/>
    <w:rsid w:val="00837C81"/>
    <w:rsid w:val="008413C1"/>
    <w:rsid w:val="008413FD"/>
    <w:rsid w:val="00841940"/>
    <w:rsid w:val="00842339"/>
    <w:rsid w:val="00842549"/>
    <w:rsid w:val="008432D4"/>
    <w:rsid w:val="008439CE"/>
    <w:rsid w:val="00851043"/>
    <w:rsid w:val="00851338"/>
    <w:rsid w:val="008513CA"/>
    <w:rsid w:val="00851F11"/>
    <w:rsid w:val="00852475"/>
    <w:rsid w:val="00853E98"/>
    <w:rsid w:val="00857AC7"/>
    <w:rsid w:val="008618A3"/>
    <w:rsid w:val="0086469E"/>
    <w:rsid w:val="0086528B"/>
    <w:rsid w:val="00867C00"/>
    <w:rsid w:val="00870BE2"/>
    <w:rsid w:val="008717D7"/>
    <w:rsid w:val="00872094"/>
    <w:rsid w:val="00873BD7"/>
    <w:rsid w:val="00877079"/>
    <w:rsid w:val="008813A2"/>
    <w:rsid w:val="00886E10"/>
    <w:rsid w:val="008915A9"/>
    <w:rsid w:val="00892635"/>
    <w:rsid w:val="00896A7E"/>
    <w:rsid w:val="00896BF6"/>
    <w:rsid w:val="00896F9E"/>
    <w:rsid w:val="008977B6"/>
    <w:rsid w:val="008A38F8"/>
    <w:rsid w:val="008A79C0"/>
    <w:rsid w:val="008B15C6"/>
    <w:rsid w:val="008B3E5E"/>
    <w:rsid w:val="008B42A1"/>
    <w:rsid w:val="008B7A01"/>
    <w:rsid w:val="008C1EC3"/>
    <w:rsid w:val="008C28A3"/>
    <w:rsid w:val="008C28EF"/>
    <w:rsid w:val="008C6E54"/>
    <w:rsid w:val="008D131C"/>
    <w:rsid w:val="008D2F44"/>
    <w:rsid w:val="008D69C2"/>
    <w:rsid w:val="008E10D1"/>
    <w:rsid w:val="008E2C6F"/>
    <w:rsid w:val="008F3C7F"/>
    <w:rsid w:val="008F416B"/>
    <w:rsid w:val="008F4A24"/>
    <w:rsid w:val="008F718A"/>
    <w:rsid w:val="008F72F7"/>
    <w:rsid w:val="008F7A7E"/>
    <w:rsid w:val="00901389"/>
    <w:rsid w:val="00901C77"/>
    <w:rsid w:val="009052C2"/>
    <w:rsid w:val="009057C1"/>
    <w:rsid w:val="00907EE5"/>
    <w:rsid w:val="009136A1"/>
    <w:rsid w:val="009137D3"/>
    <w:rsid w:val="009207FC"/>
    <w:rsid w:val="00921ED0"/>
    <w:rsid w:val="009227A9"/>
    <w:rsid w:val="00926E18"/>
    <w:rsid w:val="00932D87"/>
    <w:rsid w:val="0093679F"/>
    <w:rsid w:val="00940162"/>
    <w:rsid w:val="0094067F"/>
    <w:rsid w:val="00940F41"/>
    <w:rsid w:val="00940F48"/>
    <w:rsid w:val="00943D68"/>
    <w:rsid w:val="00944670"/>
    <w:rsid w:val="009472A6"/>
    <w:rsid w:val="009479B0"/>
    <w:rsid w:val="009514FB"/>
    <w:rsid w:val="00951890"/>
    <w:rsid w:val="00954281"/>
    <w:rsid w:val="00960319"/>
    <w:rsid w:val="00961986"/>
    <w:rsid w:val="00970A34"/>
    <w:rsid w:val="00971EA4"/>
    <w:rsid w:val="0097287F"/>
    <w:rsid w:val="00972F4C"/>
    <w:rsid w:val="00975218"/>
    <w:rsid w:val="0097525D"/>
    <w:rsid w:val="009758C3"/>
    <w:rsid w:val="00977509"/>
    <w:rsid w:val="00980153"/>
    <w:rsid w:val="00980648"/>
    <w:rsid w:val="00983694"/>
    <w:rsid w:val="009850D0"/>
    <w:rsid w:val="009859F3"/>
    <w:rsid w:val="009902C6"/>
    <w:rsid w:val="00997194"/>
    <w:rsid w:val="009A0B92"/>
    <w:rsid w:val="009A3AAF"/>
    <w:rsid w:val="009A3DB8"/>
    <w:rsid w:val="009A6BDC"/>
    <w:rsid w:val="009B05CB"/>
    <w:rsid w:val="009B3315"/>
    <w:rsid w:val="009B48B9"/>
    <w:rsid w:val="009B554E"/>
    <w:rsid w:val="009C12A1"/>
    <w:rsid w:val="009D22EC"/>
    <w:rsid w:val="009D3C92"/>
    <w:rsid w:val="009D42EB"/>
    <w:rsid w:val="009D4AC6"/>
    <w:rsid w:val="009D5FD0"/>
    <w:rsid w:val="009D7747"/>
    <w:rsid w:val="009D7804"/>
    <w:rsid w:val="009E0999"/>
    <w:rsid w:val="009E186F"/>
    <w:rsid w:val="009E209F"/>
    <w:rsid w:val="009E30C5"/>
    <w:rsid w:val="009E54B5"/>
    <w:rsid w:val="009E7F34"/>
    <w:rsid w:val="009F51C0"/>
    <w:rsid w:val="009F6458"/>
    <w:rsid w:val="00A0089E"/>
    <w:rsid w:val="00A008F6"/>
    <w:rsid w:val="00A0157D"/>
    <w:rsid w:val="00A021EB"/>
    <w:rsid w:val="00A07DD3"/>
    <w:rsid w:val="00A121D8"/>
    <w:rsid w:val="00A14166"/>
    <w:rsid w:val="00A14AEC"/>
    <w:rsid w:val="00A153B9"/>
    <w:rsid w:val="00A30F03"/>
    <w:rsid w:val="00A34579"/>
    <w:rsid w:val="00A358BD"/>
    <w:rsid w:val="00A37809"/>
    <w:rsid w:val="00A37E7C"/>
    <w:rsid w:val="00A4396B"/>
    <w:rsid w:val="00A439E6"/>
    <w:rsid w:val="00A43AA9"/>
    <w:rsid w:val="00A46085"/>
    <w:rsid w:val="00A564B8"/>
    <w:rsid w:val="00A63E05"/>
    <w:rsid w:val="00A657B2"/>
    <w:rsid w:val="00A67BF6"/>
    <w:rsid w:val="00A67D10"/>
    <w:rsid w:val="00A71DCB"/>
    <w:rsid w:val="00A74D8F"/>
    <w:rsid w:val="00A7629E"/>
    <w:rsid w:val="00A81009"/>
    <w:rsid w:val="00A8122C"/>
    <w:rsid w:val="00A8332A"/>
    <w:rsid w:val="00A860D1"/>
    <w:rsid w:val="00A9197C"/>
    <w:rsid w:val="00A942D0"/>
    <w:rsid w:val="00A957B4"/>
    <w:rsid w:val="00AA1545"/>
    <w:rsid w:val="00AA3196"/>
    <w:rsid w:val="00AA418B"/>
    <w:rsid w:val="00AA5A93"/>
    <w:rsid w:val="00AA78B0"/>
    <w:rsid w:val="00AB2AA2"/>
    <w:rsid w:val="00AB5970"/>
    <w:rsid w:val="00AB7167"/>
    <w:rsid w:val="00AB7F1B"/>
    <w:rsid w:val="00AC1A71"/>
    <w:rsid w:val="00AC1BE1"/>
    <w:rsid w:val="00AC2E88"/>
    <w:rsid w:val="00AC37B3"/>
    <w:rsid w:val="00AC4B3B"/>
    <w:rsid w:val="00AC6DFF"/>
    <w:rsid w:val="00AC6F1D"/>
    <w:rsid w:val="00AC70C4"/>
    <w:rsid w:val="00AE0F0B"/>
    <w:rsid w:val="00AE1AF1"/>
    <w:rsid w:val="00AE2E26"/>
    <w:rsid w:val="00AE3E06"/>
    <w:rsid w:val="00AF0EB1"/>
    <w:rsid w:val="00AF322E"/>
    <w:rsid w:val="00AF5BF8"/>
    <w:rsid w:val="00AF7274"/>
    <w:rsid w:val="00B01AD2"/>
    <w:rsid w:val="00B031D8"/>
    <w:rsid w:val="00B06046"/>
    <w:rsid w:val="00B060B7"/>
    <w:rsid w:val="00B07924"/>
    <w:rsid w:val="00B12055"/>
    <w:rsid w:val="00B143E9"/>
    <w:rsid w:val="00B16599"/>
    <w:rsid w:val="00B1787B"/>
    <w:rsid w:val="00B31F1F"/>
    <w:rsid w:val="00B34112"/>
    <w:rsid w:val="00B35070"/>
    <w:rsid w:val="00B36237"/>
    <w:rsid w:val="00B377D0"/>
    <w:rsid w:val="00B4095C"/>
    <w:rsid w:val="00B40DF3"/>
    <w:rsid w:val="00B43487"/>
    <w:rsid w:val="00B4468B"/>
    <w:rsid w:val="00B448F8"/>
    <w:rsid w:val="00B45167"/>
    <w:rsid w:val="00B4575B"/>
    <w:rsid w:val="00B46B4E"/>
    <w:rsid w:val="00B5036F"/>
    <w:rsid w:val="00B54B67"/>
    <w:rsid w:val="00B70221"/>
    <w:rsid w:val="00B750E2"/>
    <w:rsid w:val="00B75656"/>
    <w:rsid w:val="00B75E7D"/>
    <w:rsid w:val="00B8371D"/>
    <w:rsid w:val="00B838F0"/>
    <w:rsid w:val="00B83ACA"/>
    <w:rsid w:val="00B849B8"/>
    <w:rsid w:val="00B850B7"/>
    <w:rsid w:val="00B928FB"/>
    <w:rsid w:val="00B92AE5"/>
    <w:rsid w:val="00B948ED"/>
    <w:rsid w:val="00B95864"/>
    <w:rsid w:val="00B9677E"/>
    <w:rsid w:val="00BA400C"/>
    <w:rsid w:val="00BA4632"/>
    <w:rsid w:val="00BA4DD3"/>
    <w:rsid w:val="00BA66CD"/>
    <w:rsid w:val="00BA74A0"/>
    <w:rsid w:val="00BA75AE"/>
    <w:rsid w:val="00BB07BB"/>
    <w:rsid w:val="00BB316A"/>
    <w:rsid w:val="00BB7361"/>
    <w:rsid w:val="00BB742F"/>
    <w:rsid w:val="00BC33DE"/>
    <w:rsid w:val="00BC3E76"/>
    <w:rsid w:val="00BC47DA"/>
    <w:rsid w:val="00BC5AD2"/>
    <w:rsid w:val="00BC6537"/>
    <w:rsid w:val="00BC7AAC"/>
    <w:rsid w:val="00BD0C21"/>
    <w:rsid w:val="00BD36B5"/>
    <w:rsid w:val="00BD4573"/>
    <w:rsid w:val="00BD6898"/>
    <w:rsid w:val="00BE00CC"/>
    <w:rsid w:val="00BE1124"/>
    <w:rsid w:val="00BE186F"/>
    <w:rsid w:val="00BE34AE"/>
    <w:rsid w:val="00BE3E73"/>
    <w:rsid w:val="00BE67A1"/>
    <w:rsid w:val="00BE7507"/>
    <w:rsid w:val="00BF019A"/>
    <w:rsid w:val="00BF1901"/>
    <w:rsid w:val="00BF5D73"/>
    <w:rsid w:val="00BF7333"/>
    <w:rsid w:val="00BF78FE"/>
    <w:rsid w:val="00C003BF"/>
    <w:rsid w:val="00C04D72"/>
    <w:rsid w:val="00C06891"/>
    <w:rsid w:val="00C11F42"/>
    <w:rsid w:val="00C1316E"/>
    <w:rsid w:val="00C14182"/>
    <w:rsid w:val="00C145FE"/>
    <w:rsid w:val="00C17956"/>
    <w:rsid w:val="00C209BD"/>
    <w:rsid w:val="00C23A0E"/>
    <w:rsid w:val="00C2430F"/>
    <w:rsid w:val="00C26C4F"/>
    <w:rsid w:val="00C272B4"/>
    <w:rsid w:val="00C31A8F"/>
    <w:rsid w:val="00C358F7"/>
    <w:rsid w:val="00C362B8"/>
    <w:rsid w:val="00C37FB4"/>
    <w:rsid w:val="00C40276"/>
    <w:rsid w:val="00C40E3A"/>
    <w:rsid w:val="00C41C1C"/>
    <w:rsid w:val="00C422FA"/>
    <w:rsid w:val="00C43626"/>
    <w:rsid w:val="00C43AC6"/>
    <w:rsid w:val="00C45483"/>
    <w:rsid w:val="00C46E9B"/>
    <w:rsid w:val="00C505DC"/>
    <w:rsid w:val="00C53CE3"/>
    <w:rsid w:val="00C60D68"/>
    <w:rsid w:val="00C6229F"/>
    <w:rsid w:val="00C63DF6"/>
    <w:rsid w:val="00C67BC4"/>
    <w:rsid w:val="00C703EA"/>
    <w:rsid w:val="00C70D41"/>
    <w:rsid w:val="00C71429"/>
    <w:rsid w:val="00C723DF"/>
    <w:rsid w:val="00C7604C"/>
    <w:rsid w:val="00C77D33"/>
    <w:rsid w:val="00C830B8"/>
    <w:rsid w:val="00C83277"/>
    <w:rsid w:val="00C84315"/>
    <w:rsid w:val="00C87487"/>
    <w:rsid w:val="00C95640"/>
    <w:rsid w:val="00CA00F5"/>
    <w:rsid w:val="00CA0BF9"/>
    <w:rsid w:val="00CA2757"/>
    <w:rsid w:val="00CA3D67"/>
    <w:rsid w:val="00CA7783"/>
    <w:rsid w:val="00CB1ABD"/>
    <w:rsid w:val="00CB2925"/>
    <w:rsid w:val="00CB3927"/>
    <w:rsid w:val="00CB729E"/>
    <w:rsid w:val="00CC10F2"/>
    <w:rsid w:val="00CC7805"/>
    <w:rsid w:val="00CD068A"/>
    <w:rsid w:val="00CD2CDA"/>
    <w:rsid w:val="00CE02DB"/>
    <w:rsid w:val="00CE536D"/>
    <w:rsid w:val="00CE6EB2"/>
    <w:rsid w:val="00CF07A3"/>
    <w:rsid w:val="00CF0FFF"/>
    <w:rsid w:val="00CF1E90"/>
    <w:rsid w:val="00CF20A0"/>
    <w:rsid w:val="00CF4939"/>
    <w:rsid w:val="00CF5ECA"/>
    <w:rsid w:val="00D01354"/>
    <w:rsid w:val="00D024AB"/>
    <w:rsid w:val="00D10D1E"/>
    <w:rsid w:val="00D13CA3"/>
    <w:rsid w:val="00D15F69"/>
    <w:rsid w:val="00D16888"/>
    <w:rsid w:val="00D20381"/>
    <w:rsid w:val="00D21ABD"/>
    <w:rsid w:val="00D276DA"/>
    <w:rsid w:val="00D32CED"/>
    <w:rsid w:val="00D33B01"/>
    <w:rsid w:val="00D3636F"/>
    <w:rsid w:val="00D364B0"/>
    <w:rsid w:val="00D36EFF"/>
    <w:rsid w:val="00D37FCA"/>
    <w:rsid w:val="00D40CD8"/>
    <w:rsid w:val="00D43504"/>
    <w:rsid w:val="00D43C6E"/>
    <w:rsid w:val="00D468AE"/>
    <w:rsid w:val="00D470FA"/>
    <w:rsid w:val="00D5013D"/>
    <w:rsid w:val="00D55E4B"/>
    <w:rsid w:val="00D60BE5"/>
    <w:rsid w:val="00D6565D"/>
    <w:rsid w:val="00D65A8F"/>
    <w:rsid w:val="00D66DF4"/>
    <w:rsid w:val="00D71901"/>
    <w:rsid w:val="00D72673"/>
    <w:rsid w:val="00D75118"/>
    <w:rsid w:val="00D77FA1"/>
    <w:rsid w:val="00D80E9A"/>
    <w:rsid w:val="00D81B26"/>
    <w:rsid w:val="00D825FE"/>
    <w:rsid w:val="00D854DA"/>
    <w:rsid w:val="00D9249A"/>
    <w:rsid w:val="00D9328D"/>
    <w:rsid w:val="00D933C3"/>
    <w:rsid w:val="00D94272"/>
    <w:rsid w:val="00D94EBB"/>
    <w:rsid w:val="00D9516A"/>
    <w:rsid w:val="00DA4105"/>
    <w:rsid w:val="00DA579D"/>
    <w:rsid w:val="00DA7BCB"/>
    <w:rsid w:val="00DB43D8"/>
    <w:rsid w:val="00DB5020"/>
    <w:rsid w:val="00DC1D90"/>
    <w:rsid w:val="00DC1ECA"/>
    <w:rsid w:val="00DC209C"/>
    <w:rsid w:val="00DC211F"/>
    <w:rsid w:val="00DC6B1A"/>
    <w:rsid w:val="00DC734F"/>
    <w:rsid w:val="00DD16FE"/>
    <w:rsid w:val="00DD1A26"/>
    <w:rsid w:val="00DD4E2B"/>
    <w:rsid w:val="00DD6AB1"/>
    <w:rsid w:val="00DE1405"/>
    <w:rsid w:val="00DE4313"/>
    <w:rsid w:val="00DE4AC1"/>
    <w:rsid w:val="00DE52F2"/>
    <w:rsid w:val="00DE6633"/>
    <w:rsid w:val="00DF0050"/>
    <w:rsid w:val="00DF1725"/>
    <w:rsid w:val="00DF5858"/>
    <w:rsid w:val="00DF625F"/>
    <w:rsid w:val="00E01FDB"/>
    <w:rsid w:val="00E029A0"/>
    <w:rsid w:val="00E06B33"/>
    <w:rsid w:val="00E06D19"/>
    <w:rsid w:val="00E071DA"/>
    <w:rsid w:val="00E108F2"/>
    <w:rsid w:val="00E13073"/>
    <w:rsid w:val="00E15CD1"/>
    <w:rsid w:val="00E1773E"/>
    <w:rsid w:val="00E20083"/>
    <w:rsid w:val="00E25D6A"/>
    <w:rsid w:val="00E27D27"/>
    <w:rsid w:val="00E31787"/>
    <w:rsid w:val="00E320B5"/>
    <w:rsid w:val="00E36667"/>
    <w:rsid w:val="00E3731A"/>
    <w:rsid w:val="00E3744E"/>
    <w:rsid w:val="00E3792A"/>
    <w:rsid w:val="00E40D85"/>
    <w:rsid w:val="00E43337"/>
    <w:rsid w:val="00E45AA0"/>
    <w:rsid w:val="00E464A8"/>
    <w:rsid w:val="00E47C0D"/>
    <w:rsid w:val="00E5161C"/>
    <w:rsid w:val="00E52A99"/>
    <w:rsid w:val="00E53F92"/>
    <w:rsid w:val="00E542F5"/>
    <w:rsid w:val="00E54A2F"/>
    <w:rsid w:val="00E5523E"/>
    <w:rsid w:val="00E5790B"/>
    <w:rsid w:val="00E61B2D"/>
    <w:rsid w:val="00E61E45"/>
    <w:rsid w:val="00E622FF"/>
    <w:rsid w:val="00E74AEA"/>
    <w:rsid w:val="00E80A41"/>
    <w:rsid w:val="00E813D1"/>
    <w:rsid w:val="00E83FDE"/>
    <w:rsid w:val="00E84948"/>
    <w:rsid w:val="00E86A34"/>
    <w:rsid w:val="00E86ECF"/>
    <w:rsid w:val="00E87914"/>
    <w:rsid w:val="00E950DB"/>
    <w:rsid w:val="00E9572E"/>
    <w:rsid w:val="00E96147"/>
    <w:rsid w:val="00E96646"/>
    <w:rsid w:val="00EA0A0F"/>
    <w:rsid w:val="00EA1141"/>
    <w:rsid w:val="00EA1807"/>
    <w:rsid w:val="00EA31C4"/>
    <w:rsid w:val="00EA32BB"/>
    <w:rsid w:val="00EA4182"/>
    <w:rsid w:val="00EA67ED"/>
    <w:rsid w:val="00EB5379"/>
    <w:rsid w:val="00EC4665"/>
    <w:rsid w:val="00EC4DD2"/>
    <w:rsid w:val="00ED1F9D"/>
    <w:rsid w:val="00ED33B6"/>
    <w:rsid w:val="00ED4778"/>
    <w:rsid w:val="00ED5823"/>
    <w:rsid w:val="00ED5872"/>
    <w:rsid w:val="00ED5FB5"/>
    <w:rsid w:val="00ED6C31"/>
    <w:rsid w:val="00ED7855"/>
    <w:rsid w:val="00EE1677"/>
    <w:rsid w:val="00EE4134"/>
    <w:rsid w:val="00EE4A1B"/>
    <w:rsid w:val="00F00048"/>
    <w:rsid w:val="00F02125"/>
    <w:rsid w:val="00F02FD5"/>
    <w:rsid w:val="00F0744B"/>
    <w:rsid w:val="00F115CA"/>
    <w:rsid w:val="00F11EDC"/>
    <w:rsid w:val="00F12210"/>
    <w:rsid w:val="00F12460"/>
    <w:rsid w:val="00F12D7E"/>
    <w:rsid w:val="00F13390"/>
    <w:rsid w:val="00F17309"/>
    <w:rsid w:val="00F21091"/>
    <w:rsid w:val="00F21B35"/>
    <w:rsid w:val="00F2424C"/>
    <w:rsid w:val="00F27F35"/>
    <w:rsid w:val="00F325B7"/>
    <w:rsid w:val="00F32E75"/>
    <w:rsid w:val="00F32FEE"/>
    <w:rsid w:val="00F34B29"/>
    <w:rsid w:val="00F350F5"/>
    <w:rsid w:val="00F4264B"/>
    <w:rsid w:val="00F42832"/>
    <w:rsid w:val="00F42B66"/>
    <w:rsid w:val="00F52940"/>
    <w:rsid w:val="00F56886"/>
    <w:rsid w:val="00F568B9"/>
    <w:rsid w:val="00F605DC"/>
    <w:rsid w:val="00F61F26"/>
    <w:rsid w:val="00F649DE"/>
    <w:rsid w:val="00F70631"/>
    <w:rsid w:val="00F745F1"/>
    <w:rsid w:val="00F74E45"/>
    <w:rsid w:val="00F75953"/>
    <w:rsid w:val="00F75FD5"/>
    <w:rsid w:val="00F768FB"/>
    <w:rsid w:val="00F819A7"/>
    <w:rsid w:val="00F8340C"/>
    <w:rsid w:val="00F919FC"/>
    <w:rsid w:val="00F93B1F"/>
    <w:rsid w:val="00F9439C"/>
    <w:rsid w:val="00F946FB"/>
    <w:rsid w:val="00FA09FB"/>
    <w:rsid w:val="00FA1163"/>
    <w:rsid w:val="00FA1E9B"/>
    <w:rsid w:val="00FA307B"/>
    <w:rsid w:val="00FA441B"/>
    <w:rsid w:val="00FA7488"/>
    <w:rsid w:val="00FB0F72"/>
    <w:rsid w:val="00FB2C45"/>
    <w:rsid w:val="00FB4102"/>
    <w:rsid w:val="00FB51F5"/>
    <w:rsid w:val="00FB5E7F"/>
    <w:rsid w:val="00FB78B9"/>
    <w:rsid w:val="00FD2DFE"/>
    <w:rsid w:val="00FD6A78"/>
    <w:rsid w:val="00FE009C"/>
    <w:rsid w:val="00FE0E36"/>
    <w:rsid w:val="00FE1859"/>
    <w:rsid w:val="00FE5D4C"/>
    <w:rsid w:val="00FE6988"/>
    <w:rsid w:val="00FF46F4"/>
    <w:rsid w:val="00FF568F"/>
    <w:rsid w:val="00FF6CC1"/>
    <w:rsid w:val="00FF740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CD842"/>
  <w15:chartTrackingRefBased/>
  <w15:docId w15:val="{D4321A12-BAD4-4CBF-AE48-130A8B65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2. Subtitle"/>
    <w:rsid w:val="008055A5"/>
    <w:rPr>
      <w:rFonts w:ascii="Open Sans SemiBold" w:hAnsi="Open Sans SemiBol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Title">
    <w:name w:val="1. Title"/>
    <w:basedOn w:val="Normal"/>
    <w:next w:val="Pr-formataoHTML"/>
    <w:link w:val="1TitleChar"/>
    <w:qFormat/>
    <w:rsid w:val="00896F9E"/>
    <w:rPr>
      <w:rFonts w:cs="Open Sans SemiBold"/>
      <w:sz w:val="36"/>
      <w:szCs w:val="36"/>
    </w:rPr>
  </w:style>
  <w:style w:type="paragraph" w:customStyle="1" w:styleId="2Sub">
    <w:name w:val="2.Sub"/>
    <w:basedOn w:val="Normal"/>
    <w:link w:val="2SubChar"/>
    <w:qFormat/>
    <w:rsid w:val="002048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6F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6F9E"/>
    <w:rPr>
      <w:rFonts w:ascii="Consolas" w:hAnsi="Consolas"/>
      <w:sz w:val="20"/>
      <w:szCs w:val="20"/>
    </w:rPr>
  </w:style>
  <w:style w:type="character" w:customStyle="1" w:styleId="1TitleChar">
    <w:name w:val="1. Title Char"/>
    <w:basedOn w:val="Fontepargpadro"/>
    <w:link w:val="1Title"/>
    <w:rsid w:val="00896F9E"/>
    <w:rPr>
      <w:rFonts w:ascii="Open Sans SemiBold" w:hAnsi="Open Sans SemiBold" w:cs="Open Sans SemiBold"/>
      <w:sz w:val="36"/>
      <w:szCs w:val="36"/>
    </w:rPr>
  </w:style>
  <w:style w:type="paragraph" w:styleId="SemEspaamento">
    <w:name w:val="No Spacing"/>
    <w:link w:val="SemEspaamentoChar"/>
    <w:uiPriority w:val="1"/>
    <w:rsid w:val="002048E1"/>
    <w:pPr>
      <w:spacing w:after="0" w:line="240" w:lineRule="auto"/>
    </w:pPr>
    <w:rPr>
      <w:rFonts w:ascii="Open Sans SemiBold" w:hAnsi="Open Sans SemiBold"/>
      <w:sz w:val="32"/>
    </w:rPr>
  </w:style>
  <w:style w:type="character" w:customStyle="1" w:styleId="2SubChar">
    <w:name w:val="2.Sub Char"/>
    <w:basedOn w:val="Fontepargpadro"/>
    <w:link w:val="2Sub"/>
    <w:rsid w:val="002048E1"/>
    <w:rPr>
      <w:rFonts w:ascii="Open Sans SemiBold" w:hAnsi="Open Sans SemiBold"/>
      <w:sz w:val="32"/>
    </w:rPr>
  </w:style>
  <w:style w:type="paragraph" w:customStyle="1" w:styleId="3Text">
    <w:name w:val="3.Text"/>
    <w:basedOn w:val="SemEspaamento"/>
    <w:link w:val="3TextChar"/>
    <w:qFormat/>
    <w:rsid w:val="002C1737"/>
    <w:pPr>
      <w:spacing w:line="360" w:lineRule="auto"/>
      <w:jc w:val="both"/>
    </w:pPr>
    <w:rPr>
      <w:rFonts w:ascii="Arial" w:hAnsi="Arial" w:cs="Arial"/>
      <w:color w:val="000000"/>
      <w:spacing w:val="-4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048E1"/>
    <w:rPr>
      <w:rFonts w:ascii="Open Sans SemiBold" w:hAnsi="Open Sans SemiBold"/>
      <w:sz w:val="32"/>
    </w:rPr>
  </w:style>
  <w:style w:type="character" w:customStyle="1" w:styleId="3TextChar">
    <w:name w:val="3.Text Char"/>
    <w:basedOn w:val="SemEspaamentoChar"/>
    <w:link w:val="3Text"/>
    <w:rsid w:val="002C1737"/>
    <w:rPr>
      <w:rFonts w:ascii="Arial" w:hAnsi="Arial" w:cs="Arial"/>
      <w:color w:val="000000"/>
      <w:spacing w:val="-4"/>
      <w:sz w:val="24"/>
    </w:rPr>
  </w:style>
  <w:style w:type="paragraph" w:customStyle="1" w:styleId="Citao-Cad">
    <w:name w:val="Citação-Cad"/>
    <w:basedOn w:val="3Text"/>
    <w:link w:val="Citao-CadChar"/>
    <w:rsid w:val="00732C27"/>
    <w:pPr>
      <w:numPr>
        <w:numId w:val="1"/>
      </w:numPr>
      <w:ind w:left="3272" w:hanging="360"/>
    </w:pPr>
    <w:rPr>
      <w:szCs w:val="20"/>
      <w:lang w:eastAsia="pt-BR"/>
    </w:rPr>
  </w:style>
  <w:style w:type="character" w:customStyle="1" w:styleId="Citao-CadChar">
    <w:name w:val="Citação-Cad Char"/>
    <w:basedOn w:val="3TextChar"/>
    <w:link w:val="Citao-Cad"/>
    <w:rsid w:val="00732C27"/>
    <w:rPr>
      <w:rFonts w:ascii="Arial" w:hAnsi="Arial" w:cs="Arial"/>
      <w:color w:val="000000"/>
      <w:spacing w:val="-4"/>
      <w:sz w:val="24"/>
      <w:szCs w:val="20"/>
      <w:lang w:eastAsia="pt-BR"/>
    </w:rPr>
  </w:style>
  <w:style w:type="paragraph" w:customStyle="1" w:styleId="CADBIM">
    <w:name w:val="CADBIM"/>
    <w:basedOn w:val="3Text"/>
    <w:link w:val="CADBIMChar"/>
    <w:rsid w:val="002430D8"/>
    <w:rPr>
      <w:b/>
      <w:lang w:eastAsia="pt-BR"/>
    </w:rPr>
  </w:style>
  <w:style w:type="character" w:customStyle="1" w:styleId="CADBIMChar">
    <w:name w:val="CADBIM Char"/>
    <w:basedOn w:val="3TextChar"/>
    <w:link w:val="CADBIM"/>
    <w:rsid w:val="002430D8"/>
    <w:rPr>
      <w:rFonts w:ascii="Arial" w:hAnsi="Arial" w:cs="Arial"/>
      <w:b/>
      <w:color w:val="000000"/>
      <w:spacing w:val="-4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C45"/>
    <w:rPr>
      <w:rFonts w:ascii="Open Sans SemiBold" w:hAnsi="Open Sans SemiBold"/>
      <w:sz w:val="32"/>
    </w:rPr>
  </w:style>
  <w:style w:type="paragraph" w:styleId="Rodap">
    <w:name w:val="footer"/>
    <w:basedOn w:val="Normal"/>
    <w:link w:val="RodapChar"/>
    <w:uiPriority w:val="99"/>
    <w:unhideWhenUsed/>
    <w:rsid w:val="00FB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C45"/>
    <w:rPr>
      <w:rFonts w:ascii="Open Sans SemiBold" w:hAnsi="Open Sans SemiBold"/>
      <w:sz w:val="32"/>
    </w:rPr>
  </w:style>
  <w:style w:type="paragraph" w:customStyle="1" w:styleId="04xlpa">
    <w:name w:val="_04xlpa"/>
    <w:basedOn w:val="Normal"/>
    <w:rsid w:val="0084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842549"/>
  </w:style>
  <w:style w:type="paragraph" w:styleId="NormalWeb">
    <w:name w:val="Normal (Web)"/>
    <w:basedOn w:val="Normal"/>
    <w:uiPriority w:val="99"/>
    <w:unhideWhenUsed/>
    <w:rsid w:val="00ED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72"/>
    <w:qFormat/>
    <w:rsid w:val="00B928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1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1AA"/>
    <w:rPr>
      <w:color w:val="605E5C"/>
      <w:shd w:val="clear" w:color="auto" w:fill="E1DFDD"/>
    </w:rPr>
  </w:style>
  <w:style w:type="paragraph" w:customStyle="1" w:styleId="Paragrfo-Cont">
    <w:name w:val="Paragráfo - Cont"/>
    <w:basedOn w:val="3Text"/>
    <w:link w:val="Paragrfo-ContChar"/>
    <w:qFormat/>
    <w:rsid w:val="0013261E"/>
    <w:pPr>
      <w:pBdr>
        <w:left w:val="single" w:sz="18" w:space="4" w:color="FCA313"/>
      </w:pBdr>
      <w:ind w:left="1985"/>
    </w:pPr>
    <w:rPr>
      <w:b/>
      <w:bCs/>
      <w:sz w:val="22"/>
    </w:rPr>
  </w:style>
  <w:style w:type="character" w:customStyle="1" w:styleId="Paragrfo-ContChar">
    <w:name w:val="Paragráfo - Cont Char"/>
    <w:basedOn w:val="3TextChar"/>
    <w:link w:val="Paragrfo-Cont"/>
    <w:rsid w:val="0013261E"/>
    <w:rPr>
      <w:rFonts w:ascii="Arial" w:hAnsi="Arial" w:cs="Arial"/>
      <w:b/>
      <w:bCs/>
      <w:color w:val="000000"/>
      <w:spacing w:val="-4"/>
      <w:sz w:val="24"/>
    </w:rPr>
  </w:style>
  <w:style w:type="paragraph" w:customStyle="1" w:styleId="CitaoLocao">
    <w:name w:val="Citação Locação"/>
    <w:basedOn w:val="Citao"/>
    <w:link w:val="CitaoLocaoChar"/>
    <w:qFormat/>
    <w:rsid w:val="00AE3E06"/>
    <w:pPr>
      <w:spacing w:before="360" w:after="360" w:line="240" w:lineRule="auto"/>
      <w:ind w:left="3540"/>
      <w:jc w:val="both"/>
    </w:pPr>
    <w:rPr>
      <w:rFonts w:ascii="Open Sans" w:hAnsi="Open Sans"/>
      <w:b/>
      <w:bCs/>
      <w:i w:val="0"/>
      <w:color w:val="000000"/>
      <w:sz w:val="18"/>
      <w:szCs w:val="18"/>
      <w:lang w:val="en-US"/>
    </w:rPr>
  </w:style>
  <w:style w:type="character" w:customStyle="1" w:styleId="CitaoLocaoChar">
    <w:name w:val="Citação Locação Char"/>
    <w:basedOn w:val="Fontepargpadro"/>
    <w:link w:val="CitaoLocao"/>
    <w:rsid w:val="00AE3E06"/>
    <w:rPr>
      <w:rFonts w:ascii="Open Sans" w:hAnsi="Open Sans"/>
      <w:b/>
      <w:bCs/>
      <w:iCs/>
      <w:color w:val="000000"/>
      <w:sz w:val="18"/>
      <w:szCs w:val="18"/>
      <w:lang w:val="en-US"/>
    </w:rPr>
  </w:style>
  <w:style w:type="paragraph" w:styleId="Citao">
    <w:name w:val="Quote"/>
    <w:basedOn w:val="Normal"/>
    <w:next w:val="Normal"/>
    <w:link w:val="CitaoChar"/>
    <w:uiPriority w:val="29"/>
    <w:rsid w:val="00AE3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E06"/>
    <w:rPr>
      <w:rFonts w:ascii="Open Sans SemiBold" w:hAnsi="Open Sans SemiBold"/>
      <w:i/>
      <w:iCs/>
      <w:color w:val="404040" w:themeColor="text1" w:themeTint="BF"/>
      <w:sz w:val="32"/>
    </w:rPr>
  </w:style>
  <w:style w:type="paragraph" w:customStyle="1" w:styleId="Corpo">
    <w:name w:val="Corpo"/>
    <w:uiPriority w:val="99"/>
    <w:rsid w:val="00BB316A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es-ES_tradnl" w:eastAsia="pt-BR"/>
    </w:rPr>
  </w:style>
  <w:style w:type="table" w:styleId="Tabelacomgrade">
    <w:name w:val="Table Grid"/>
    <w:basedOn w:val="Tabelanormal"/>
    <w:uiPriority w:val="39"/>
    <w:rsid w:val="00CD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662B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motiveimoveis@gmail.com" TargetMode="External"/><Relationship Id="rId1" Type="http://schemas.openxmlformats.org/officeDocument/2006/relationships/hyperlink" Target="mailto:motiveimovei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OneDrive\Documentos\Modelos%20Personalizados%20do%20Office\Tipo%20Open%20San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F43E4F-331F-4EAB-8B94-D8BAC9463435}">
  <we:reference id="wa104051163" version="1.2.0.3" store="pt-B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AD7B-DBC5-422B-B942-D0FFB8A4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Tipo Open Sans.dotx</Template>
  <TotalTime>94</TotalTime>
  <Pages>11</Pages>
  <Words>1655</Words>
  <Characters>8941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Adriano Silva</cp:lastModifiedBy>
  <cp:revision>95</cp:revision>
  <cp:lastPrinted>2023-10-23T20:09:00Z</cp:lastPrinted>
  <dcterms:created xsi:type="dcterms:W3CDTF">2025-04-14T20:00:00Z</dcterms:created>
  <dcterms:modified xsi:type="dcterms:W3CDTF">2025-04-29T02:28:00Z</dcterms:modified>
</cp:coreProperties>
</file>